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3E8BBD" w14:textId="77777777" w:rsidR="00A50DC8" w:rsidRDefault="00B72F8B" w:rsidP="00E92DE3">
      <w:pPr>
        <w:jc w:val="both"/>
        <w:rPr>
          <w:b/>
          <w:sz w:val="32"/>
        </w:rPr>
      </w:pPr>
      <w:r>
        <w:rPr>
          <w:b/>
          <w:sz w:val="32"/>
        </w:rPr>
        <w:t>Predicting Heart Failure Survivability Using Logistic Regression</w:t>
      </w:r>
    </w:p>
    <w:p w14:paraId="4583B384" w14:textId="77777777" w:rsidR="00A50DC8" w:rsidRDefault="00A50DC8" w:rsidP="00E92DE3">
      <w:pPr>
        <w:jc w:val="both"/>
      </w:pPr>
    </w:p>
    <w:p w14:paraId="688AB155" w14:textId="77777777" w:rsidR="00A50DC8" w:rsidRPr="00CC7B6F" w:rsidRDefault="00443094" w:rsidP="00E92DE3">
      <w:pPr>
        <w:jc w:val="both"/>
        <w:rPr>
          <w:b/>
        </w:rPr>
      </w:pPr>
      <w:r>
        <w:rPr>
          <w:b/>
        </w:rPr>
        <w:t>Fred Nagle</w:t>
      </w:r>
    </w:p>
    <w:p w14:paraId="2BC1F6AD" w14:textId="77777777" w:rsidR="00A50DC8" w:rsidRDefault="00443094" w:rsidP="00E92DE3">
      <w:pPr>
        <w:jc w:val="both"/>
        <w:rPr>
          <w:i/>
          <w:sz w:val="20"/>
        </w:rPr>
      </w:pPr>
      <w:r>
        <w:rPr>
          <w:i/>
          <w:sz w:val="20"/>
        </w:rPr>
        <w:t>Montclair State University</w:t>
      </w:r>
      <w:r w:rsidR="004B7DCF">
        <w:rPr>
          <w:i/>
          <w:sz w:val="20"/>
        </w:rPr>
        <w:t xml:space="preserve">, </w:t>
      </w:r>
      <w:r>
        <w:rPr>
          <w:i/>
          <w:sz w:val="20"/>
        </w:rPr>
        <w:t>Montclair</w:t>
      </w:r>
      <w:r w:rsidR="004B7DCF">
        <w:rPr>
          <w:i/>
          <w:sz w:val="20"/>
        </w:rPr>
        <w:t xml:space="preserve">, </w:t>
      </w:r>
      <w:r>
        <w:rPr>
          <w:i/>
          <w:sz w:val="20"/>
        </w:rPr>
        <w:t>New Jersey</w:t>
      </w:r>
      <w:r w:rsidR="004B7DCF">
        <w:rPr>
          <w:i/>
          <w:sz w:val="20"/>
        </w:rPr>
        <w:t xml:space="preserve"> </w:t>
      </w:r>
      <w:r>
        <w:rPr>
          <w:i/>
          <w:sz w:val="20"/>
        </w:rPr>
        <w:t>07043</w:t>
      </w:r>
    </w:p>
    <w:p w14:paraId="4B211ACC" w14:textId="77777777" w:rsidR="00865252" w:rsidRDefault="00865252" w:rsidP="00E92DE3">
      <w:pPr>
        <w:jc w:val="both"/>
      </w:pPr>
    </w:p>
    <w:p w14:paraId="500DD6AE" w14:textId="20931D68" w:rsidR="008B5036" w:rsidRDefault="008B5036" w:rsidP="008B5036">
      <w:pPr>
        <w:jc w:val="both"/>
      </w:pPr>
      <w:r>
        <w:t>Cardiovascular disease kills 659,000 people in the United States annually and 17 million people globally. The main objective of this study was to identify the statistically significant risk factors in the survivability of heart failure. This study has a dataset of 299 individuals who experienced heart failure. We utilized several forms of logistical regression to identify the significant predictors for the survivability of heart failure. Then we created a predictive model to identify the survivability of heart failure based on risk factors found during logistic regression. Based on the analysis, we identified the following factors as significant predictors in the survivability of heart failure: 1) Age of patient, 2) Follow up period, 3) L</w:t>
      </w:r>
      <w:r w:rsidRPr="009D7159">
        <w:t>evel of serum creatinine in the blood</w:t>
      </w:r>
      <w:r>
        <w:t xml:space="preserve">, and 4) </w:t>
      </w:r>
      <w:r w:rsidR="001C25B7">
        <w:t>P</w:t>
      </w:r>
      <w:r w:rsidRPr="009D7159">
        <w:t>ercentage of blood leaving the heart at each contraction</w:t>
      </w:r>
      <w:r>
        <w:t xml:space="preserve">. The predictive model allows us to accurately identify heart failure survivability with </w:t>
      </w:r>
      <w:r w:rsidR="008427C3">
        <w:t>74</w:t>
      </w:r>
      <w:r>
        <w:t>% accuracy.</w:t>
      </w:r>
    </w:p>
    <w:p w14:paraId="3DF1B17F" w14:textId="77777777" w:rsidR="00A50DC8" w:rsidRDefault="00A50DC8" w:rsidP="00E92DE3">
      <w:pPr>
        <w:jc w:val="both"/>
      </w:pPr>
    </w:p>
    <w:p w14:paraId="7C331845" w14:textId="77777777" w:rsidR="00A50DC8" w:rsidRDefault="00A50DC8" w:rsidP="00E92DE3">
      <w:pPr>
        <w:jc w:val="both"/>
      </w:pPr>
    </w:p>
    <w:p w14:paraId="4F3705AD" w14:textId="77777777" w:rsidR="00A50DC8" w:rsidRPr="0037549D" w:rsidRDefault="00496DC2" w:rsidP="00E92DE3">
      <w:pPr>
        <w:jc w:val="both"/>
        <w:rPr>
          <w:b/>
          <w:sz w:val="28"/>
        </w:rPr>
        <w:sectPr w:rsidR="00A50DC8" w:rsidRPr="0037549D" w:rsidSect="001C25B7">
          <w:headerReference w:type="even" r:id="rId7"/>
          <w:headerReference w:type="default" r:id="rId8"/>
          <w:pgSz w:w="12240" w:h="15840" w:code="1"/>
          <w:pgMar w:top="1440" w:right="1440" w:bottom="1440" w:left="1440" w:header="720" w:footer="720" w:gutter="0"/>
          <w:cols w:space="720"/>
          <w:docGrid w:linePitch="360"/>
        </w:sectPr>
      </w:pPr>
      <w:r>
        <w:rPr>
          <w:b/>
          <w:noProof/>
          <w:sz w:val="28"/>
        </w:rPr>
        <mc:AlternateContent>
          <mc:Choice Requires="wps">
            <w:drawing>
              <wp:anchor distT="0" distB="0" distL="114300" distR="114300" simplePos="0" relativeHeight="251657728" behindDoc="0" locked="0" layoutInCell="1" allowOverlap="1" wp14:anchorId="5B4740DC" wp14:editId="5790283D">
                <wp:simplePos x="0" y="0"/>
                <wp:positionH relativeFrom="column">
                  <wp:posOffset>0</wp:posOffset>
                </wp:positionH>
                <wp:positionV relativeFrom="paragraph">
                  <wp:posOffset>-172085</wp:posOffset>
                </wp:positionV>
                <wp:extent cx="5937250" cy="0"/>
                <wp:effectExtent l="0" t="0" r="0" b="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372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D84DC" id="Line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55pt" to="467.5pt,-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">
                <o:lock v:ext="edit" shapetype="f"/>
              </v:line>
            </w:pict>
          </mc:Fallback>
        </mc:AlternateContent>
      </w:r>
      <w:r w:rsidR="00A50DC8">
        <w:rPr>
          <w:b/>
          <w:sz w:val="28"/>
        </w:rPr>
        <w:t>Introductio</w:t>
      </w:r>
      <w:r w:rsidR="00C14E9D">
        <w:rPr>
          <w:b/>
          <w:sz w:val="28"/>
        </w:rPr>
        <w:t>n</w:t>
      </w:r>
    </w:p>
    <w:p w14:paraId="0CE1AC5F" w14:textId="77777777" w:rsidR="0034345B" w:rsidRDefault="00EB1A1F" w:rsidP="00954B28">
      <w:pPr>
        <w:jc w:val="both"/>
        <w:rPr>
          <w:sz w:val="22"/>
          <w:szCs w:val="22"/>
        </w:rPr>
      </w:pPr>
      <w:r w:rsidRPr="00EB1A1F">
        <w:rPr>
          <w:sz w:val="22"/>
          <w:szCs w:val="22"/>
        </w:rPr>
        <w:t xml:space="preserve">Cardio Vascular Disease (CVD) </w:t>
      </w:r>
      <w:r w:rsidR="00027A7A">
        <w:rPr>
          <w:sz w:val="22"/>
          <w:szCs w:val="22"/>
        </w:rPr>
        <w:t>is</w:t>
      </w:r>
      <w:r w:rsidRPr="00EB1A1F">
        <w:rPr>
          <w:sz w:val="22"/>
          <w:szCs w:val="22"/>
        </w:rPr>
        <w:t xml:space="preserve"> a group of disorders of the heart and blood vessels. Some of these disorders include: coronary heart disease (heart attacks), cerebrovascular diseases (strokes), heart failure (HF), and other types of pathology</w:t>
      </w:r>
      <w:r w:rsidR="00EF5D54">
        <w:rPr>
          <w:sz w:val="22"/>
          <w:szCs w:val="22"/>
        </w:rPr>
        <w:t xml:space="preserve"> [1]. </w:t>
      </w:r>
      <w:r w:rsidR="00D20368">
        <w:rPr>
          <w:sz w:val="22"/>
          <w:szCs w:val="22"/>
        </w:rPr>
        <w:t xml:space="preserve">Each year </w:t>
      </w:r>
      <w:r>
        <w:rPr>
          <w:sz w:val="22"/>
          <w:szCs w:val="22"/>
        </w:rPr>
        <w:t>CVD kills 17 million people globally</w:t>
      </w:r>
      <w:r w:rsidR="00EF5D54">
        <w:rPr>
          <w:sz w:val="22"/>
          <w:szCs w:val="22"/>
        </w:rPr>
        <w:t xml:space="preserve"> [2]</w:t>
      </w:r>
      <w:r>
        <w:rPr>
          <w:sz w:val="22"/>
          <w:szCs w:val="22"/>
        </w:rPr>
        <w:t xml:space="preserve">. Heart failure a symptom of CVD </w:t>
      </w:r>
      <w:r w:rsidR="00D20368">
        <w:rPr>
          <w:sz w:val="22"/>
          <w:szCs w:val="22"/>
        </w:rPr>
        <w:t xml:space="preserve">and according to the CDC, </w:t>
      </w:r>
      <w:r>
        <w:rPr>
          <w:sz w:val="22"/>
          <w:szCs w:val="22"/>
        </w:rPr>
        <w:t xml:space="preserve">6 million adults </w:t>
      </w:r>
      <w:r w:rsidR="00D20368">
        <w:rPr>
          <w:sz w:val="22"/>
          <w:szCs w:val="22"/>
        </w:rPr>
        <w:t xml:space="preserve">are afflicted with </w:t>
      </w:r>
      <w:r>
        <w:rPr>
          <w:sz w:val="22"/>
          <w:szCs w:val="22"/>
        </w:rPr>
        <w:t>heart failure</w:t>
      </w:r>
      <w:r w:rsidR="00D20368">
        <w:rPr>
          <w:sz w:val="22"/>
          <w:szCs w:val="22"/>
        </w:rPr>
        <w:t xml:space="preserve"> each year in the </w:t>
      </w:r>
      <w:r w:rsidR="0046600B">
        <w:rPr>
          <w:sz w:val="22"/>
          <w:szCs w:val="22"/>
        </w:rPr>
        <w:t>U.S</w:t>
      </w:r>
      <w:r w:rsidR="00EF5D54">
        <w:rPr>
          <w:sz w:val="22"/>
          <w:szCs w:val="22"/>
        </w:rPr>
        <w:t>. [3].</w:t>
      </w:r>
    </w:p>
    <w:p w14:paraId="489E68EA" w14:textId="77777777" w:rsidR="00954B28" w:rsidRDefault="00954B28" w:rsidP="00E92DE3">
      <w:pPr>
        <w:jc w:val="both"/>
        <w:rPr>
          <w:sz w:val="22"/>
          <w:szCs w:val="22"/>
        </w:rPr>
      </w:pPr>
    </w:p>
    <w:p w14:paraId="002BBFE3" w14:textId="6CA10478" w:rsidR="00EB1A1F" w:rsidRDefault="00EB1A1F" w:rsidP="00E92DE3">
      <w:pPr>
        <w:jc w:val="both"/>
        <w:rPr>
          <w:sz w:val="22"/>
          <w:szCs w:val="22"/>
        </w:rPr>
      </w:pPr>
      <w:r>
        <w:rPr>
          <w:sz w:val="22"/>
          <w:szCs w:val="22"/>
        </w:rPr>
        <w:t xml:space="preserve">Heart </w:t>
      </w:r>
      <w:r w:rsidR="007E01A1">
        <w:rPr>
          <w:sz w:val="22"/>
          <w:szCs w:val="22"/>
        </w:rPr>
        <w:t>f</w:t>
      </w:r>
      <w:r>
        <w:rPr>
          <w:sz w:val="22"/>
          <w:szCs w:val="22"/>
        </w:rPr>
        <w:t>ailure is defined by the ejection fraction</w:t>
      </w:r>
      <w:r w:rsidR="007E01A1">
        <w:rPr>
          <w:sz w:val="22"/>
          <w:szCs w:val="22"/>
        </w:rPr>
        <w:t xml:space="preserve"> which is </w:t>
      </w:r>
      <w:r>
        <w:rPr>
          <w:sz w:val="22"/>
          <w:szCs w:val="22"/>
        </w:rPr>
        <w:t>the percentage of blood leaving the heart after each contraction. A normal heart</w:t>
      </w:r>
      <w:r w:rsidR="007E01A1">
        <w:rPr>
          <w:sz w:val="22"/>
          <w:szCs w:val="22"/>
        </w:rPr>
        <w:t xml:space="preserve"> has an </w:t>
      </w:r>
      <w:r>
        <w:rPr>
          <w:sz w:val="22"/>
          <w:szCs w:val="22"/>
        </w:rPr>
        <w:t>ejection fraction between 50% - 70%. An individual is experiencing heart failure if the ejection fraction is less than 40%</w:t>
      </w:r>
      <w:r w:rsidR="00D40B52">
        <w:rPr>
          <w:sz w:val="22"/>
          <w:szCs w:val="22"/>
        </w:rPr>
        <w:t xml:space="preserve"> [4]</w:t>
      </w:r>
      <w:r>
        <w:rPr>
          <w:sz w:val="22"/>
          <w:szCs w:val="22"/>
        </w:rPr>
        <w:t>.</w:t>
      </w:r>
    </w:p>
    <w:p w14:paraId="296D2A01" w14:textId="77777777" w:rsidR="00954B28" w:rsidRDefault="00EB1A1F" w:rsidP="00EB1A1F">
      <w:pPr>
        <w:jc w:val="both"/>
        <w:rPr>
          <w:sz w:val="22"/>
          <w:szCs w:val="22"/>
        </w:rPr>
      </w:pPr>
      <w:r>
        <w:rPr>
          <w:sz w:val="22"/>
          <w:szCs w:val="22"/>
        </w:rPr>
        <w:tab/>
      </w:r>
    </w:p>
    <w:p w14:paraId="5BF1273A" w14:textId="33521C9B" w:rsidR="00EB1A1F" w:rsidRDefault="00A53515" w:rsidP="00EB1A1F">
      <w:pPr>
        <w:jc w:val="both"/>
        <w:rPr>
          <w:sz w:val="22"/>
          <w:szCs w:val="22"/>
        </w:rPr>
      </w:pPr>
      <w:r>
        <w:rPr>
          <w:sz w:val="22"/>
          <w:szCs w:val="22"/>
        </w:rPr>
        <w:t xml:space="preserve">Predicting heart failure can </w:t>
      </w:r>
      <w:r w:rsidR="00CF26E5">
        <w:rPr>
          <w:sz w:val="22"/>
          <w:szCs w:val="22"/>
        </w:rPr>
        <w:t xml:space="preserve">help </w:t>
      </w:r>
      <w:r>
        <w:rPr>
          <w:sz w:val="22"/>
          <w:szCs w:val="22"/>
        </w:rPr>
        <w:t>thwart death from CVD. T</w:t>
      </w:r>
      <w:r w:rsidR="00EB1A1F" w:rsidRPr="00EB1A1F">
        <w:rPr>
          <w:sz w:val="22"/>
          <w:szCs w:val="22"/>
        </w:rPr>
        <w:t>o date</w:t>
      </w:r>
      <w:r>
        <w:rPr>
          <w:sz w:val="22"/>
          <w:szCs w:val="22"/>
        </w:rPr>
        <w:t>,</w:t>
      </w:r>
      <w:r w:rsidR="00EB1A1F" w:rsidRPr="00EB1A1F">
        <w:rPr>
          <w:sz w:val="22"/>
          <w:szCs w:val="22"/>
        </w:rPr>
        <w:t xml:space="preserve"> forecasting heart</w:t>
      </w:r>
      <w:r w:rsidR="00EB1A1F">
        <w:rPr>
          <w:sz w:val="22"/>
          <w:szCs w:val="22"/>
        </w:rPr>
        <w:t xml:space="preserve"> </w:t>
      </w:r>
      <w:r w:rsidR="00EB1A1F" w:rsidRPr="00EB1A1F">
        <w:rPr>
          <w:sz w:val="22"/>
          <w:szCs w:val="22"/>
        </w:rPr>
        <w:t xml:space="preserve">failure-related events in clinical practice </w:t>
      </w:r>
      <w:r w:rsidR="00CF26E5">
        <w:rPr>
          <w:sz w:val="22"/>
          <w:szCs w:val="22"/>
        </w:rPr>
        <w:t xml:space="preserve">has not been accurate enough to </w:t>
      </w:r>
      <w:r w:rsidR="00473898">
        <w:rPr>
          <w:sz w:val="22"/>
          <w:szCs w:val="22"/>
        </w:rPr>
        <w:t xml:space="preserve">timely apply interventions to </w:t>
      </w:r>
      <w:r w:rsidR="00CF26E5">
        <w:rPr>
          <w:sz w:val="22"/>
          <w:szCs w:val="22"/>
        </w:rPr>
        <w:t>reduce death from CVD.</w:t>
      </w:r>
      <w:r w:rsidR="0037549D">
        <w:rPr>
          <w:sz w:val="22"/>
          <w:szCs w:val="22"/>
        </w:rPr>
        <w:t xml:space="preserve"> Scientists have identified many physiological variables that are </w:t>
      </w:r>
      <w:r w:rsidR="00CF26E5">
        <w:rPr>
          <w:sz w:val="22"/>
          <w:szCs w:val="22"/>
        </w:rPr>
        <w:t>associated with</w:t>
      </w:r>
      <w:r w:rsidR="0037549D">
        <w:rPr>
          <w:sz w:val="22"/>
          <w:szCs w:val="22"/>
        </w:rPr>
        <w:t xml:space="preserve"> heart failure, however</w:t>
      </w:r>
      <w:r w:rsidR="00CF26E5">
        <w:rPr>
          <w:sz w:val="22"/>
          <w:szCs w:val="22"/>
        </w:rPr>
        <w:t>,</w:t>
      </w:r>
      <w:r w:rsidR="0037549D">
        <w:rPr>
          <w:sz w:val="22"/>
          <w:szCs w:val="22"/>
        </w:rPr>
        <w:t xml:space="preserve"> there </w:t>
      </w:r>
      <w:r w:rsidR="00473898">
        <w:rPr>
          <w:sz w:val="22"/>
          <w:szCs w:val="22"/>
        </w:rPr>
        <w:t xml:space="preserve">is no </w:t>
      </w:r>
      <w:r w:rsidR="0037549D">
        <w:rPr>
          <w:sz w:val="22"/>
          <w:szCs w:val="22"/>
        </w:rPr>
        <w:t>consensus on how impactful they are to survivability</w:t>
      </w:r>
      <w:r w:rsidR="001F2425">
        <w:rPr>
          <w:sz w:val="22"/>
          <w:szCs w:val="22"/>
        </w:rPr>
        <w:t xml:space="preserve"> [6]</w:t>
      </w:r>
      <w:r w:rsidR="0037549D">
        <w:rPr>
          <w:sz w:val="22"/>
          <w:szCs w:val="22"/>
        </w:rPr>
        <w:t>.</w:t>
      </w:r>
    </w:p>
    <w:p w14:paraId="4D7AD381" w14:textId="77777777" w:rsidR="00954B28" w:rsidRDefault="0037549D" w:rsidP="00EB1A1F">
      <w:pPr>
        <w:jc w:val="both"/>
        <w:rPr>
          <w:sz w:val="22"/>
          <w:szCs w:val="22"/>
        </w:rPr>
      </w:pPr>
      <w:r>
        <w:rPr>
          <w:sz w:val="22"/>
          <w:szCs w:val="22"/>
        </w:rPr>
        <w:tab/>
      </w:r>
    </w:p>
    <w:p w14:paraId="7C10EA3B" w14:textId="70202638" w:rsidR="0037549D" w:rsidRDefault="0037549D" w:rsidP="00EB1A1F">
      <w:pPr>
        <w:jc w:val="both"/>
        <w:rPr>
          <w:sz w:val="22"/>
          <w:szCs w:val="22"/>
        </w:rPr>
      </w:pPr>
      <w:r>
        <w:rPr>
          <w:sz w:val="22"/>
          <w:szCs w:val="22"/>
        </w:rPr>
        <w:t>In this paper we analyzed the medical records of 299 individuals who experience</w:t>
      </w:r>
      <w:r w:rsidR="00C14E9D">
        <w:rPr>
          <w:sz w:val="22"/>
          <w:szCs w:val="22"/>
        </w:rPr>
        <w:t>d</w:t>
      </w:r>
      <w:r>
        <w:rPr>
          <w:sz w:val="22"/>
          <w:szCs w:val="22"/>
        </w:rPr>
        <w:t xml:space="preserve"> heart failure in Punjab Pakistan. We will be using several logistic regression models to</w:t>
      </w:r>
      <w:r w:rsidR="00C14E9D">
        <w:rPr>
          <w:sz w:val="22"/>
          <w:szCs w:val="22"/>
        </w:rPr>
        <w:t xml:space="preserve"> compare and</w:t>
      </w:r>
      <w:r>
        <w:rPr>
          <w:sz w:val="22"/>
          <w:szCs w:val="22"/>
        </w:rPr>
        <w:t xml:space="preserve"> identify the significant predictors in the survivability of heart failure. </w:t>
      </w:r>
    </w:p>
    <w:p w14:paraId="1C67303A" w14:textId="77777777" w:rsidR="00473898" w:rsidRPr="00EB1A1F" w:rsidRDefault="00473898" w:rsidP="00EB1A1F">
      <w:pPr>
        <w:jc w:val="both"/>
        <w:rPr>
          <w:sz w:val="22"/>
          <w:szCs w:val="22"/>
        </w:rPr>
      </w:pPr>
    </w:p>
    <w:p w14:paraId="2FF6C8A1" w14:textId="77777777" w:rsidR="001349EE" w:rsidRPr="00EC3B2C" w:rsidRDefault="00BC0C22" w:rsidP="00E92DE3">
      <w:pPr>
        <w:jc w:val="both"/>
        <w:rPr>
          <w:b/>
          <w:sz w:val="28"/>
        </w:rPr>
      </w:pPr>
      <w:r>
        <w:rPr>
          <w:b/>
          <w:sz w:val="28"/>
        </w:rPr>
        <w:t xml:space="preserve">Materials and </w:t>
      </w:r>
      <w:r w:rsidR="00810C4F">
        <w:rPr>
          <w:b/>
          <w:sz w:val="28"/>
        </w:rPr>
        <w:t>M</w:t>
      </w:r>
      <w:r w:rsidR="00922432">
        <w:rPr>
          <w:b/>
          <w:sz w:val="28"/>
        </w:rPr>
        <w:t>ethods</w:t>
      </w:r>
    </w:p>
    <w:p w14:paraId="297B913F" w14:textId="77777777" w:rsidR="004220B4" w:rsidRPr="00C9186E" w:rsidRDefault="004220B4" w:rsidP="00E92DE3">
      <w:pPr>
        <w:jc w:val="both"/>
        <w:rPr>
          <w:b/>
          <w:sz w:val="22"/>
        </w:rPr>
      </w:pPr>
      <w:r w:rsidRPr="00C9186E">
        <w:rPr>
          <w:b/>
          <w:i/>
        </w:rPr>
        <w:t>Data</w:t>
      </w:r>
    </w:p>
    <w:p w14:paraId="047FDFAD" w14:textId="3BD696AC" w:rsidR="004220B4" w:rsidRPr="004220B4" w:rsidRDefault="004220B4" w:rsidP="00954B28">
      <w:pPr>
        <w:jc w:val="both"/>
        <w:rPr>
          <w:sz w:val="22"/>
          <w:szCs w:val="22"/>
        </w:rPr>
      </w:pPr>
      <w:r>
        <w:rPr>
          <w:sz w:val="22"/>
        </w:rPr>
        <w:t>We were given a data set of 299 patients that experienced heart failure.</w:t>
      </w:r>
      <w:r w:rsidRPr="004220B4">
        <w:t xml:space="preserve"> </w:t>
      </w:r>
      <w:r w:rsidRPr="004220B4">
        <w:rPr>
          <w:sz w:val="22"/>
          <w:szCs w:val="22"/>
        </w:rPr>
        <w:t>The data was</w:t>
      </w:r>
      <w:r>
        <w:rPr>
          <w:sz w:val="22"/>
          <w:szCs w:val="22"/>
        </w:rPr>
        <w:t xml:space="preserve"> </w:t>
      </w:r>
      <w:r w:rsidRPr="004220B4">
        <w:rPr>
          <w:sz w:val="22"/>
          <w:szCs w:val="22"/>
        </w:rPr>
        <w:t xml:space="preserve">collected </w:t>
      </w:r>
      <w:r>
        <w:rPr>
          <w:sz w:val="22"/>
          <w:szCs w:val="22"/>
        </w:rPr>
        <w:t>by the</w:t>
      </w:r>
      <w:r w:rsidRPr="004220B4">
        <w:rPr>
          <w:sz w:val="22"/>
          <w:szCs w:val="22"/>
        </w:rPr>
        <w:t xml:space="preserve"> Faisalabad Institute</w:t>
      </w:r>
      <w:r>
        <w:rPr>
          <w:sz w:val="22"/>
          <w:szCs w:val="22"/>
        </w:rPr>
        <w:t xml:space="preserve"> </w:t>
      </w:r>
      <w:r w:rsidRPr="004220B4">
        <w:rPr>
          <w:sz w:val="22"/>
          <w:szCs w:val="22"/>
        </w:rPr>
        <w:t>of Cardiology and at the Allied Hospital in Faisalabad</w:t>
      </w:r>
      <w:r>
        <w:rPr>
          <w:sz w:val="22"/>
          <w:szCs w:val="22"/>
        </w:rPr>
        <w:t xml:space="preserve"> </w:t>
      </w:r>
      <w:r w:rsidRPr="004220B4">
        <w:rPr>
          <w:sz w:val="22"/>
          <w:szCs w:val="22"/>
        </w:rPr>
        <w:t>(Punjab, Pakistan), during April–December 2015</w:t>
      </w:r>
      <w:r w:rsidR="001F2425">
        <w:rPr>
          <w:sz w:val="22"/>
          <w:szCs w:val="22"/>
        </w:rPr>
        <w:t xml:space="preserve"> [7]</w:t>
      </w:r>
      <w:r>
        <w:rPr>
          <w:sz w:val="22"/>
          <w:szCs w:val="22"/>
        </w:rPr>
        <w:t xml:space="preserve">. The data set contained 13 variables including: clinical, body, and lifestyle </w:t>
      </w:r>
      <w:proofErr w:type="spellStart"/>
      <w:r>
        <w:rPr>
          <w:sz w:val="22"/>
          <w:szCs w:val="22"/>
        </w:rPr>
        <w:t>descriptives</w:t>
      </w:r>
      <w:proofErr w:type="spellEnd"/>
      <w:r>
        <w:rPr>
          <w:sz w:val="22"/>
          <w:szCs w:val="22"/>
        </w:rPr>
        <w:t>. Some variables were two</w:t>
      </w:r>
      <w:r w:rsidR="00C65747">
        <w:rPr>
          <w:sz w:val="22"/>
          <w:szCs w:val="22"/>
        </w:rPr>
        <w:t>-</w:t>
      </w:r>
      <w:r>
        <w:rPr>
          <w:sz w:val="22"/>
          <w:szCs w:val="22"/>
        </w:rPr>
        <w:t xml:space="preserve">factor categorical: </w:t>
      </w:r>
      <w:r w:rsidRPr="008853B5">
        <w:rPr>
          <w:sz w:val="22"/>
          <w:szCs w:val="22"/>
        </w:rPr>
        <w:t>anemia, diabetes, high blood pressure, sex, smoking, death</w:t>
      </w:r>
      <w:r w:rsidR="006842D8">
        <w:rPr>
          <w:sz w:val="22"/>
          <w:szCs w:val="22"/>
        </w:rPr>
        <w:t xml:space="preserve"> </w:t>
      </w:r>
      <w:r w:rsidRPr="008853B5">
        <w:rPr>
          <w:sz w:val="22"/>
          <w:szCs w:val="22"/>
        </w:rPr>
        <w:t>event</w:t>
      </w:r>
      <w:r w:rsidR="008853B5" w:rsidRPr="008853B5">
        <w:rPr>
          <w:sz w:val="22"/>
          <w:szCs w:val="22"/>
        </w:rPr>
        <w:t xml:space="preserve">. </w:t>
      </w:r>
      <w:r w:rsidRPr="008853B5">
        <w:rPr>
          <w:sz w:val="22"/>
          <w:szCs w:val="22"/>
        </w:rPr>
        <w:t>Other variables were continuous</w:t>
      </w:r>
      <w:r w:rsidR="00C65747" w:rsidRPr="008853B5">
        <w:rPr>
          <w:sz w:val="22"/>
          <w:szCs w:val="22"/>
        </w:rPr>
        <w:t xml:space="preserve"> numerical</w:t>
      </w:r>
      <w:r w:rsidRPr="008853B5">
        <w:rPr>
          <w:sz w:val="22"/>
          <w:szCs w:val="22"/>
        </w:rPr>
        <w:t>: age, creatinine phosphokinase (CPK), ejection fraction, platelets, serum creatinine, serum sodium, time.</w:t>
      </w:r>
    </w:p>
    <w:p w14:paraId="38B4B5C2" w14:textId="77777777" w:rsidR="00A50DC8" w:rsidRDefault="00EF542F" w:rsidP="00E92DE3">
      <w:pPr>
        <w:jc w:val="both"/>
      </w:pPr>
      <w:r>
        <w:rPr>
          <w:noProof/>
        </w:rPr>
        <w:lastRenderedPageBreak/>
        <w:drawing>
          <wp:inline distT="0" distB="0" distL="0" distR="0" wp14:anchorId="506490B7" wp14:editId="0ACF4953">
            <wp:extent cx="2738120" cy="31623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5-01 at 2.36.32 PM.png"/>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2738120" cy="3162300"/>
                    </a:xfrm>
                    <a:prstGeom prst="rect">
                      <a:avLst/>
                    </a:prstGeom>
                  </pic:spPr>
                </pic:pic>
              </a:graphicData>
            </a:graphic>
          </wp:inline>
        </w:drawing>
      </w:r>
    </w:p>
    <w:p w14:paraId="07AD9904" w14:textId="77777777" w:rsidR="00954B28" w:rsidRDefault="00954B28" w:rsidP="00C14E9D">
      <w:pPr>
        <w:pStyle w:val="NormalWeb"/>
        <w:spacing w:before="0" w:beforeAutospacing="0" w:after="0" w:afterAutospacing="0"/>
        <w:jc w:val="both"/>
        <w:rPr>
          <w:b/>
          <w:bCs/>
          <w:color w:val="000000"/>
          <w:sz w:val="18"/>
          <w:szCs w:val="18"/>
        </w:rPr>
      </w:pPr>
    </w:p>
    <w:p w14:paraId="29D3D126" w14:textId="77777777" w:rsidR="006656DD" w:rsidRDefault="001F6868" w:rsidP="006656DD">
      <w:pPr>
        <w:pStyle w:val="NormalWeb"/>
        <w:spacing w:before="0" w:beforeAutospacing="0" w:after="0" w:afterAutospacing="0"/>
        <w:jc w:val="both"/>
        <w:rPr>
          <w:color w:val="000000"/>
          <w:sz w:val="18"/>
          <w:szCs w:val="18"/>
        </w:rPr>
      </w:pPr>
      <w:r>
        <w:rPr>
          <w:b/>
          <w:bCs/>
          <w:color w:val="000000"/>
          <w:sz w:val="18"/>
          <w:szCs w:val="18"/>
        </w:rPr>
        <w:t>Table 1:</w:t>
      </w:r>
      <w:r>
        <w:rPr>
          <w:color w:val="000000"/>
          <w:sz w:val="18"/>
          <w:szCs w:val="18"/>
        </w:rPr>
        <w:t>  Table naming all the variables from the dataset, giving a brief description of each and identifying the variable class</w:t>
      </w:r>
      <w:r w:rsidR="007B5026">
        <w:rPr>
          <w:color w:val="000000"/>
          <w:sz w:val="18"/>
          <w:szCs w:val="18"/>
        </w:rPr>
        <w:t>.</w:t>
      </w:r>
    </w:p>
    <w:p w14:paraId="3E0B561A" w14:textId="77777777" w:rsidR="006656DD" w:rsidRDefault="006656DD" w:rsidP="006656DD">
      <w:pPr>
        <w:pStyle w:val="NormalWeb"/>
        <w:spacing w:before="0" w:beforeAutospacing="0" w:after="0" w:afterAutospacing="0"/>
        <w:jc w:val="both"/>
        <w:rPr>
          <w:color w:val="000000"/>
          <w:sz w:val="18"/>
          <w:szCs w:val="18"/>
        </w:rPr>
      </w:pPr>
    </w:p>
    <w:p w14:paraId="53F2FF3B" w14:textId="77777777" w:rsidR="006656DD" w:rsidRPr="00C9186E" w:rsidRDefault="006656DD" w:rsidP="006656DD">
      <w:pPr>
        <w:jc w:val="both"/>
        <w:rPr>
          <w:b/>
          <w:i/>
        </w:rPr>
      </w:pPr>
      <w:r w:rsidRPr="00C9186E">
        <w:rPr>
          <w:b/>
          <w:i/>
        </w:rPr>
        <w:t>Assumptions and Diagnostics</w:t>
      </w:r>
    </w:p>
    <w:p w14:paraId="2C3667D5" w14:textId="77777777" w:rsidR="00C65747" w:rsidRPr="008A58B9" w:rsidRDefault="00C65747" w:rsidP="00954B28">
      <w:pPr>
        <w:widowControl w:val="0"/>
        <w:autoSpaceDE w:val="0"/>
        <w:autoSpaceDN w:val="0"/>
        <w:adjustRightInd w:val="0"/>
        <w:spacing w:after="240"/>
        <w:jc w:val="both"/>
        <w:rPr>
          <w:i/>
        </w:rPr>
      </w:pPr>
      <w:r>
        <w:rPr>
          <w:sz w:val="22"/>
          <w:szCs w:val="22"/>
        </w:rPr>
        <w:t xml:space="preserve">Since our goal is to predict </w:t>
      </w:r>
      <w:r w:rsidR="001B35D0">
        <w:rPr>
          <w:sz w:val="22"/>
          <w:szCs w:val="22"/>
        </w:rPr>
        <w:t>survivability</w:t>
      </w:r>
      <w:r>
        <w:rPr>
          <w:sz w:val="22"/>
          <w:szCs w:val="22"/>
        </w:rPr>
        <w:t xml:space="preserve"> </w:t>
      </w:r>
      <w:r w:rsidR="001B35D0">
        <w:rPr>
          <w:sz w:val="22"/>
          <w:szCs w:val="22"/>
        </w:rPr>
        <w:t>of</w:t>
      </w:r>
      <w:r>
        <w:rPr>
          <w:sz w:val="22"/>
          <w:szCs w:val="22"/>
        </w:rPr>
        <w:t xml:space="preserve"> </w:t>
      </w:r>
      <w:r w:rsidR="00C14E9D">
        <w:rPr>
          <w:sz w:val="22"/>
          <w:szCs w:val="22"/>
        </w:rPr>
        <w:t>heart failure</w:t>
      </w:r>
      <w:r>
        <w:rPr>
          <w:sz w:val="22"/>
          <w:szCs w:val="22"/>
        </w:rPr>
        <w:t xml:space="preserve"> we will use logistic regression because </w:t>
      </w:r>
      <w:r w:rsidR="001B35D0">
        <w:rPr>
          <w:sz w:val="22"/>
          <w:szCs w:val="22"/>
        </w:rPr>
        <w:t>survivability</w:t>
      </w:r>
      <w:r>
        <w:rPr>
          <w:sz w:val="22"/>
          <w:szCs w:val="22"/>
        </w:rPr>
        <w:t xml:space="preserve"> is a two-factor variable (alive = 0, dead = 1). We will be using R to find the logistic regression equation and diagnostics.</w:t>
      </w:r>
    </w:p>
    <w:p w14:paraId="3E3A1159" w14:textId="77777777" w:rsidR="00C65747" w:rsidRDefault="00C65747" w:rsidP="00954B28">
      <w:pPr>
        <w:widowControl w:val="0"/>
        <w:autoSpaceDE w:val="0"/>
        <w:autoSpaceDN w:val="0"/>
        <w:adjustRightInd w:val="0"/>
        <w:spacing w:after="240"/>
        <w:jc w:val="both"/>
        <w:rPr>
          <w:sz w:val="22"/>
          <w:szCs w:val="22"/>
        </w:rPr>
      </w:pPr>
      <w:r>
        <w:rPr>
          <w:sz w:val="22"/>
          <w:szCs w:val="22"/>
        </w:rPr>
        <w:t xml:space="preserve">We first </w:t>
      </w:r>
      <w:r w:rsidR="00F44B61">
        <w:rPr>
          <w:sz w:val="22"/>
          <w:szCs w:val="22"/>
        </w:rPr>
        <w:t xml:space="preserve">determine </w:t>
      </w:r>
      <w:r>
        <w:rPr>
          <w:sz w:val="22"/>
          <w:szCs w:val="22"/>
        </w:rPr>
        <w:t>if the numerical variables are correlated to each other.</w:t>
      </w:r>
    </w:p>
    <w:p w14:paraId="54B85B4C" w14:textId="77777777" w:rsidR="00C65747" w:rsidRDefault="00C65747" w:rsidP="00E92DE3">
      <w:pPr>
        <w:widowControl w:val="0"/>
        <w:autoSpaceDE w:val="0"/>
        <w:autoSpaceDN w:val="0"/>
        <w:adjustRightInd w:val="0"/>
        <w:spacing w:after="240"/>
        <w:jc w:val="both"/>
        <w:rPr>
          <w:sz w:val="22"/>
          <w:szCs w:val="22"/>
        </w:rPr>
      </w:pPr>
      <w:r w:rsidRPr="00C65747">
        <w:rPr>
          <w:noProof/>
          <w:sz w:val="22"/>
          <w:szCs w:val="22"/>
        </w:rPr>
        <w:drawing>
          <wp:inline distT="0" distB="0" distL="0" distR="0" wp14:anchorId="3F04E93D" wp14:editId="3A74A699">
            <wp:extent cx="2738120" cy="18624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8120" cy="1862455"/>
                    </a:xfrm>
                    <a:prstGeom prst="rect">
                      <a:avLst/>
                    </a:prstGeom>
                  </pic:spPr>
                </pic:pic>
              </a:graphicData>
            </a:graphic>
          </wp:inline>
        </w:drawing>
      </w:r>
    </w:p>
    <w:p w14:paraId="3F9355E4" w14:textId="77777777" w:rsidR="00FC480E" w:rsidRDefault="00FC480E" w:rsidP="00C14E9D">
      <w:pPr>
        <w:pStyle w:val="NormalWeb"/>
        <w:spacing w:before="0" w:beforeAutospacing="0" w:after="0" w:afterAutospacing="0"/>
        <w:jc w:val="both"/>
        <w:rPr>
          <w:b/>
          <w:bCs/>
          <w:color w:val="000000"/>
          <w:sz w:val="18"/>
          <w:szCs w:val="18"/>
        </w:rPr>
      </w:pPr>
    </w:p>
    <w:p w14:paraId="1252D928" w14:textId="77777777" w:rsidR="00C14E9D" w:rsidRDefault="00C14E9D" w:rsidP="00C14E9D">
      <w:pPr>
        <w:pStyle w:val="NormalWeb"/>
        <w:spacing w:before="0" w:beforeAutospacing="0" w:after="0" w:afterAutospacing="0"/>
        <w:jc w:val="both"/>
        <w:rPr>
          <w:color w:val="000000"/>
          <w:sz w:val="18"/>
          <w:szCs w:val="18"/>
        </w:rPr>
      </w:pPr>
      <w:r>
        <w:rPr>
          <w:b/>
          <w:bCs/>
          <w:color w:val="000000"/>
          <w:sz w:val="18"/>
          <w:szCs w:val="18"/>
        </w:rPr>
        <w:t>Figure 1:</w:t>
      </w:r>
      <w:r>
        <w:rPr>
          <w:color w:val="000000"/>
          <w:sz w:val="18"/>
          <w:szCs w:val="18"/>
        </w:rPr>
        <w:t>  Correlation Plot showing if numerical variables are correlated to themselves and/or other variables.</w:t>
      </w:r>
    </w:p>
    <w:p w14:paraId="0F619865" w14:textId="77777777" w:rsidR="00C14E9D" w:rsidRDefault="00C14E9D" w:rsidP="00E92DE3">
      <w:pPr>
        <w:jc w:val="both"/>
        <w:rPr>
          <w:sz w:val="22"/>
          <w:szCs w:val="22"/>
        </w:rPr>
      </w:pPr>
    </w:p>
    <w:p w14:paraId="2E200B65" w14:textId="77777777" w:rsidR="00C65747" w:rsidRDefault="00C65747" w:rsidP="00E92DE3">
      <w:pPr>
        <w:jc w:val="both"/>
        <w:rPr>
          <w:sz w:val="22"/>
          <w:szCs w:val="22"/>
        </w:rPr>
      </w:pPr>
      <w:r>
        <w:rPr>
          <w:sz w:val="22"/>
          <w:szCs w:val="22"/>
        </w:rPr>
        <w:t>Here</w:t>
      </w:r>
      <w:r w:rsidRPr="00C65747">
        <w:rPr>
          <w:sz w:val="22"/>
          <w:szCs w:val="22"/>
        </w:rPr>
        <w:t xml:space="preserve"> </w:t>
      </w:r>
      <w:r w:rsidR="001B35D0">
        <w:rPr>
          <w:sz w:val="22"/>
          <w:szCs w:val="22"/>
        </w:rPr>
        <w:t xml:space="preserve">we </w:t>
      </w:r>
      <w:r w:rsidRPr="00C65747">
        <w:rPr>
          <w:sz w:val="22"/>
          <w:szCs w:val="22"/>
        </w:rPr>
        <w:t>see that the matrix is symmetrical and that the diagonal is perfectly positively correlated because</w:t>
      </w:r>
      <w:r>
        <w:rPr>
          <w:sz w:val="22"/>
          <w:szCs w:val="22"/>
        </w:rPr>
        <w:t xml:space="preserve"> it shows each variable is correlated with itself.</w:t>
      </w:r>
      <w:r w:rsidR="00A4769F">
        <w:rPr>
          <w:sz w:val="22"/>
          <w:szCs w:val="22"/>
        </w:rPr>
        <w:t xml:space="preserve"> We can now safely assume there is no multicollinearity within the dataset.</w:t>
      </w:r>
    </w:p>
    <w:p w14:paraId="1E61FE15" w14:textId="77777777" w:rsidR="00C65747" w:rsidRDefault="00C65747" w:rsidP="00E92DE3">
      <w:pPr>
        <w:jc w:val="both"/>
        <w:rPr>
          <w:sz w:val="22"/>
          <w:szCs w:val="22"/>
        </w:rPr>
      </w:pPr>
    </w:p>
    <w:p w14:paraId="0AA44370" w14:textId="77777777" w:rsidR="00FB5EC1" w:rsidRDefault="00FB5EC1" w:rsidP="00E92DE3">
      <w:pPr>
        <w:jc w:val="both"/>
        <w:rPr>
          <w:b/>
          <w:i/>
        </w:rPr>
      </w:pPr>
    </w:p>
    <w:p w14:paraId="752D4692" w14:textId="77777777" w:rsidR="00FB5EC1" w:rsidRDefault="00FB5EC1" w:rsidP="00E92DE3">
      <w:pPr>
        <w:jc w:val="both"/>
        <w:rPr>
          <w:b/>
          <w:i/>
        </w:rPr>
      </w:pPr>
    </w:p>
    <w:p w14:paraId="2F8A9EA7" w14:textId="5D63C3A0" w:rsidR="00FB5EC1" w:rsidRPr="007E4453" w:rsidRDefault="00C65747" w:rsidP="00954B28">
      <w:pPr>
        <w:jc w:val="both"/>
        <w:rPr>
          <w:b/>
          <w:i/>
        </w:rPr>
      </w:pPr>
      <w:r w:rsidRPr="00C9186E">
        <w:rPr>
          <w:b/>
          <w:i/>
        </w:rPr>
        <w:lastRenderedPageBreak/>
        <w:t>Multiple Logistic Regression</w:t>
      </w:r>
    </w:p>
    <w:p w14:paraId="7F4882EF" w14:textId="108092C1" w:rsidR="00C65747" w:rsidRDefault="00C65747" w:rsidP="00954B28">
      <w:pPr>
        <w:jc w:val="both"/>
        <w:rPr>
          <w:sz w:val="22"/>
          <w:szCs w:val="22"/>
        </w:rPr>
      </w:pPr>
      <w:r>
        <w:rPr>
          <w:sz w:val="22"/>
          <w:szCs w:val="22"/>
        </w:rPr>
        <w:t xml:space="preserve">Next, we performed multiple logistic regression analysis on the full model to find significant predictors in </w:t>
      </w:r>
      <w:r w:rsidR="00972E13">
        <w:rPr>
          <w:sz w:val="22"/>
          <w:szCs w:val="22"/>
        </w:rPr>
        <w:t>heart failure</w:t>
      </w:r>
      <w:r>
        <w:rPr>
          <w:sz w:val="22"/>
          <w:szCs w:val="22"/>
        </w:rPr>
        <w:t xml:space="preserve"> </w:t>
      </w:r>
      <w:r w:rsidR="001B35D0">
        <w:rPr>
          <w:sz w:val="22"/>
          <w:szCs w:val="22"/>
        </w:rPr>
        <w:t>survivability</w:t>
      </w:r>
      <w:r>
        <w:rPr>
          <w:sz w:val="22"/>
          <w:szCs w:val="22"/>
        </w:rPr>
        <w:t xml:space="preserve"> and</w:t>
      </w:r>
      <w:r w:rsidR="001B35D0">
        <w:rPr>
          <w:sz w:val="22"/>
          <w:szCs w:val="22"/>
        </w:rPr>
        <w:t xml:space="preserve"> compute</w:t>
      </w:r>
      <w:r>
        <w:rPr>
          <w:sz w:val="22"/>
          <w:szCs w:val="22"/>
        </w:rPr>
        <w:t xml:space="preserve"> how accurate the model can predict </w:t>
      </w:r>
      <w:r w:rsidR="00972E13">
        <w:rPr>
          <w:sz w:val="22"/>
          <w:szCs w:val="22"/>
        </w:rPr>
        <w:t>heart failure</w:t>
      </w:r>
      <w:r>
        <w:rPr>
          <w:sz w:val="22"/>
          <w:szCs w:val="22"/>
        </w:rPr>
        <w:t xml:space="preserve"> </w:t>
      </w:r>
      <w:r w:rsidR="001B35D0">
        <w:rPr>
          <w:sz w:val="22"/>
          <w:szCs w:val="22"/>
        </w:rPr>
        <w:t>survivability</w:t>
      </w:r>
      <w:r>
        <w:rPr>
          <w:sz w:val="22"/>
          <w:szCs w:val="22"/>
        </w:rPr>
        <w:t>.</w:t>
      </w:r>
    </w:p>
    <w:p w14:paraId="1BD40C27" w14:textId="77777777" w:rsidR="00C65747" w:rsidRDefault="00FC480E" w:rsidP="00E92DE3">
      <w:pPr>
        <w:jc w:val="both"/>
        <w:rPr>
          <w:sz w:val="22"/>
          <w:szCs w:val="22"/>
        </w:rPr>
      </w:pPr>
      <w:r>
        <w:rPr>
          <w:noProof/>
          <w:sz w:val="22"/>
          <w:szCs w:val="22"/>
        </w:rPr>
        <w:drawing>
          <wp:inline distT="0" distB="0" distL="0" distR="0" wp14:anchorId="28280277" wp14:editId="21F362A1">
            <wp:extent cx="2738120" cy="271081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5-01 at 2.16.56 PM.png"/>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2738120" cy="2710815"/>
                    </a:xfrm>
                    <a:prstGeom prst="rect">
                      <a:avLst/>
                    </a:prstGeom>
                  </pic:spPr>
                </pic:pic>
              </a:graphicData>
            </a:graphic>
          </wp:inline>
        </w:drawing>
      </w:r>
    </w:p>
    <w:p w14:paraId="30E2FB6D" w14:textId="77777777" w:rsidR="00954B28" w:rsidRDefault="00954B28" w:rsidP="00C14E9D">
      <w:pPr>
        <w:pStyle w:val="NormalWeb"/>
        <w:spacing w:before="0" w:beforeAutospacing="0" w:after="0" w:afterAutospacing="0"/>
        <w:jc w:val="both"/>
        <w:rPr>
          <w:b/>
          <w:bCs/>
          <w:color w:val="000000"/>
          <w:sz w:val="18"/>
          <w:szCs w:val="18"/>
        </w:rPr>
      </w:pPr>
    </w:p>
    <w:p w14:paraId="0ED45479" w14:textId="77777777" w:rsidR="00C14E9D" w:rsidRDefault="00C14E9D" w:rsidP="00C14E9D">
      <w:pPr>
        <w:pStyle w:val="NormalWeb"/>
        <w:spacing w:before="0" w:beforeAutospacing="0" w:after="0" w:afterAutospacing="0"/>
        <w:jc w:val="both"/>
        <w:rPr>
          <w:color w:val="000000"/>
          <w:sz w:val="18"/>
          <w:szCs w:val="18"/>
        </w:rPr>
      </w:pPr>
      <w:r>
        <w:rPr>
          <w:b/>
          <w:bCs/>
          <w:color w:val="000000"/>
          <w:sz w:val="18"/>
          <w:szCs w:val="18"/>
        </w:rPr>
        <w:t>Figure 2:</w:t>
      </w:r>
      <w:r>
        <w:rPr>
          <w:color w:val="000000"/>
          <w:sz w:val="18"/>
          <w:szCs w:val="18"/>
        </w:rPr>
        <w:t>  Full model logistic regression of heart failure dataset. Starred variables are variables of interest.</w:t>
      </w:r>
    </w:p>
    <w:p w14:paraId="02B97190" w14:textId="77777777" w:rsidR="00C14E9D" w:rsidRDefault="00C14E9D" w:rsidP="00C14E9D">
      <w:pPr>
        <w:ind w:firstLine="720"/>
        <w:jc w:val="both"/>
        <w:rPr>
          <w:sz w:val="22"/>
          <w:szCs w:val="22"/>
        </w:rPr>
      </w:pPr>
    </w:p>
    <w:p w14:paraId="1F465F5B" w14:textId="6701DB78" w:rsidR="00C65747" w:rsidRDefault="00C65747" w:rsidP="00954B28">
      <w:pPr>
        <w:jc w:val="both"/>
        <w:rPr>
          <w:sz w:val="22"/>
          <w:szCs w:val="22"/>
        </w:rPr>
      </w:pPr>
      <w:r>
        <w:rPr>
          <w:sz w:val="22"/>
          <w:szCs w:val="22"/>
        </w:rPr>
        <w:t xml:space="preserve">We see there are several significant predictors in predicting </w:t>
      </w:r>
      <w:r w:rsidR="00C14E9D">
        <w:rPr>
          <w:sz w:val="22"/>
          <w:szCs w:val="22"/>
        </w:rPr>
        <w:t>heart failure</w:t>
      </w:r>
      <w:r>
        <w:rPr>
          <w:sz w:val="22"/>
          <w:szCs w:val="22"/>
        </w:rPr>
        <w:t xml:space="preserve"> </w:t>
      </w:r>
      <w:r w:rsidR="001B35D0">
        <w:rPr>
          <w:sz w:val="22"/>
          <w:szCs w:val="22"/>
        </w:rPr>
        <w:t>survivability</w:t>
      </w:r>
      <w:r>
        <w:rPr>
          <w:sz w:val="22"/>
          <w:szCs w:val="22"/>
        </w:rPr>
        <w:t xml:space="preserve">. From the twelve predictors </w:t>
      </w:r>
      <w:r w:rsidR="007141E6">
        <w:rPr>
          <w:sz w:val="22"/>
          <w:szCs w:val="22"/>
        </w:rPr>
        <w:t>in the above</w:t>
      </w:r>
      <w:r>
        <w:rPr>
          <w:sz w:val="22"/>
          <w:szCs w:val="22"/>
        </w:rPr>
        <w:t xml:space="preserve"> dataset</w:t>
      </w:r>
      <w:r w:rsidR="007141E6">
        <w:rPr>
          <w:sz w:val="22"/>
          <w:szCs w:val="22"/>
        </w:rPr>
        <w:t>,</w:t>
      </w:r>
      <w:r>
        <w:rPr>
          <w:sz w:val="22"/>
          <w:szCs w:val="22"/>
        </w:rPr>
        <w:t xml:space="preserve"> there are four significant predictors: </w:t>
      </w:r>
      <w:r w:rsidR="007141E6">
        <w:rPr>
          <w:sz w:val="22"/>
          <w:szCs w:val="22"/>
        </w:rPr>
        <w:t xml:space="preserve">1) </w:t>
      </w:r>
      <w:r>
        <w:rPr>
          <w:sz w:val="22"/>
          <w:szCs w:val="22"/>
        </w:rPr>
        <w:t xml:space="preserve">age, </w:t>
      </w:r>
      <w:r w:rsidR="007141E6">
        <w:rPr>
          <w:sz w:val="22"/>
          <w:szCs w:val="22"/>
        </w:rPr>
        <w:t xml:space="preserve">20 </w:t>
      </w:r>
      <w:r>
        <w:rPr>
          <w:sz w:val="22"/>
          <w:szCs w:val="22"/>
        </w:rPr>
        <w:t xml:space="preserve">ejection fraction, </w:t>
      </w:r>
      <w:r w:rsidR="007141E6">
        <w:rPr>
          <w:sz w:val="22"/>
          <w:szCs w:val="22"/>
        </w:rPr>
        <w:t xml:space="preserve">3) </w:t>
      </w:r>
      <w:r>
        <w:rPr>
          <w:sz w:val="22"/>
          <w:szCs w:val="22"/>
        </w:rPr>
        <w:t xml:space="preserve">serum creatinine, and </w:t>
      </w:r>
      <w:r w:rsidR="007141E6">
        <w:rPr>
          <w:sz w:val="22"/>
          <w:szCs w:val="22"/>
        </w:rPr>
        <w:t xml:space="preserve">4) </w:t>
      </w:r>
      <w:r>
        <w:rPr>
          <w:sz w:val="22"/>
          <w:szCs w:val="22"/>
        </w:rPr>
        <w:t>time</w:t>
      </w:r>
      <w:r w:rsidR="001B35D0">
        <w:rPr>
          <w:sz w:val="22"/>
          <w:szCs w:val="22"/>
        </w:rPr>
        <w:t>. These predictors affect</w:t>
      </w:r>
      <w:r>
        <w:rPr>
          <w:sz w:val="22"/>
          <w:szCs w:val="22"/>
        </w:rPr>
        <w:t xml:space="preserve"> the outcome of </w:t>
      </w:r>
      <w:r w:rsidR="00C14E9D">
        <w:rPr>
          <w:sz w:val="22"/>
          <w:szCs w:val="22"/>
        </w:rPr>
        <w:t>heart failure</w:t>
      </w:r>
      <w:r>
        <w:rPr>
          <w:sz w:val="22"/>
          <w:szCs w:val="22"/>
        </w:rPr>
        <w:t xml:space="preserve"> </w:t>
      </w:r>
      <w:r w:rsidR="001B35D0">
        <w:rPr>
          <w:sz w:val="22"/>
          <w:szCs w:val="22"/>
        </w:rPr>
        <w:t>survivability</w:t>
      </w:r>
      <w:r>
        <w:rPr>
          <w:sz w:val="22"/>
          <w:szCs w:val="22"/>
        </w:rPr>
        <w:t>.</w:t>
      </w:r>
    </w:p>
    <w:p w14:paraId="69C4E8D2" w14:textId="77777777" w:rsidR="005E2EA7" w:rsidRDefault="005E2EA7" w:rsidP="00E92DE3">
      <w:pPr>
        <w:jc w:val="both"/>
        <w:rPr>
          <w:sz w:val="22"/>
          <w:szCs w:val="22"/>
        </w:rPr>
      </w:pPr>
    </w:p>
    <w:p w14:paraId="4224AB10" w14:textId="77777777" w:rsidR="00C65747" w:rsidRDefault="00C65747" w:rsidP="00E92DE3">
      <w:pPr>
        <w:jc w:val="both"/>
        <w:rPr>
          <w:sz w:val="22"/>
          <w:szCs w:val="22"/>
        </w:rPr>
      </w:pPr>
      <w:r>
        <w:rPr>
          <w:sz w:val="22"/>
          <w:szCs w:val="22"/>
        </w:rPr>
        <w:t xml:space="preserve">We now look at how accurate the model can predict </w:t>
      </w:r>
      <w:r w:rsidR="00C14E9D">
        <w:rPr>
          <w:sz w:val="22"/>
          <w:szCs w:val="22"/>
        </w:rPr>
        <w:t>heart failure</w:t>
      </w:r>
      <w:r>
        <w:rPr>
          <w:sz w:val="22"/>
          <w:szCs w:val="22"/>
        </w:rPr>
        <w:t xml:space="preserve"> </w:t>
      </w:r>
      <w:r w:rsidR="001B35D0">
        <w:rPr>
          <w:sz w:val="22"/>
          <w:szCs w:val="22"/>
        </w:rPr>
        <w:t>survivability</w:t>
      </w:r>
      <w:r>
        <w:rPr>
          <w:sz w:val="22"/>
          <w:szCs w:val="22"/>
        </w:rPr>
        <w:t>. From our analysis we found a</w:t>
      </w:r>
      <w:r w:rsidR="008427C3">
        <w:rPr>
          <w:sz w:val="22"/>
          <w:szCs w:val="22"/>
        </w:rPr>
        <w:t xml:space="preserve"> prediction </w:t>
      </w:r>
      <w:r>
        <w:rPr>
          <w:sz w:val="22"/>
          <w:szCs w:val="22"/>
        </w:rPr>
        <w:t xml:space="preserve">accuracy rating of </w:t>
      </w:r>
      <w:r w:rsidRPr="00C65747">
        <w:rPr>
          <w:sz w:val="22"/>
          <w:szCs w:val="22"/>
        </w:rPr>
        <w:t>0.8135593</w:t>
      </w:r>
      <w:r>
        <w:rPr>
          <w:sz w:val="22"/>
          <w:szCs w:val="22"/>
        </w:rPr>
        <w:t xml:space="preserve">, or </w:t>
      </w:r>
      <w:r w:rsidRPr="00C65747">
        <w:rPr>
          <w:sz w:val="22"/>
          <w:szCs w:val="22"/>
        </w:rPr>
        <w:t xml:space="preserve">the classification prediction accuracy is about </w:t>
      </w:r>
      <w:r w:rsidR="001B35D0">
        <w:rPr>
          <w:sz w:val="22"/>
          <w:szCs w:val="22"/>
        </w:rPr>
        <w:t>81</w:t>
      </w:r>
      <w:r w:rsidRPr="00C65747">
        <w:rPr>
          <w:sz w:val="22"/>
          <w:szCs w:val="22"/>
        </w:rPr>
        <w:t>%</w:t>
      </w:r>
      <w:r>
        <w:rPr>
          <w:sz w:val="22"/>
          <w:szCs w:val="22"/>
        </w:rPr>
        <w:t xml:space="preserve"> in predicting </w:t>
      </w:r>
      <w:r w:rsidR="00C14E9D">
        <w:rPr>
          <w:sz w:val="22"/>
          <w:szCs w:val="22"/>
        </w:rPr>
        <w:t>heart failure</w:t>
      </w:r>
      <w:r>
        <w:rPr>
          <w:sz w:val="22"/>
          <w:szCs w:val="22"/>
        </w:rPr>
        <w:t xml:space="preserve"> </w:t>
      </w:r>
      <w:r w:rsidR="001B35D0">
        <w:rPr>
          <w:sz w:val="22"/>
          <w:szCs w:val="22"/>
        </w:rPr>
        <w:t>survivability</w:t>
      </w:r>
      <w:r>
        <w:rPr>
          <w:sz w:val="22"/>
          <w:szCs w:val="22"/>
        </w:rPr>
        <w:t>.</w:t>
      </w:r>
    </w:p>
    <w:p w14:paraId="13C3586F" w14:textId="77777777" w:rsidR="00C65747" w:rsidRDefault="00C65747" w:rsidP="00E92DE3">
      <w:pPr>
        <w:jc w:val="both"/>
        <w:rPr>
          <w:sz w:val="22"/>
          <w:szCs w:val="22"/>
        </w:rPr>
      </w:pPr>
    </w:p>
    <w:p w14:paraId="48246913" w14:textId="77777777" w:rsidR="00C65747" w:rsidRPr="00C9186E" w:rsidRDefault="00C65747" w:rsidP="00E92DE3">
      <w:pPr>
        <w:jc w:val="both"/>
        <w:rPr>
          <w:b/>
          <w:i/>
        </w:rPr>
      </w:pPr>
      <w:r w:rsidRPr="00C9186E">
        <w:rPr>
          <w:b/>
          <w:i/>
        </w:rPr>
        <w:t>Penalized Logistic Regression (Lasso Regression)</w:t>
      </w:r>
    </w:p>
    <w:p w14:paraId="37DFD412" w14:textId="77777777" w:rsidR="008853B5" w:rsidRDefault="00C65747" w:rsidP="00954B28">
      <w:pPr>
        <w:jc w:val="both"/>
        <w:rPr>
          <w:sz w:val="22"/>
          <w:szCs w:val="22"/>
        </w:rPr>
      </w:pPr>
      <w:r>
        <w:rPr>
          <w:sz w:val="22"/>
          <w:szCs w:val="22"/>
        </w:rPr>
        <w:t xml:space="preserve">Penalized logistic regression imposes a penalty on logistic regression models with too many variables. We will be specifically </w:t>
      </w:r>
      <w:r w:rsidR="00E220B1">
        <w:rPr>
          <w:sz w:val="22"/>
          <w:szCs w:val="22"/>
        </w:rPr>
        <w:t>using</w:t>
      </w:r>
      <w:r>
        <w:rPr>
          <w:sz w:val="22"/>
          <w:szCs w:val="22"/>
        </w:rPr>
        <w:t xml:space="preserve"> lasso regression which will force less contributive variables coefficients in a model to be exactly zero. Leaving only significant predictor variables in the model.</w:t>
      </w:r>
      <w:r w:rsidR="008853B5">
        <w:rPr>
          <w:sz w:val="22"/>
          <w:szCs w:val="22"/>
        </w:rPr>
        <w:t xml:space="preserve"> There will be two kinds of lasso regression we will be analyzing, </w:t>
      </w:r>
      <w:proofErr w:type="spellStart"/>
      <w:r w:rsidR="008853B5">
        <w:rPr>
          <w:sz w:val="22"/>
          <w:szCs w:val="22"/>
        </w:rPr>
        <w:t>lambda.min</w:t>
      </w:r>
      <w:proofErr w:type="spellEnd"/>
      <w:r w:rsidR="008853B5">
        <w:rPr>
          <w:sz w:val="22"/>
          <w:szCs w:val="22"/>
        </w:rPr>
        <w:t xml:space="preserve"> and lambda.1se.</w:t>
      </w:r>
    </w:p>
    <w:p w14:paraId="3973563F" w14:textId="77777777" w:rsidR="00524E7B" w:rsidRDefault="00524E7B" w:rsidP="00E92DE3">
      <w:pPr>
        <w:jc w:val="both"/>
        <w:rPr>
          <w:b/>
          <w:i/>
          <w:sz w:val="22"/>
          <w:szCs w:val="22"/>
        </w:rPr>
      </w:pPr>
    </w:p>
    <w:p w14:paraId="0823F26A" w14:textId="2D5BE52A" w:rsidR="00E220B1" w:rsidRPr="00C9186E" w:rsidRDefault="00E220B1" w:rsidP="00E92DE3">
      <w:pPr>
        <w:jc w:val="both"/>
        <w:rPr>
          <w:b/>
          <w:i/>
          <w:sz w:val="22"/>
          <w:szCs w:val="22"/>
        </w:rPr>
      </w:pPr>
      <w:proofErr w:type="spellStart"/>
      <w:r w:rsidRPr="00C9186E">
        <w:rPr>
          <w:b/>
          <w:i/>
          <w:sz w:val="22"/>
          <w:szCs w:val="22"/>
        </w:rPr>
        <w:t>Lambda.min</w:t>
      </w:r>
      <w:proofErr w:type="spellEnd"/>
      <w:r w:rsidRPr="00C9186E">
        <w:rPr>
          <w:b/>
          <w:i/>
          <w:sz w:val="22"/>
          <w:szCs w:val="22"/>
        </w:rPr>
        <w:t xml:space="preserve"> Model</w:t>
      </w:r>
    </w:p>
    <w:p w14:paraId="66178860" w14:textId="77777777" w:rsidR="008853B5" w:rsidRDefault="00FC480E" w:rsidP="00E92DE3">
      <w:pPr>
        <w:jc w:val="both"/>
        <w:rPr>
          <w:sz w:val="22"/>
          <w:szCs w:val="22"/>
        </w:rPr>
      </w:pPr>
      <w:r>
        <w:rPr>
          <w:noProof/>
          <w:sz w:val="22"/>
          <w:szCs w:val="22"/>
        </w:rPr>
        <w:drawing>
          <wp:inline distT="0" distB="0" distL="0" distR="0" wp14:anchorId="111B7456" wp14:editId="3C519E41">
            <wp:extent cx="2268260" cy="1891621"/>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5-01 at 2.19.46 PM.png"/>
                    <pic:cNvPicPr/>
                  </pic:nvPicPr>
                  <pic:blipFill>
                    <a:blip r:embed="rId12">
                      <a:extLst>
                        <a:ext uri="{28A0092B-C50C-407E-A947-70E740481C1C}">
                          <a14:useLocalDpi xmlns:a14="http://schemas.microsoft.com/office/drawing/2010/main" val="0"/>
                        </a:ext>
                      </a:extLst>
                    </a:blip>
                    <a:stretch>
                      <a:fillRect/>
                    </a:stretch>
                  </pic:blipFill>
                  <pic:spPr>
                    <a:xfrm>
                      <a:off x="0" y="0"/>
                      <a:ext cx="2293568" cy="1912727"/>
                    </a:xfrm>
                    <a:prstGeom prst="rect">
                      <a:avLst/>
                    </a:prstGeom>
                  </pic:spPr>
                </pic:pic>
              </a:graphicData>
            </a:graphic>
          </wp:inline>
        </w:drawing>
      </w:r>
    </w:p>
    <w:p w14:paraId="2FD7A9BC" w14:textId="77777777" w:rsidR="00954B28" w:rsidRDefault="00954B28" w:rsidP="00C14E9D">
      <w:pPr>
        <w:pStyle w:val="NormalWeb"/>
        <w:spacing w:before="0" w:beforeAutospacing="0" w:after="0" w:afterAutospacing="0"/>
        <w:jc w:val="both"/>
        <w:rPr>
          <w:b/>
          <w:bCs/>
          <w:color w:val="000000"/>
          <w:sz w:val="18"/>
          <w:szCs w:val="18"/>
        </w:rPr>
      </w:pPr>
    </w:p>
    <w:p w14:paraId="6EB6B23B" w14:textId="6C231919" w:rsidR="00954B28" w:rsidRPr="007E4453" w:rsidRDefault="00C14E9D" w:rsidP="007E4453">
      <w:pPr>
        <w:pStyle w:val="NormalWeb"/>
        <w:spacing w:before="0" w:beforeAutospacing="0" w:after="0" w:afterAutospacing="0"/>
        <w:jc w:val="both"/>
        <w:rPr>
          <w:color w:val="000000"/>
          <w:sz w:val="18"/>
          <w:szCs w:val="18"/>
        </w:rPr>
      </w:pPr>
      <w:r>
        <w:rPr>
          <w:b/>
          <w:bCs/>
          <w:color w:val="000000"/>
          <w:sz w:val="18"/>
          <w:szCs w:val="18"/>
        </w:rPr>
        <w:t>Figure 3:</w:t>
      </w:r>
      <w:r>
        <w:rPr>
          <w:color w:val="000000"/>
          <w:sz w:val="18"/>
          <w:szCs w:val="18"/>
        </w:rPr>
        <w:t xml:space="preserve">  </w:t>
      </w:r>
      <w:proofErr w:type="spellStart"/>
      <w:r>
        <w:rPr>
          <w:color w:val="000000"/>
          <w:sz w:val="18"/>
          <w:szCs w:val="18"/>
        </w:rPr>
        <w:t>lambda.min</w:t>
      </w:r>
      <w:proofErr w:type="spellEnd"/>
      <w:r>
        <w:rPr>
          <w:color w:val="000000"/>
          <w:sz w:val="18"/>
          <w:szCs w:val="18"/>
        </w:rPr>
        <w:t xml:space="preserve"> model of logistic regression of heart failure dataset.</w:t>
      </w:r>
    </w:p>
    <w:p w14:paraId="71E068C2" w14:textId="77777777" w:rsidR="00E220B1" w:rsidRDefault="00E220B1" w:rsidP="00954B28">
      <w:pPr>
        <w:jc w:val="both"/>
        <w:rPr>
          <w:sz w:val="22"/>
          <w:szCs w:val="22"/>
        </w:rPr>
      </w:pPr>
      <w:r>
        <w:rPr>
          <w:sz w:val="22"/>
          <w:szCs w:val="22"/>
        </w:rPr>
        <w:lastRenderedPageBreak/>
        <w:t xml:space="preserve">Here we use </w:t>
      </w:r>
      <w:proofErr w:type="spellStart"/>
      <w:r w:rsidRPr="00E220B1">
        <w:rPr>
          <w:sz w:val="22"/>
          <w:szCs w:val="22"/>
        </w:rPr>
        <w:t>lambda.min</w:t>
      </w:r>
      <w:proofErr w:type="spellEnd"/>
      <w:r>
        <w:rPr>
          <w:sz w:val="22"/>
          <w:szCs w:val="22"/>
        </w:rPr>
        <w:t xml:space="preserve"> function in our lasso regression. The </w:t>
      </w:r>
      <w:proofErr w:type="spellStart"/>
      <w:r>
        <w:rPr>
          <w:sz w:val="22"/>
          <w:szCs w:val="22"/>
        </w:rPr>
        <w:t>lambda.min</w:t>
      </w:r>
      <w:proofErr w:type="spellEnd"/>
      <w:r>
        <w:rPr>
          <w:sz w:val="22"/>
          <w:szCs w:val="22"/>
        </w:rPr>
        <w:t xml:space="preserve"> function uses the</w:t>
      </w:r>
      <w:r w:rsidRPr="00E220B1">
        <w:rPr>
          <w:sz w:val="22"/>
          <w:szCs w:val="22"/>
        </w:rPr>
        <w:t xml:space="preserve"> value of λ that gives</w:t>
      </w:r>
      <w:r>
        <w:rPr>
          <w:sz w:val="22"/>
          <w:szCs w:val="22"/>
        </w:rPr>
        <w:t xml:space="preserve"> the</w:t>
      </w:r>
      <w:r w:rsidRPr="00E220B1">
        <w:rPr>
          <w:sz w:val="22"/>
          <w:szCs w:val="22"/>
        </w:rPr>
        <w:t xml:space="preserve"> minimum mean cross-validated error</w:t>
      </w:r>
      <w:r>
        <w:rPr>
          <w:sz w:val="22"/>
          <w:szCs w:val="22"/>
        </w:rPr>
        <w:t>.</w:t>
      </w:r>
    </w:p>
    <w:p w14:paraId="491FC6E6" w14:textId="77777777" w:rsidR="00954B28" w:rsidRDefault="00954B28" w:rsidP="00A53425">
      <w:pPr>
        <w:ind w:firstLine="720"/>
        <w:jc w:val="both"/>
        <w:rPr>
          <w:sz w:val="22"/>
          <w:szCs w:val="22"/>
        </w:rPr>
      </w:pPr>
    </w:p>
    <w:p w14:paraId="631E3919" w14:textId="2E8A72FA" w:rsidR="00E220B1" w:rsidRDefault="00E220B1" w:rsidP="00954B28">
      <w:pPr>
        <w:jc w:val="both"/>
        <w:rPr>
          <w:sz w:val="22"/>
          <w:szCs w:val="22"/>
        </w:rPr>
      </w:pPr>
      <w:r>
        <w:rPr>
          <w:sz w:val="22"/>
          <w:szCs w:val="22"/>
        </w:rPr>
        <w:t xml:space="preserve">We see in the </w:t>
      </w:r>
      <w:proofErr w:type="spellStart"/>
      <w:r>
        <w:rPr>
          <w:sz w:val="22"/>
          <w:szCs w:val="22"/>
        </w:rPr>
        <w:t>lambda.min</w:t>
      </w:r>
      <w:proofErr w:type="spellEnd"/>
      <w:r>
        <w:rPr>
          <w:sz w:val="22"/>
          <w:szCs w:val="22"/>
        </w:rPr>
        <w:t xml:space="preserve"> lasso regression, the model discarded five of the twelve predictors from the dataset. The model found that there are seven significant predictors that affect the outcome of </w:t>
      </w:r>
      <w:r w:rsidR="00972E13">
        <w:rPr>
          <w:sz w:val="22"/>
          <w:szCs w:val="22"/>
        </w:rPr>
        <w:t>heart failure</w:t>
      </w:r>
      <w:r w:rsidR="007141E6">
        <w:rPr>
          <w:sz w:val="22"/>
          <w:szCs w:val="22"/>
        </w:rPr>
        <w:t>: s</w:t>
      </w:r>
      <w:r w:rsidR="001B35D0">
        <w:rPr>
          <w:sz w:val="22"/>
          <w:szCs w:val="22"/>
        </w:rPr>
        <w:t>urvivability</w:t>
      </w:r>
      <w:r>
        <w:rPr>
          <w:sz w:val="22"/>
          <w:szCs w:val="22"/>
        </w:rPr>
        <w:t xml:space="preserve">: </w:t>
      </w:r>
      <w:r w:rsidR="007141E6">
        <w:rPr>
          <w:sz w:val="22"/>
          <w:szCs w:val="22"/>
        </w:rPr>
        <w:t xml:space="preserve">1) </w:t>
      </w:r>
      <w:r>
        <w:rPr>
          <w:sz w:val="22"/>
          <w:szCs w:val="22"/>
        </w:rPr>
        <w:t xml:space="preserve">age, </w:t>
      </w:r>
      <w:r w:rsidR="007141E6">
        <w:rPr>
          <w:sz w:val="22"/>
          <w:szCs w:val="22"/>
        </w:rPr>
        <w:t xml:space="preserve">2) </w:t>
      </w:r>
      <w:r>
        <w:rPr>
          <w:sz w:val="22"/>
          <w:szCs w:val="22"/>
        </w:rPr>
        <w:t xml:space="preserve">anemia, </w:t>
      </w:r>
      <w:r w:rsidR="007141E6">
        <w:rPr>
          <w:sz w:val="22"/>
          <w:szCs w:val="22"/>
        </w:rPr>
        <w:t xml:space="preserve">3) </w:t>
      </w:r>
      <w:r>
        <w:rPr>
          <w:sz w:val="22"/>
          <w:szCs w:val="22"/>
        </w:rPr>
        <w:t xml:space="preserve">creatinine phosphokinase, </w:t>
      </w:r>
      <w:r w:rsidR="007141E6">
        <w:rPr>
          <w:sz w:val="22"/>
          <w:szCs w:val="22"/>
        </w:rPr>
        <w:t xml:space="preserve">4) </w:t>
      </w:r>
      <w:r>
        <w:rPr>
          <w:sz w:val="22"/>
          <w:szCs w:val="22"/>
        </w:rPr>
        <w:t xml:space="preserve">ejection fraction, </w:t>
      </w:r>
      <w:r w:rsidR="007141E6">
        <w:rPr>
          <w:sz w:val="22"/>
          <w:szCs w:val="22"/>
        </w:rPr>
        <w:t xml:space="preserve">5) </w:t>
      </w:r>
      <w:r>
        <w:rPr>
          <w:sz w:val="22"/>
          <w:szCs w:val="22"/>
        </w:rPr>
        <w:t xml:space="preserve">serum creatinine, </w:t>
      </w:r>
      <w:r w:rsidR="007141E6">
        <w:rPr>
          <w:sz w:val="22"/>
          <w:szCs w:val="22"/>
        </w:rPr>
        <w:t xml:space="preserve">6) </w:t>
      </w:r>
      <w:r>
        <w:rPr>
          <w:sz w:val="22"/>
          <w:szCs w:val="22"/>
        </w:rPr>
        <w:t xml:space="preserve">serum sodium, </w:t>
      </w:r>
      <w:r w:rsidR="007141E6">
        <w:rPr>
          <w:sz w:val="22"/>
          <w:szCs w:val="22"/>
        </w:rPr>
        <w:t xml:space="preserve">and 7) </w:t>
      </w:r>
      <w:r>
        <w:rPr>
          <w:sz w:val="22"/>
          <w:szCs w:val="22"/>
        </w:rPr>
        <w:t>time.</w:t>
      </w:r>
    </w:p>
    <w:p w14:paraId="1981623B" w14:textId="77777777" w:rsidR="005E2EA7" w:rsidRDefault="005E2EA7" w:rsidP="00E220B1">
      <w:pPr>
        <w:jc w:val="both"/>
        <w:rPr>
          <w:sz w:val="22"/>
          <w:szCs w:val="22"/>
        </w:rPr>
      </w:pPr>
    </w:p>
    <w:p w14:paraId="13A2255D" w14:textId="77777777" w:rsidR="00E220B1" w:rsidRDefault="00E220B1" w:rsidP="00E220B1">
      <w:pPr>
        <w:jc w:val="both"/>
        <w:rPr>
          <w:sz w:val="22"/>
          <w:szCs w:val="22"/>
        </w:rPr>
      </w:pPr>
      <w:r>
        <w:rPr>
          <w:sz w:val="22"/>
          <w:szCs w:val="22"/>
        </w:rPr>
        <w:t xml:space="preserve">We now look at how accurate the model can predict </w:t>
      </w:r>
      <w:r w:rsidR="00972E13">
        <w:rPr>
          <w:sz w:val="22"/>
          <w:szCs w:val="22"/>
        </w:rPr>
        <w:t>heart failure</w:t>
      </w:r>
      <w:r>
        <w:rPr>
          <w:sz w:val="22"/>
          <w:szCs w:val="22"/>
        </w:rPr>
        <w:t xml:space="preserve"> </w:t>
      </w:r>
      <w:r w:rsidR="001B35D0">
        <w:rPr>
          <w:sz w:val="22"/>
          <w:szCs w:val="22"/>
        </w:rPr>
        <w:t>survivability</w:t>
      </w:r>
      <w:r>
        <w:rPr>
          <w:sz w:val="22"/>
          <w:szCs w:val="22"/>
        </w:rPr>
        <w:t xml:space="preserve">. From our analysis we found </w:t>
      </w:r>
      <w:r w:rsidR="008427C3">
        <w:rPr>
          <w:sz w:val="22"/>
          <w:szCs w:val="22"/>
        </w:rPr>
        <w:t xml:space="preserve">our model </w:t>
      </w:r>
      <w:r>
        <w:rPr>
          <w:sz w:val="22"/>
          <w:szCs w:val="22"/>
        </w:rPr>
        <w:t>had a</w:t>
      </w:r>
      <w:r w:rsidR="008427C3">
        <w:rPr>
          <w:sz w:val="22"/>
          <w:szCs w:val="22"/>
        </w:rPr>
        <w:t xml:space="preserve"> prediction</w:t>
      </w:r>
      <w:r>
        <w:rPr>
          <w:sz w:val="22"/>
          <w:szCs w:val="22"/>
        </w:rPr>
        <w:t xml:space="preserve"> accuracy rating of </w:t>
      </w:r>
      <w:r w:rsidRPr="00C65747">
        <w:rPr>
          <w:sz w:val="22"/>
          <w:szCs w:val="22"/>
        </w:rPr>
        <w:t>0.</w:t>
      </w:r>
      <w:r>
        <w:rPr>
          <w:sz w:val="22"/>
          <w:szCs w:val="22"/>
        </w:rPr>
        <w:t xml:space="preserve">8135593, or </w:t>
      </w:r>
      <w:r w:rsidRPr="00C65747">
        <w:rPr>
          <w:sz w:val="22"/>
          <w:szCs w:val="22"/>
        </w:rPr>
        <w:t xml:space="preserve">the classification prediction accuracy is about </w:t>
      </w:r>
      <w:r>
        <w:rPr>
          <w:sz w:val="22"/>
          <w:szCs w:val="22"/>
        </w:rPr>
        <w:t>81</w:t>
      </w:r>
      <w:r w:rsidRPr="00C65747">
        <w:rPr>
          <w:sz w:val="22"/>
          <w:szCs w:val="22"/>
        </w:rPr>
        <w:t>%</w:t>
      </w:r>
      <w:r>
        <w:rPr>
          <w:sz w:val="22"/>
          <w:szCs w:val="22"/>
        </w:rPr>
        <w:t xml:space="preserve"> in predicting </w:t>
      </w:r>
      <w:r w:rsidR="00972E13">
        <w:rPr>
          <w:sz w:val="22"/>
          <w:szCs w:val="22"/>
        </w:rPr>
        <w:t>heart failure</w:t>
      </w:r>
      <w:r>
        <w:rPr>
          <w:sz w:val="22"/>
          <w:szCs w:val="22"/>
        </w:rPr>
        <w:t xml:space="preserve"> </w:t>
      </w:r>
      <w:r w:rsidR="000F0D9F">
        <w:rPr>
          <w:sz w:val="22"/>
          <w:szCs w:val="22"/>
        </w:rPr>
        <w:t>survivability</w:t>
      </w:r>
      <w:r>
        <w:rPr>
          <w:sz w:val="22"/>
          <w:szCs w:val="22"/>
        </w:rPr>
        <w:t>.</w:t>
      </w:r>
    </w:p>
    <w:p w14:paraId="0F56CE27" w14:textId="77777777" w:rsidR="00EF542F" w:rsidRDefault="00EF542F" w:rsidP="00E92DE3">
      <w:pPr>
        <w:jc w:val="both"/>
        <w:rPr>
          <w:i/>
          <w:sz w:val="22"/>
          <w:szCs w:val="22"/>
        </w:rPr>
      </w:pPr>
    </w:p>
    <w:p w14:paraId="102F73EE" w14:textId="77777777" w:rsidR="00E220B1" w:rsidRPr="00C9186E" w:rsidRDefault="00E220B1" w:rsidP="00E92DE3">
      <w:pPr>
        <w:jc w:val="both"/>
        <w:rPr>
          <w:b/>
          <w:i/>
          <w:sz w:val="22"/>
          <w:szCs w:val="22"/>
        </w:rPr>
      </w:pPr>
      <w:r w:rsidRPr="00C9186E">
        <w:rPr>
          <w:b/>
          <w:i/>
          <w:sz w:val="22"/>
          <w:szCs w:val="22"/>
        </w:rPr>
        <w:t>Lambda.1se Model</w:t>
      </w:r>
    </w:p>
    <w:p w14:paraId="077F2910" w14:textId="77777777" w:rsidR="008853B5" w:rsidRDefault="00FC480E" w:rsidP="00E92DE3">
      <w:pPr>
        <w:jc w:val="both"/>
        <w:rPr>
          <w:sz w:val="22"/>
          <w:szCs w:val="22"/>
        </w:rPr>
      </w:pPr>
      <w:r>
        <w:rPr>
          <w:noProof/>
          <w:sz w:val="22"/>
          <w:szCs w:val="22"/>
        </w:rPr>
        <w:drawing>
          <wp:inline distT="0" distB="0" distL="0" distR="0" wp14:anchorId="00376785" wp14:editId="688AFAA8">
            <wp:extent cx="2738120" cy="2360295"/>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5-01 at 2.20.30 PM.png"/>
                    <pic:cNvPicPr/>
                  </pic:nvPicPr>
                  <pic:blipFill>
                    <a:blip r:embed="rId13">
                      <a:extLst>
                        <a:ext uri="{28A0092B-C50C-407E-A947-70E740481C1C}">
                          <a14:useLocalDpi xmlns:a14="http://schemas.microsoft.com/office/drawing/2010/main" val="0"/>
                        </a:ext>
                      </a:extLst>
                    </a:blip>
                    <a:stretch>
                      <a:fillRect/>
                    </a:stretch>
                  </pic:blipFill>
                  <pic:spPr>
                    <a:xfrm>
                      <a:off x="0" y="0"/>
                      <a:ext cx="2738120" cy="2360295"/>
                    </a:xfrm>
                    <a:prstGeom prst="rect">
                      <a:avLst/>
                    </a:prstGeom>
                  </pic:spPr>
                </pic:pic>
              </a:graphicData>
            </a:graphic>
          </wp:inline>
        </w:drawing>
      </w:r>
    </w:p>
    <w:p w14:paraId="3456F5BF" w14:textId="77777777" w:rsidR="00954B28" w:rsidRDefault="00954B28" w:rsidP="00C14E9D">
      <w:pPr>
        <w:pStyle w:val="NormalWeb"/>
        <w:spacing w:before="0" w:beforeAutospacing="0" w:after="0" w:afterAutospacing="0"/>
        <w:jc w:val="both"/>
        <w:rPr>
          <w:b/>
          <w:bCs/>
          <w:color w:val="000000"/>
          <w:sz w:val="18"/>
          <w:szCs w:val="18"/>
        </w:rPr>
      </w:pPr>
    </w:p>
    <w:p w14:paraId="071E7D4D" w14:textId="77777777" w:rsidR="00C14E9D" w:rsidRDefault="00C14E9D" w:rsidP="00C14E9D">
      <w:pPr>
        <w:pStyle w:val="NormalWeb"/>
        <w:spacing w:before="0" w:beforeAutospacing="0" w:after="0" w:afterAutospacing="0"/>
        <w:jc w:val="both"/>
        <w:rPr>
          <w:color w:val="000000"/>
          <w:sz w:val="18"/>
          <w:szCs w:val="18"/>
        </w:rPr>
      </w:pPr>
      <w:r>
        <w:rPr>
          <w:b/>
          <w:bCs/>
          <w:color w:val="000000"/>
          <w:sz w:val="18"/>
          <w:szCs w:val="18"/>
        </w:rPr>
        <w:t>Figure 4:</w:t>
      </w:r>
      <w:r>
        <w:rPr>
          <w:color w:val="000000"/>
          <w:sz w:val="18"/>
          <w:szCs w:val="18"/>
        </w:rPr>
        <w:t>  lambda.1se model of logistic regression of heart failure dataset.</w:t>
      </w:r>
    </w:p>
    <w:p w14:paraId="37B9AF71" w14:textId="77777777" w:rsidR="00954B28" w:rsidRDefault="00954B28" w:rsidP="00C14E9D">
      <w:pPr>
        <w:pStyle w:val="NormalWeb"/>
        <w:spacing w:before="0" w:beforeAutospacing="0" w:after="0" w:afterAutospacing="0"/>
        <w:jc w:val="both"/>
        <w:rPr>
          <w:color w:val="000000"/>
          <w:sz w:val="18"/>
          <w:szCs w:val="18"/>
        </w:rPr>
      </w:pPr>
    </w:p>
    <w:p w14:paraId="698C4BEE" w14:textId="77777777" w:rsidR="00E220B1" w:rsidRDefault="00E220B1" w:rsidP="00954B28">
      <w:pPr>
        <w:jc w:val="both"/>
        <w:rPr>
          <w:sz w:val="22"/>
          <w:szCs w:val="22"/>
        </w:rPr>
      </w:pPr>
      <w:r>
        <w:rPr>
          <w:sz w:val="22"/>
          <w:szCs w:val="22"/>
        </w:rPr>
        <w:t xml:space="preserve">Here we use </w:t>
      </w:r>
      <w:r w:rsidRPr="00E220B1">
        <w:rPr>
          <w:sz w:val="22"/>
          <w:szCs w:val="22"/>
        </w:rPr>
        <w:t>lambda</w:t>
      </w:r>
      <w:r w:rsidR="00604ED0">
        <w:rPr>
          <w:sz w:val="22"/>
          <w:szCs w:val="22"/>
        </w:rPr>
        <w:t>.</w:t>
      </w:r>
      <w:r>
        <w:rPr>
          <w:sz w:val="22"/>
          <w:szCs w:val="22"/>
        </w:rPr>
        <w:t xml:space="preserve">1se function in our lasso regression. The lambda.1se function produces the most normalized model such that the error is within one standard deviation of the minimum. </w:t>
      </w:r>
      <w:r w:rsidRPr="00E220B1">
        <w:rPr>
          <w:sz w:val="22"/>
          <w:szCs w:val="22"/>
        </w:rPr>
        <w:t xml:space="preserve"> </w:t>
      </w:r>
    </w:p>
    <w:p w14:paraId="4649C70C" w14:textId="77777777" w:rsidR="00954B28" w:rsidRDefault="00954B28" w:rsidP="00954B28">
      <w:pPr>
        <w:jc w:val="both"/>
        <w:rPr>
          <w:sz w:val="22"/>
          <w:szCs w:val="22"/>
        </w:rPr>
      </w:pPr>
    </w:p>
    <w:p w14:paraId="1765EC2E" w14:textId="3164E067" w:rsidR="00E220B1" w:rsidRDefault="00E220B1" w:rsidP="00954B28">
      <w:pPr>
        <w:jc w:val="both"/>
        <w:rPr>
          <w:sz w:val="22"/>
          <w:szCs w:val="22"/>
        </w:rPr>
      </w:pPr>
      <w:r>
        <w:rPr>
          <w:sz w:val="22"/>
          <w:szCs w:val="22"/>
        </w:rPr>
        <w:t xml:space="preserve">We see in the lambda.1se lasso regression, the model discarded seven of the twelve predictors from the dataset. The model found that there are five significant predictors that affect the outcome of </w:t>
      </w:r>
      <w:r w:rsidR="00972E13">
        <w:rPr>
          <w:sz w:val="22"/>
          <w:szCs w:val="22"/>
        </w:rPr>
        <w:t>heart failure</w:t>
      </w:r>
      <w:r>
        <w:rPr>
          <w:sz w:val="22"/>
          <w:szCs w:val="22"/>
        </w:rPr>
        <w:t xml:space="preserve"> </w:t>
      </w:r>
      <w:r w:rsidR="001B35D0">
        <w:rPr>
          <w:sz w:val="22"/>
          <w:szCs w:val="22"/>
        </w:rPr>
        <w:t>survivability</w:t>
      </w:r>
      <w:r>
        <w:rPr>
          <w:sz w:val="22"/>
          <w:szCs w:val="22"/>
        </w:rPr>
        <w:t xml:space="preserve">: </w:t>
      </w:r>
      <w:r w:rsidR="00C9186E">
        <w:rPr>
          <w:sz w:val="22"/>
          <w:szCs w:val="22"/>
        </w:rPr>
        <w:t xml:space="preserve">1) </w:t>
      </w:r>
      <w:r>
        <w:rPr>
          <w:sz w:val="22"/>
          <w:szCs w:val="22"/>
        </w:rPr>
        <w:t xml:space="preserve">age, </w:t>
      </w:r>
      <w:r w:rsidR="00C9186E">
        <w:rPr>
          <w:sz w:val="22"/>
          <w:szCs w:val="22"/>
        </w:rPr>
        <w:t xml:space="preserve">2) </w:t>
      </w:r>
      <w:r>
        <w:rPr>
          <w:sz w:val="22"/>
          <w:szCs w:val="22"/>
        </w:rPr>
        <w:t xml:space="preserve">ejection fraction, </w:t>
      </w:r>
      <w:r w:rsidR="00C9186E">
        <w:rPr>
          <w:sz w:val="22"/>
          <w:szCs w:val="22"/>
        </w:rPr>
        <w:t xml:space="preserve">3) </w:t>
      </w:r>
      <w:r>
        <w:rPr>
          <w:sz w:val="22"/>
          <w:szCs w:val="22"/>
        </w:rPr>
        <w:t xml:space="preserve">serum creatinine, </w:t>
      </w:r>
      <w:r w:rsidR="00C9186E">
        <w:rPr>
          <w:sz w:val="22"/>
          <w:szCs w:val="22"/>
        </w:rPr>
        <w:t xml:space="preserve">4) </w:t>
      </w:r>
      <w:r>
        <w:rPr>
          <w:sz w:val="22"/>
          <w:szCs w:val="22"/>
        </w:rPr>
        <w:t xml:space="preserve">serum sodium, </w:t>
      </w:r>
      <w:r w:rsidR="00C9186E">
        <w:rPr>
          <w:sz w:val="22"/>
          <w:szCs w:val="22"/>
        </w:rPr>
        <w:t>and 5)</w:t>
      </w:r>
      <w:r>
        <w:rPr>
          <w:sz w:val="22"/>
          <w:szCs w:val="22"/>
        </w:rPr>
        <w:t>time.</w:t>
      </w:r>
    </w:p>
    <w:p w14:paraId="0601AA3C" w14:textId="77777777" w:rsidR="00C9186E" w:rsidRDefault="00C9186E" w:rsidP="00954B28">
      <w:pPr>
        <w:jc w:val="both"/>
        <w:rPr>
          <w:sz w:val="22"/>
          <w:szCs w:val="22"/>
        </w:rPr>
      </w:pPr>
    </w:p>
    <w:p w14:paraId="3C226BDD" w14:textId="77777777" w:rsidR="00E220B1" w:rsidRDefault="00E220B1" w:rsidP="00C9186E">
      <w:pPr>
        <w:jc w:val="both"/>
        <w:rPr>
          <w:sz w:val="22"/>
          <w:szCs w:val="22"/>
        </w:rPr>
      </w:pPr>
      <w:r>
        <w:rPr>
          <w:sz w:val="22"/>
          <w:szCs w:val="22"/>
        </w:rPr>
        <w:t xml:space="preserve">We now look at how accurate the model can predict </w:t>
      </w:r>
      <w:r w:rsidR="00972E13">
        <w:rPr>
          <w:sz w:val="22"/>
          <w:szCs w:val="22"/>
        </w:rPr>
        <w:t>heart failure</w:t>
      </w:r>
      <w:r>
        <w:rPr>
          <w:sz w:val="22"/>
          <w:szCs w:val="22"/>
        </w:rPr>
        <w:t xml:space="preserve"> </w:t>
      </w:r>
      <w:r w:rsidR="001B35D0">
        <w:rPr>
          <w:sz w:val="22"/>
          <w:szCs w:val="22"/>
        </w:rPr>
        <w:t>survivability</w:t>
      </w:r>
      <w:r>
        <w:rPr>
          <w:sz w:val="22"/>
          <w:szCs w:val="22"/>
        </w:rPr>
        <w:t xml:space="preserve">. From our analysis we found </w:t>
      </w:r>
      <w:r w:rsidR="008427C3">
        <w:rPr>
          <w:sz w:val="22"/>
          <w:szCs w:val="22"/>
        </w:rPr>
        <w:t xml:space="preserve">our model </w:t>
      </w:r>
      <w:r>
        <w:rPr>
          <w:sz w:val="22"/>
          <w:szCs w:val="22"/>
        </w:rPr>
        <w:t>had a</w:t>
      </w:r>
      <w:r w:rsidR="008427C3">
        <w:rPr>
          <w:sz w:val="22"/>
          <w:szCs w:val="22"/>
        </w:rPr>
        <w:t xml:space="preserve"> prediction</w:t>
      </w:r>
      <w:r>
        <w:rPr>
          <w:sz w:val="22"/>
          <w:szCs w:val="22"/>
        </w:rPr>
        <w:t xml:space="preserve"> accuracy rating of </w:t>
      </w:r>
      <w:r w:rsidRPr="00C65747">
        <w:rPr>
          <w:sz w:val="22"/>
          <w:szCs w:val="22"/>
        </w:rPr>
        <w:t>0.</w:t>
      </w:r>
      <w:r>
        <w:rPr>
          <w:sz w:val="22"/>
          <w:szCs w:val="22"/>
        </w:rPr>
        <w:t xml:space="preserve">7627119, or </w:t>
      </w:r>
      <w:r w:rsidRPr="00C65747">
        <w:rPr>
          <w:sz w:val="22"/>
          <w:szCs w:val="22"/>
        </w:rPr>
        <w:t xml:space="preserve">the classification prediction accuracy is about </w:t>
      </w:r>
      <w:r>
        <w:rPr>
          <w:sz w:val="22"/>
          <w:szCs w:val="22"/>
        </w:rPr>
        <w:t>76</w:t>
      </w:r>
      <w:r w:rsidRPr="00C65747">
        <w:rPr>
          <w:sz w:val="22"/>
          <w:szCs w:val="22"/>
        </w:rPr>
        <w:t>%</w:t>
      </w:r>
      <w:r>
        <w:rPr>
          <w:sz w:val="22"/>
          <w:szCs w:val="22"/>
        </w:rPr>
        <w:t xml:space="preserve"> in predicting </w:t>
      </w:r>
      <w:r w:rsidR="00972E13">
        <w:rPr>
          <w:sz w:val="22"/>
          <w:szCs w:val="22"/>
        </w:rPr>
        <w:t>heart failure</w:t>
      </w:r>
      <w:r>
        <w:rPr>
          <w:sz w:val="22"/>
          <w:szCs w:val="22"/>
        </w:rPr>
        <w:t xml:space="preserve"> </w:t>
      </w:r>
      <w:r w:rsidR="001B35D0">
        <w:rPr>
          <w:sz w:val="22"/>
          <w:szCs w:val="22"/>
        </w:rPr>
        <w:t>survivability</w:t>
      </w:r>
      <w:r>
        <w:rPr>
          <w:sz w:val="22"/>
          <w:szCs w:val="22"/>
        </w:rPr>
        <w:t>.</w:t>
      </w:r>
    </w:p>
    <w:p w14:paraId="0F90DE3F" w14:textId="77777777" w:rsidR="00C65747" w:rsidRDefault="00C65747" w:rsidP="00E92DE3">
      <w:pPr>
        <w:jc w:val="both"/>
        <w:rPr>
          <w:sz w:val="22"/>
          <w:szCs w:val="22"/>
        </w:rPr>
      </w:pPr>
    </w:p>
    <w:p w14:paraId="43AACC03" w14:textId="77777777" w:rsidR="009D7159" w:rsidRPr="00C9186E" w:rsidRDefault="009D7159" w:rsidP="009D7159">
      <w:pPr>
        <w:jc w:val="both"/>
        <w:rPr>
          <w:b/>
          <w:i/>
        </w:rPr>
      </w:pPr>
      <w:r w:rsidRPr="00C9186E">
        <w:rPr>
          <w:b/>
          <w:i/>
        </w:rPr>
        <w:t>Stepwise Logistic Regression</w:t>
      </w:r>
    </w:p>
    <w:p w14:paraId="0A61609E" w14:textId="77777777" w:rsidR="009D7159" w:rsidRDefault="009D7159" w:rsidP="00954B28">
      <w:pPr>
        <w:jc w:val="both"/>
        <w:rPr>
          <w:sz w:val="22"/>
          <w:szCs w:val="22"/>
        </w:rPr>
      </w:pPr>
      <w:r>
        <w:rPr>
          <w:sz w:val="22"/>
          <w:szCs w:val="22"/>
        </w:rPr>
        <w:t>Here we will perform a different kind of logistic regression known as stepwise logistic regression. Stepwise logistic regression is a model that automatically selects a smaller number of variables to build one of the best performing logistic regression models.</w:t>
      </w:r>
    </w:p>
    <w:p w14:paraId="54C4327D" w14:textId="77777777" w:rsidR="009D7159" w:rsidRDefault="00FC480E" w:rsidP="009D7159">
      <w:pPr>
        <w:jc w:val="both"/>
        <w:rPr>
          <w:sz w:val="22"/>
          <w:szCs w:val="22"/>
        </w:rPr>
      </w:pPr>
      <w:r>
        <w:rPr>
          <w:noProof/>
          <w:sz w:val="22"/>
          <w:szCs w:val="22"/>
        </w:rPr>
        <w:lastRenderedPageBreak/>
        <w:drawing>
          <wp:inline distT="0" distB="0" distL="0" distR="0" wp14:anchorId="36BEF8B8" wp14:editId="57586C1B">
            <wp:extent cx="2738120" cy="2296795"/>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5-01 at 2.17.50 PM.png"/>
                    <pic:cNvPicPr/>
                  </pic:nvPicPr>
                  <pic:blipFill>
                    <a:blip r:embed="rId14">
                      <a:extLst>
                        <a:ext uri="{28A0092B-C50C-407E-A947-70E740481C1C}">
                          <a14:useLocalDpi xmlns:a14="http://schemas.microsoft.com/office/drawing/2010/main" val="0"/>
                        </a:ext>
                      </a:extLst>
                    </a:blip>
                    <a:stretch>
                      <a:fillRect/>
                    </a:stretch>
                  </pic:blipFill>
                  <pic:spPr>
                    <a:xfrm>
                      <a:off x="0" y="0"/>
                      <a:ext cx="2738120" cy="2296795"/>
                    </a:xfrm>
                    <a:prstGeom prst="rect">
                      <a:avLst/>
                    </a:prstGeom>
                  </pic:spPr>
                </pic:pic>
              </a:graphicData>
            </a:graphic>
          </wp:inline>
        </w:drawing>
      </w:r>
    </w:p>
    <w:p w14:paraId="05D1BBE2" w14:textId="77777777" w:rsidR="00FC480E" w:rsidRDefault="00FC480E" w:rsidP="00C14E9D">
      <w:pPr>
        <w:pStyle w:val="NormalWeb"/>
        <w:spacing w:before="0" w:beforeAutospacing="0" w:after="0" w:afterAutospacing="0"/>
        <w:jc w:val="both"/>
        <w:rPr>
          <w:b/>
          <w:bCs/>
          <w:color w:val="000000"/>
          <w:sz w:val="18"/>
          <w:szCs w:val="18"/>
        </w:rPr>
      </w:pPr>
    </w:p>
    <w:p w14:paraId="5A2171BD" w14:textId="77777777" w:rsidR="00C14E9D" w:rsidRDefault="00C14E9D" w:rsidP="00C14E9D">
      <w:pPr>
        <w:pStyle w:val="NormalWeb"/>
        <w:spacing w:before="0" w:beforeAutospacing="0" w:after="0" w:afterAutospacing="0"/>
        <w:jc w:val="both"/>
        <w:rPr>
          <w:color w:val="000000"/>
          <w:sz w:val="18"/>
          <w:szCs w:val="18"/>
        </w:rPr>
      </w:pPr>
      <w:r>
        <w:rPr>
          <w:b/>
          <w:bCs/>
          <w:color w:val="000000"/>
          <w:sz w:val="18"/>
          <w:szCs w:val="18"/>
        </w:rPr>
        <w:t>Figure 5:</w:t>
      </w:r>
      <w:r>
        <w:rPr>
          <w:color w:val="000000"/>
          <w:sz w:val="18"/>
          <w:szCs w:val="18"/>
        </w:rPr>
        <w:t>  Stepwise model of logistic regression of heart failure dataset.</w:t>
      </w:r>
    </w:p>
    <w:p w14:paraId="5015590B" w14:textId="77777777" w:rsidR="00C14E9D" w:rsidRDefault="00C14E9D" w:rsidP="009D7159">
      <w:pPr>
        <w:jc w:val="both"/>
        <w:rPr>
          <w:sz w:val="22"/>
          <w:szCs w:val="22"/>
        </w:rPr>
      </w:pPr>
    </w:p>
    <w:p w14:paraId="5E05DEB9" w14:textId="167394A9" w:rsidR="009D7159" w:rsidRDefault="009D7159" w:rsidP="00604ED0">
      <w:pPr>
        <w:jc w:val="both"/>
        <w:rPr>
          <w:sz w:val="22"/>
          <w:szCs w:val="22"/>
        </w:rPr>
      </w:pPr>
      <w:r>
        <w:rPr>
          <w:sz w:val="22"/>
          <w:szCs w:val="22"/>
        </w:rPr>
        <w:t xml:space="preserve">We see in the stepwise logistic regression the model automatically discarded eight of the twelve predictors from the dataset. The model found that there are four significant predictors that affect the outcome of </w:t>
      </w:r>
      <w:r w:rsidR="00972E13">
        <w:rPr>
          <w:sz w:val="22"/>
          <w:szCs w:val="22"/>
        </w:rPr>
        <w:t>heart failure</w:t>
      </w:r>
      <w:r>
        <w:rPr>
          <w:sz w:val="22"/>
          <w:szCs w:val="22"/>
        </w:rPr>
        <w:t xml:space="preserve"> </w:t>
      </w:r>
      <w:r w:rsidR="001B35D0">
        <w:rPr>
          <w:sz w:val="22"/>
          <w:szCs w:val="22"/>
        </w:rPr>
        <w:t>survivability</w:t>
      </w:r>
      <w:r>
        <w:rPr>
          <w:sz w:val="22"/>
          <w:szCs w:val="22"/>
        </w:rPr>
        <w:t xml:space="preserve">: </w:t>
      </w:r>
      <w:r w:rsidR="00C9186E">
        <w:rPr>
          <w:sz w:val="22"/>
          <w:szCs w:val="22"/>
        </w:rPr>
        <w:t xml:space="preserve">1) </w:t>
      </w:r>
      <w:r>
        <w:rPr>
          <w:sz w:val="22"/>
          <w:szCs w:val="22"/>
        </w:rPr>
        <w:t xml:space="preserve">age, </w:t>
      </w:r>
      <w:r w:rsidR="00C9186E">
        <w:rPr>
          <w:sz w:val="22"/>
          <w:szCs w:val="22"/>
        </w:rPr>
        <w:t xml:space="preserve">2) </w:t>
      </w:r>
      <w:r>
        <w:rPr>
          <w:sz w:val="22"/>
          <w:szCs w:val="22"/>
        </w:rPr>
        <w:t xml:space="preserve">ejection fraction, </w:t>
      </w:r>
      <w:r w:rsidR="00C9186E">
        <w:rPr>
          <w:sz w:val="22"/>
          <w:szCs w:val="22"/>
        </w:rPr>
        <w:t xml:space="preserve">3) </w:t>
      </w:r>
      <w:r>
        <w:rPr>
          <w:sz w:val="22"/>
          <w:szCs w:val="22"/>
        </w:rPr>
        <w:t xml:space="preserve">serum creatinine, and </w:t>
      </w:r>
      <w:r w:rsidR="00C9186E">
        <w:rPr>
          <w:sz w:val="22"/>
          <w:szCs w:val="22"/>
        </w:rPr>
        <w:t xml:space="preserve">4) </w:t>
      </w:r>
      <w:r>
        <w:rPr>
          <w:sz w:val="22"/>
          <w:szCs w:val="22"/>
        </w:rPr>
        <w:t>time.</w:t>
      </w:r>
    </w:p>
    <w:p w14:paraId="223E5658" w14:textId="77777777" w:rsidR="00954B28" w:rsidRDefault="00954B28" w:rsidP="00604ED0">
      <w:pPr>
        <w:jc w:val="both"/>
        <w:rPr>
          <w:sz w:val="22"/>
          <w:szCs w:val="22"/>
        </w:rPr>
      </w:pPr>
    </w:p>
    <w:p w14:paraId="4C834077" w14:textId="6B1ACDF1" w:rsidR="008427C3" w:rsidRDefault="008427C3" w:rsidP="00954B28">
      <w:pPr>
        <w:jc w:val="both"/>
        <w:rPr>
          <w:sz w:val="22"/>
          <w:szCs w:val="22"/>
        </w:rPr>
      </w:pPr>
      <w:r>
        <w:rPr>
          <w:sz w:val="22"/>
          <w:szCs w:val="22"/>
        </w:rPr>
        <w:t xml:space="preserve">We now look at how accurate the model can predict heart failure survivability. From our analysis we found our model had a prediction accuracy rating of </w:t>
      </w:r>
      <w:r w:rsidRPr="00C65747">
        <w:rPr>
          <w:sz w:val="22"/>
          <w:szCs w:val="22"/>
        </w:rPr>
        <w:t>0.8474576</w:t>
      </w:r>
      <w:r>
        <w:rPr>
          <w:sz w:val="22"/>
          <w:szCs w:val="22"/>
        </w:rPr>
        <w:t xml:space="preserve">, or </w:t>
      </w:r>
      <w:r w:rsidRPr="00C65747">
        <w:rPr>
          <w:sz w:val="22"/>
          <w:szCs w:val="22"/>
        </w:rPr>
        <w:t xml:space="preserve">the classification prediction accuracy is about </w:t>
      </w:r>
      <w:r>
        <w:rPr>
          <w:sz w:val="22"/>
          <w:szCs w:val="22"/>
        </w:rPr>
        <w:t>85</w:t>
      </w:r>
      <w:r w:rsidRPr="00C65747">
        <w:rPr>
          <w:sz w:val="22"/>
          <w:szCs w:val="22"/>
        </w:rPr>
        <w:t>%</w:t>
      </w:r>
      <w:r>
        <w:rPr>
          <w:sz w:val="22"/>
          <w:szCs w:val="22"/>
        </w:rPr>
        <w:t xml:space="preserve"> in predicting heart failure survivability.</w:t>
      </w:r>
    </w:p>
    <w:p w14:paraId="7E5B7961" w14:textId="77777777" w:rsidR="00C9186E" w:rsidRDefault="00C9186E" w:rsidP="00954B28">
      <w:pPr>
        <w:jc w:val="both"/>
        <w:rPr>
          <w:sz w:val="22"/>
          <w:szCs w:val="22"/>
        </w:rPr>
      </w:pPr>
    </w:p>
    <w:p w14:paraId="624CEE8B" w14:textId="77777777" w:rsidR="009D7159" w:rsidRDefault="009D7159" w:rsidP="009D7159">
      <w:pPr>
        <w:jc w:val="both"/>
        <w:rPr>
          <w:sz w:val="22"/>
          <w:szCs w:val="22"/>
        </w:rPr>
      </w:pPr>
      <w:r>
        <w:rPr>
          <w:sz w:val="22"/>
          <w:szCs w:val="22"/>
        </w:rPr>
        <w:t>We can create a model of the logistic regression:</w:t>
      </w:r>
    </w:p>
    <w:p w14:paraId="3C68381E" w14:textId="77777777" w:rsidR="00954B28" w:rsidRDefault="00954B28" w:rsidP="009D7159">
      <w:pPr>
        <w:jc w:val="both"/>
        <w:rPr>
          <w:sz w:val="22"/>
          <w:szCs w:val="22"/>
        </w:rPr>
      </w:pPr>
    </w:p>
    <w:p w14:paraId="053DA6C7" w14:textId="77777777" w:rsidR="009D7159" w:rsidRPr="00954B28" w:rsidRDefault="00E905BE" w:rsidP="009D7159">
      <w:pPr>
        <w:jc w:val="both"/>
        <w:rPr>
          <w:sz w:val="20"/>
          <w:szCs w:val="20"/>
        </w:rPr>
      </w:pPr>
      <m:oMathPara>
        <m:oMath>
          <m:func>
            <m:funcPr>
              <m:ctrlPr>
                <w:rPr>
                  <w:rFonts w:ascii="Cambria Math" w:hAnsi="Cambria Math"/>
                  <w:sz w:val="20"/>
                  <w:szCs w:val="20"/>
                </w:rPr>
              </m:ctrlPr>
            </m:funcPr>
            <m:fName>
              <m:r>
                <m:rPr>
                  <m:sty m:val="p"/>
                </m:rPr>
                <w:rPr>
                  <w:rFonts w:ascii="Cambria Math" w:hAnsi="Cambria Math"/>
                  <w:sz w:val="20"/>
                  <w:szCs w:val="20"/>
                </w:rPr>
                <m:t>log</m:t>
              </m:r>
            </m:fName>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num>
                    <m:den>
                      <m:r>
                        <w:rPr>
                          <w:rFonts w:ascii="Cambria Math" w:hAnsi="Cambria Math"/>
                          <w:sz w:val="20"/>
                          <w:szCs w:val="20"/>
                        </w:rPr>
                        <m:t>1-p</m:t>
                      </m:r>
                      <m:d>
                        <m:dPr>
                          <m:ctrlPr>
                            <w:rPr>
                              <w:rFonts w:ascii="Cambria Math" w:hAnsi="Cambria Math"/>
                              <w:i/>
                              <w:sz w:val="20"/>
                              <w:szCs w:val="20"/>
                            </w:rPr>
                          </m:ctrlPr>
                        </m:dPr>
                        <m:e>
                          <m:r>
                            <w:rPr>
                              <w:rFonts w:ascii="Cambria Math" w:hAnsi="Cambria Math"/>
                              <w:sz w:val="20"/>
                              <w:szCs w:val="20"/>
                            </w:rPr>
                            <m:t>X</m:t>
                          </m:r>
                        </m:e>
                      </m:d>
                    </m:den>
                  </m:f>
                </m:e>
              </m:d>
            </m:e>
          </m:func>
          <m:r>
            <w:rPr>
              <w:rFonts w:ascii="Cambria Math" w:hAnsi="Cambria Math"/>
              <w:sz w:val="20"/>
              <w:szCs w:val="20"/>
            </w:rPr>
            <m:t>=.509178+.051078*</m:t>
          </m:r>
          <m:d>
            <m:dPr>
              <m:ctrlPr>
                <w:rPr>
                  <w:rFonts w:ascii="Cambria Math" w:hAnsi="Cambria Math"/>
                  <w:i/>
                  <w:sz w:val="20"/>
                  <w:szCs w:val="20"/>
                </w:rPr>
              </m:ctrlPr>
            </m:dPr>
            <m:e>
              <m:r>
                <w:rPr>
                  <w:rFonts w:ascii="Cambria Math" w:hAnsi="Cambria Math"/>
                  <w:sz w:val="20"/>
                  <w:szCs w:val="20"/>
                </w:rPr>
                <m:t>age</m:t>
              </m:r>
            </m:e>
          </m:d>
          <m:r>
            <w:rPr>
              <w:rFonts w:ascii="Cambria Math" w:hAnsi="Cambria Math"/>
              <w:sz w:val="20"/>
              <w:szCs w:val="20"/>
            </w:rPr>
            <m:t>-.096476*</m:t>
          </m:r>
          <m:d>
            <m:dPr>
              <m:ctrlPr>
                <w:rPr>
                  <w:rFonts w:ascii="Cambria Math" w:hAnsi="Cambria Math"/>
                  <w:i/>
                  <w:sz w:val="20"/>
                  <w:szCs w:val="20"/>
                </w:rPr>
              </m:ctrlPr>
            </m:dPr>
            <m:e>
              <m:r>
                <w:rPr>
                  <w:rFonts w:ascii="Cambria Math" w:hAnsi="Cambria Math"/>
                  <w:sz w:val="20"/>
                  <w:szCs w:val="20"/>
                </w:rPr>
                <m:t>ejection fraction</m:t>
              </m:r>
            </m:e>
          </m:d>
          <m:r>
            <w:rPr>
              <w:rFonts w:ascii="Cambria Math" w:hAnsi="Cambria Math"/>
              <w:sz w:val="20"/>
              <w:szCs w:val="20"/>
            </w:rPr>
            <m:t>+.751215*</m:t>
          </m:r>
          <m:d>
            <m:dPr>
              <m:ctrlPr>
                <w:rPr>
                  <w:rFonts w:ascii="Cambria Math" w:hAnsi="Cambria Math"/>
                  <w:i/>
                  <w:sz w:val="20"/>
                  <w:szCs w:val="20"/>
                </w:rPr>
              </m:ctrlPr>
            </m:dPr>
            <m:e>
              <m:r>
                <w:rPr>
                  <w:rFonts w:ascii="Cambria Math" w:hAnsi="Cambria Math"/>
                  <w:sz w:val="20"/>
                  <w:szCs w:val="20"/>
                </w:rPr>
                <m:t>serum creatinine</m:t>
              </m:r>
            </m:e>
          </m:d>
          <m:r>
            <w:rPr>
              <w:rFonts w:ascii="Cambria Math" w:hAnsi="Cambria Math"/>
              <w:sz w:val="20"/>
              <w:szCs w:val="20"/>
            </w:rPr>
            <m:t>-.017643*</m:t>
          </m:r>
          <m:d>
            <m:dPr>
              <m:ctrlPr>
                <w:rPr>
                  <w:rFonts w:ascii="Cambria Math" w:hAnsi="Cambria Math"/>
                  <w:i/>
                  <w:sz w:val="20"/>
                  <w:szCs w:val="20"/>
                </w:rPr>
              </m:ctrlPr>
            </m:dPr>
            <m:e>
              <m:r>
                <w:rPr>
                  <w:rFonts w:ascii="Cambria Math" w:hAnsi="Cambria Math"/>
                  <w:sz w:val="20"/>
                  <w:szCs w:val="20"/>
                </w:rPr>
                <m:t>time</m:t>
              </m:r>
            </m:e>
          </m:d>
        </m:oMath>
      </m:oMathPara>
    </w:p>
    <w:p w14:paraId="2933C589" w14:textId="77777777" w:rsidR="00954B28" w:rsidRPr="00954B28" w:rsidRDefault="00954B28" w:rsidP="009D7159">
      <w:pPr>
        <w:jc w:val="both"/>
        <w:rPr>
          <w:sz w:val="20"/>
          <w:szCs w:val="20"/>
        </w:rPr>
      </w:pPr>
    </w:p>
    <w:p w14:paraId="422DD6CF" w14:textId="77777777" w:rsidR="00C14E9D" w:rsidRDefault="00C14E9D" w:rsidP="00C14E9D">
      <w:pPr>
        <w:pStyle w:val="NormalWeb"/>
        <w:spacing w:before="0" w:beforeAutospacing="0" w:after="0" w:afterAutospacing="0"/>
        <w:jc w:val="both"/>
        <w:rPr>
          <w:color w:val="000000"/>
          <w:sz w:val="18"/>
          <w:szCs w:val="18"/>
        </w:rPr>
      </w:pPr>
      <w:r>
        <w:rPr>
          <w:b/>
          <w:bCs/>
          <w:color w:val="000000"/>
          <w:sz w:val="18"/>
          <w:szCs w:val="18"/>
        </w:rPr>
        <w:t>Equation 1:</w:t>
      </w:r>
      <w:r>
        <w:rPr>
          <w:color w:val="000000"/>
          <w:sz w:val="18"/>
          <w:szCs w:val="18"/>
        </w:rPr>
        <w:t>  Equation of stepwise model using significant predictors.</w:t>
      </w:r>
    </w:p>
    <w:p w14:paraId="7396AC52" w14:textId="77777777" w:rsidR="00695F12" w:rsidRDefault="00695F12" w:rsidP="00E52D50">
      <w:pPr>
        <w:jc w:val="both"/>
        <w:rPr>
          <w:sz w:val="22"/>
          <w:szCs w:val="22"/>
        </w:rPr>
      </w:pPr>
    </w:p>
    <w:p w14:paraId="765DBFEB" w14:textId="77777777" w:rsidR="00A50DC8" w:rsidRPr="005C1A18" w:rsidRDefault="00A50DC8" w:rsidP="005C1A18">
      <w:pPr>
        <w:jc w:val="both"/>
        <w:rPr>
          <w:sz w:val="22"/>
          <w:szCs w:val="22"/>
        </w:rPr>
      </w:pPr>
      <w:r>
        <w:rPr>
          <w:b/>
          <w:sz w:val="28"/>
        </w:rPr>
        <w:t>Results</w:t>
      </w:r>
    </w:p>
    <w:p w14:paraId="05989D93" w14:textId="631F5A07" w:rsidR="00A53425" w:rsidRDefault="00A53425" w:rsidP="00B83001">
      <w:pPr>
        <w:jc w:val="both"/>
        <w:rPr>
          <w:sz w:val="22"/>
        </w:rPr>
      </w:pPr>
      <w:r>
        <w:rPr>
          <w:sz w:val="22"/>
        </w:rPr>
        <w:t xml:space="preserve">Using the step-wise logistic regression model as our guide. We will now look at each statistically significant predictor the model selected: </w:t>
      </w:r>
      <w:r w:rsidR="00C9186E">
        <w:rPr>
          <w:sz w:val="22"/>
        </w:rPr>
        <w:t xml:space="preserve">1) </w:t>
      </w:r>
      <w:r w:rsidRPr="00A53425">
        <w:rPr>
          <w:sz w:val="22"/>
        </w:rPr>
        <w:t xml:space="preserve">age, </w:t>
      </w:r>
      <w:r w:rsidR="00C9186E">
        <w:rPr>
          <w:sz w:val="22"/>
        </w:rPr>
        <w:t xml:space="preserve">2) </w:t>
      </w:r>
      <w:r w:rsidRPr="00A53425">
        <w:rPr>
          <w:sz w:val="22"/>
        </w:rPr>
        <w:t xml:space="preserve">ejection fraction, </w:t>
      </w:r>
      <w:r w:rsidR="00C9186E">
        <w:rPr>
          <w:sz w:val="22"/>
        </w:rPr>
        <w:t xml:space="preserve">3) </w:t>
      </w:r>
      <w:r w:rsidRPr="00A53425">
        <w:rPr>
          <w:sz w:val="22"/>
        </w:rPr>
        <w:t xml:space="preserve">serum creatinine, and </w:t>
      </w:r>
      <w:r w:rsidR="00C9186E">
        <w:rPr>
          <w:sz w:val="22"/>
        </w:rPr>
        <w:t xml:space="preserve">4) </w:t>
      </w:r>
      <w:r w:rsidRPr="00A53425">
        <w:rPr>
          <w:sz w:val="22"/>
        </w:rPr>
        <w:t>time</w:t>
      </w:r>
      <w:r>
        <w:rPr>
          <w:sz w:val="22"/>
        </w:rPr>
        <w:t xml:space="preserve">. </w:t>
      </w:r>
    </w:p>
    <w:p w14:paraId="68470A78" w14:textId="77777777" w:rsidR="00EF542F" w:rsidRDefault="00EF542F" w:rsidP="00E92DE3">
      <w:pPr>
        <w:jc w:val="both"/>
        <w:rPr>
          <w:i/>
        </w:rPr>
      </w:pPr>
    </w:p>
    <w:p w14:paraId="08699CAD" w14:textId="77777777" w:rsidR="00A53425" w:rsidRPr="00C9186E" w:rsidRDefault="00A53425" w:rsidP="00E92DE3">
      <w:pPr>
        <w:jc w:val="both"/>
        <w:rPr>
          <w:b/>
          <w:i/>
        </w:rPr>
      </w:pPr>
      <w:r w:rsidRPr="00C9186E">
        <w:rPr>
          <w:b/>
          <w:i/>
        </w:rPr>
        <w:t>Death Event as related to Age</w:t>
      </w:r>
    </w:p>
    <w:p w14:paraId="56AC4EB8" w14:textId="77777777" w:rsidR="00A53425" w:rsidRDefault="00A53425" w:rsidP="00E92DE3">
      <w:pPr>
        <w:jc w:val="both"/>
        <w:rPr>
          <w:sz w:val="22"/>
        </w:rPr>
      </w:pPr>
      <w:r>
        <w:rPr>
          <w:sz w:val="22"/>
        </w:rPr>
        <w:t>Here plotted below is a boxplot of Death event as related to age.</w:t>
      </w:r>
    </w:p>
    <w:p w14:paraId="2B54D9B0" w14:textId="77777777" w:rsidR="00A53425" w:rsidRDefault="00A53425" w:rsidP="00E92DE3">
      <w:pPr>
        <w:jc w:val="both"/>
        <w:rPr>
          <w:sz w:val="22"/>
        </w:rPr>
      </w:pPr>
      <w:r w:rsidRPr="000A777A">
        <w:rPr>
          <w:noProof/>
          <w:sz w:val="22"/>
        </w:rPr>
        <w:drawing>
          <wp:inline distT="0" distB="0" distL="0" distR="0" wp14:anchorId="763829A9" wp14:editId="63A34123">
            <wp:extent cx="2738120" cy="1492885"/>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8120" cy="1492885"/>
                    </a:xfrm>
                    <a:prstGeom prst="rect">
                      <a:avLst/>
                    </a:prstGeom>
                  </pic:spPr>
                </pic:pic>
              </a:graphicData>
            </a:graphic>
          </wp:inline>
        </w:drawing>
      </w:r>
    </w:p>
    <w:p w14:paraId="712FFD8A" w14:textId="77777777" w:rsidR="00FC480E" w:rsidRDefault="00FC480E" w:rsidP="00C14E9D">
      <w:pPr>
        <w:pStyle w:val="NormalWeb"/>
        <w:spacing w:before="0" w:beforeAutospacing="0" w:after="0" w:afterAutospacing="0"/>
        <w:jc w:val="both"/>
        <w:rPr>
          <w:b/>
          <w:bCs/>
          <w:color w:val="000000"/>
          <w:sz w:val="18"/>
          <w:szCs w:val="18"/>
        </w:rPr>
      </w:pPr>
    </w:p>
    <w:p w14:paraId="591E97B5" w14:textId="77777777" w:rsidR="00C14E9D" w:rsidRDefault="00C14E9D" w:rsidP="00C14E9D">
      <w:pPr>
        <w:pStyle w:val="NormalWeb"/>
        <w:spacing w:before="0" w:beforeAutospacing="0" w:after="0" w:afterAutospacing="0"/>
        <w:jc w:val="both"/>
        <w:rPr>
          <w:color w:val="000000"/>
          <w:sz w:val="18"/>
          <w:szCs w:val="18"/>
        </w:rPr>
      </w:pPr>
      <w:r>
        <w:rPr>
          <w:b/>
          <w:bCs/>
          <w:color w:val="000000"/>
          <w:sz w:val="18"/>
          <w:szCs w:val="18"/>
        </w:rPr>
        <w:t>Figure 6:</w:t>
      </w:r>
      <w:r>
        <w:rPr>
          <w:color w:val="000000"/>
          <w:sz w:val="18"/>
          <w:szCs w:val="18"/>
        </w:rPr>
        <w:t>  Side by side boxplot of Death Event v. Age of patients from the heart failure Dataset.</w:t>
      </w:r>
    </w:p>
    <w:p w14:paraId="05AEEF45" w14:textId="77777777" w:rsidR="00C14E9D" w:rsidRDefault="00C14E9D" w:rsidP="00E92DE3">
      <w:pPr>
        <w:jc w:val="both"/>
        <w:rPr>
          <w:sz w:val="22"/>
        </w:rPr>
      </w:pPr>
    </w:p>
    <w:p w14:paraId="231DEEDA" w14:textId="2F51C233" w:rsidR="00A53425" w:rsidRDefault="00A53425" w:rsidP="00A51A7F">
      <w:pPr>
        <w:jc w:val="both"/>
        <w:rPr>
          <w:sz w:val="22"/>
        </w:rPr>
      </w:pPr>
      <w:r>
        <w:rPr>
          <w:sz w:val="22"/>
        </w:rPr>
        <w:lastRenderedPageBreak/>
        <w:t xml:space="preserve">Observing this box plot it is obvious from the data </w:t>
      </w:r>
      <w:r w:rsidR="00C431E7">
        <w:rPr>
          <w:sz w:val="22"/>
        </w:rPr>
        <w:t xml:space="preserve">that </w:t>
      </w:r>
      <w:r w:rsidR="005C1A18">
        <w:rPr>
          <w:sz w:val="22"/>
        </w:rPr>
        <w:t>older</w:t>
      </w:r>
      <w:r>
        <w:rPr>
          <w:sz w:val="22"/>
        </w:rPr>
        <w:t xml:space="preserve"> individual</w:t>
      </w:r>
      <w:r w:rsidR="005C1A18">
        <w:rPr>
          <w:sz w:val="22"/>
        </w:rPr>
        <w:t>s</w:t>
      </w:r>
      <w:r>
        <w:rPr>
          <w:sz w:val="22"/>
        </w:rPr>
        <w:t xml:space="preserve"> with heart failure </w:t>
      </w:r>
      <w:r w:rsidR="008579F5">
        <w:rPr>
          <w:sz w:val="22"/>
        </w:rPr>
        <w:t>are</w:t>
      </w:r>
      <w:r>
        <w:rPr>
          <w:sz w:val="22"/>
        </w:rPr>
        <w:t xml:space="preserve"> more likely to</w:t>
      </w:r>
      <w:r w:rsidR="00AC2B0D">
        <w:rPr>
          <w:sz w:val="22"/>
        </w:rPr>
        <w:t xml:space="preserve"> die of heart failure</w:t>
      </w:r>
      <w:r>
        <w:rPr>
          <w:sz w:val="22"/>
        </w:rPr>
        <w:t xml:space="preserve">. </w:t>
      </w:r>
      <w:r w:rsidR="008579F5">
        <w:rPr>
          <w:sz w:val="22"/>
        </w:rPr>
        <w:t>Median age of patients</w:t>
      </w:r>
      <w:r w:rsidR="00AC2B0D">
        <w:rPr>
          <w:sz w:val="22"/>
        </w:rPr>
        <w:t xml:space="preserve"> who die of heart failure</w:t>
      </w:r>
      <w:r w:rsidR="008579F5">
        <w:rPr>
          <w:sz w:val="22"/>
        </w:rPr>
        <w:t xml:space="preserve"> is 65 years old</w:t>
      </w:r>
      <w:r w:rsidR="00AC2B0D">
        <w:rPr>
          <w:sz w:val="22"/>
        </w:rPr>
        <w:t>. The median age of patients who are alive with heart failure is</w:t>
      </w:r>
      <w:r w:rsidR="008579F5">
        <w:rPr>
          <w:sz w:val="22"/>
        </w:rPr>
        <w:t xml:space="preserve"> 60 years old</w:t>
      </w:r>
      <w:r w:rsidR="00AC2B0D">
        <w:rPr>
          <w:sz w:val="22"/>
        </w:rPr>
        <w:t>.</w:t>
      </w:r>
    </w:p>
    <w:p w14:paraId="4E60F14B" w14:textId="77777777" w:rsidR="001349EE" w:rsidRDefault="001349EE" w:rsidP="00E92DE3">
      <w:pPr>
        <w:jc w:val="both"/>
        <w:rPr>
          <w:i/>
        </w:rPr>
      </w:pPr>
    </w:p>
    <w:p w14:paraId="7815AAC0" w14:textId="77777777" w:rsidR="00A53425" w:rsidRPr="00C9186E" w:rsidRDefault="00A53425" w:rsidP="00E92DE3">
      <w:pPr>
        <w:jc w:val="both"/>
        <w:rPr>
          <w:b/>
          <w:i/>
        </w:rPr>
      </w:pPr>
      <w:r w:rsidRPr="00C9186E">
        <w:rPr>
          <w:b/>
          <w:i/>
        </w:rPr>
        <w:t>Death Event as related to Ejection Fraction</w:t>
      </w:r>
    </w:p>
    <w:p w14:paraId="72448627" w14:textId="77777777" w:rsidR="00A53425" w:rsidRPr="005C1A18" w:rsidRDefault="005C1A18" w:rsidP="0014397C">
      <w:pPr>
        <w:jc w:val="both"/>
        <w:rPr>
          <w:sz w:val="22"/>
        </w:rPr>
      </w:pPr>
      <w:r>
        <w:rPr>
          <w:sz w:val="22"/>
        </w:rPr>
        <w:t>Here plotted below is a boxplot of Death event as related to Ejection Fraction.</w:t>
      </w:r>
    </w:p>
    <w:p w14:paraId="49DB707E" w14:textId="77777777" w:rsidR="000A777A" w:rsidRDefault="00A53425" w:rsidP="00E92DE3">
      <w:pPr>
        <w:jc w:val="both"/>
        <w:rPr>
          <w:sz w:val="22"/>
        </w:rPr>
      </w:pPr>
      <w:r w:rsidRPr="000A777A">
        <w:rPr>
          <w:noProof/>
        </w:rPr>
        <w:drawing>
          <wp:inline distT="0" distB="0" distL="0" distR="0" wp14:anchorId="0906C897" wp14:editId="6449F968">
            <wp:extent cx="2738120" cy="1492885"/>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8120" cy="1492885"/>
                    </a:xfrm>
                    <a:prstGeom prst="rect">
                      <a:avLst/>
                    </a:prstGeom>
                  </pic:spPr>
                </pic:pic>
              </a:graphicData>
            </a:graphic>
          </wp:inline>
        </w:drawing>
      </w:r>
    </w:p>
    <w:p w14:paraId="02776207" w14:textId="77777777" w:rsidR="00954B28" w:rsidRDefault="00954B28" w:rsidP="00C14E9D">
      <w:pPr>
        <w:pStyle w:val="NormalWeb"/>
        <w:spacing w:before="0" w:beforeAutospacing="0" w:after="0" w:afterAutospacing="0"/>
        <w:jc w:val="both"/>
        <w:rPr>
          <w:b/>
          <w:bCs/>
          <w:color w:val="000000"/>
          <w:sz w:val="18"/>
          <w:szCs w:val="18"/>
        </w:rPr>
      </w:pPr>
    </w:p>
    <w:p w14:paraId="38F84843" w14:textId="77777777" w:rsidR="00C14E9D" w:rsidRDefault="00C14E9D" w:rsidP="00C14E9D">
      <w:pPr>
        <w:pStyle w:val="NormalWeb"/>
        <w:spacing w:before="0" w:beforeAutospacing="0" w:after="0" w:afterAutospacing="0"/>
        <w:jc w:val="both"/>
        <w:rPr>
          <w:color w:val="000000"/>
          <w:sz w:val="18"/>
          <w:szCs w:val="18"/>
        </w:rPr>
      </w:pPr>
      <w:r>
        <w:rPr>
          <w:b/>
          <w:bCs/>
          <w:color w:val="000000"/>
          <w:sz w:val="18"/>
          <w:szCs w:val="18"/>
        </w:rPr>
        <w:t>Figure 7:</w:t>
      </w:r>
      <w:r>
        <w:rPr>
          <w:color w:val="000000"/>
          <w:sz w:val="18"/>
          <w:szCs w:val="18"/>
        </w:rPr>
        <w:t>  Side by side boxplot of Death Event v. Ejection Fraction of patients from the heart failure Dataset.</w:t>
      </w:r>
    </w:p>
    <w:p w14:paraId="27F90225" w14:textId="77777777" w:rsidR="00C14E9D" w:rsidRDefault="00C14E9D" w:rsidP="00E92DE3">
      <w:pPr>
        <w:jc w:val="both"/>
        <w:rPr>
          <w:sz w:val="22"/>
        </w:rPr>
      </w:pPr>
    </w:p>
    <w:p w14:paraId="16D3FAB8" w14:textId="71D77B4F" w:rsidR="005C1A18" w:rsidRDefault="005C1A18" w:rsidP="00CE4A5B">
      <w:pPr>
        <w:jc w:val="both"/>
        <w:rPr>
          <w:sz w:val="22"/>
        </w:rPr>
      </w:pPr>
      <w:r>
        <w:rPr>
          <w:sz w:val="22"/>
        </w:rPr>
        <w:t>Observing this box plot it is obvious from the data</w:t>
      </w:r>
      <w:r w:rsidR="00C431E7">
        <w:rPr>
          <w:sz w:val="22"/>
        </w:rPr>
        <w:t xml:space="preserve"> that</w:t>
      </w:r>
      <w:r>
        <w:rPr>
          <w:sz w:val="22"/>
        </w:rPr>
        <w:t xml:space="preserve"> an individual with heart failure is more likely to be in the dead patients’ category if the individual has a lower ejection fraction than survived patients’ category.</w:t>
      </w:r>
      <w:r w:rsidR="008579F5">
        <w:rPr>
          <w:sz w:val="22"/>
        </w:rPr>
        <w:t xml:space="preserve"> The median ejection fraction of patients in the alive category is 38% and 30% in the dead category.</w:t>
      </w:r>
    </w:p>
    <w:p w14:paraId="5D461DF0" w14:textId="77777777" w:rsidR="007B5026" w:rsidRDefault="007B5026" w:rsidP="005C1A18">
      <w:pPr>
        <w:ind w:firstLine="720"/>
        <w:jc w:val="both"/>
        <w:rPr>
          <w:sz w:val="22"/>
        </w:rPr>
      </w:pPr>
    </w:p>
    <w:p w14:paraId="65F769C2" w14:textId="77777777" w:rsidR="00A53425" w:rsidRPr="00C9186E" w:rsidRDefault="00A53425" w:rsidP="00A53425">
      <w:pPr>
        <w:jc w:val="both"/>
        <w:rPr>
          <w:b/>
          <w:i/>
        </w:rPr>
      </w:pPr>
      <w:r w:rsidRPr="00C9186E">
        <w:rPr>
          <w:b/>
          <w:i/>
        </w:rPr>
        <w:t>Death Event as related to Serum Creatinine</w:t>
      </w:r>
    </w:p>
    <w:p w14:paraId="5FA1350E" w14:textId="77777777" w:rsidR="005C1A18" w:rsidRPr="005C1A18" w:rsidRDefault="005C1A18" w:rsidP="001F4C56">
      <w:pPr>
        <w:jc w:val="both"/>
        <w:rPr>
          <w:sz w:val="22"/>
        </w:rPr>
      </w:pPr>
      <w:r>
        <w:rPr>
          <w:sz w:val="22"/>
        </w:rPr>
        <w:t>Here plotted below is a boxplot of Death event as related to Serum Creatinine.</w:t>
      </w:r>
    </w:p>
    <w:p w14:paraId="467D4469" w14:textId="77777777" w:rsidR="00A53425" w:rsidRDefault="00A53425" w:rsidP="00E92DE3">
      <w:pPr>
        <w:jc w:val="both"/>
        <w:rPr>
          <w:sz w:val="22"/>
        </w:rPr>
      </w:pPr>
    </w:p>
    <w:p w14:paraId="4EB64051" w14:textId="77777777" w:rsidR="000A777A" w:rsidRDefault="000A777A" w:rsidP="00E92DE3">
      <w:pPr>
        <w:jc w:val="both"/>
        <w:rPr>
          <w:noProof/>
        </w:rPr>
      </w:pPr>
      <w:r w:rsidRPr="000A777A">
        <w:rPr>
          <w:noProof/>
          <w:sz w:val="22"/>
        </w:rPr>
        <w:drawing>
          <wp:inline distT="0" distB="0" distL="0" distR="0" wp14:anchorId="04F1FF99" wp14:editId="52E74AE0">
            <wp:extent cx="2738120" cy="1492885"/>
            <wp:effectExtent l="0" t="0" r="508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8120" cy="1492885"/>
                    </a:xfrm>
                    <a:prstGeom prst="rect">
                      <a:avLst/>
                    </a:prstGeom>
                  </pic:spPr>
                </pic:pic>
              </a:graphicData>
            </a:graphic>
          </wp:inline>
        </w:drawing>
      </w:r>
      <w:r w:rsidRPr="000A777A">
        <w:rPr>
          <w:noProof/>
        </w:rPr>
        <w:t xml:space="preserve">  </w:t>
      </w:r>
    </w:p>
    <w:p w14:paraId="40CE4AE7" w14:textId="77777777" w:rsidR="00C14E9D" w:rsidRDefault="00C14E9D" w:rsidP="00C14E9D">
      <w:pPr>
        <w:pStyle w:val="NormalWeb"/>
        <w:spacing w:before="0" w:beforeAutospacing="0" w:after="0" w:afterAutospacing="0"/>
        <w:jc w:val="both"/>
        <w:rPr>
          <w:color w:val="000000"/>
          <w:sz w:val="18"/>
          <w:szCs w:val="18"/>
        </w:rPr>
      </w:pPr>
      <w:r>
        <w:rPr>
          <w:b/>
          <w:bCs/>
          <w:color w:val="000000"/>
          <w:sz w:val="18"/>
          <w:szCs w:val="18"/>
        </w:rPr>
        <w:t>Figure 8:</w:t>
      </w:r>
      <w:r>
        <w:rPr>
          <w:color w:val="000000"/>
          <w:sz w:val="18"/>
          <w:szCs w:val="18"/>
        </w:rPr>
        <w:t>  Side by side boxplot of Death Event v. Serum Creatinine of patients from the heart failure Dataset.</w:t>
      </w:r>
    </w:p>
    <w:p w14:paraId="451C53D6" w14:textId="77777777" w:rsidR="00C14E9D" w:rsidRDefault="00C14E9D" w:rsidP="00E92DE3">
      <w:pPr>
        <w:jc w:val="both"/>
        <w:rPr>
          <w:noProof/>
        </w:rPr>
      </w:pPr>
    </w:p>
    <w:p w14:paraId="6AC9235D" w14:textId="193B663D" w:rsidR="005C1A18" w:rsidRPr="005C1A18" w:rsidRDefault="005C1A18" w:rsidP="001F4C56">
      <w:pPr>
        <w:jc w:val="both"/>
        <w:rPr>
          <w:sz w:val="22"/>
        </w:rPr>
      </w:pPr>
      <w:r>
        <w:rPr>
          <w:sz w:val="22"/>
        </w:rPr>
        <w:t>Observing this box plot it is obvious from the data</w:t>
      </w:r>
      <w:r w:rsidR="00C431E7">
        <w:rPr>
          <w:sz w:val="22"/>
        </w:rPr>
        <w:t xml:space="preserve"> that</w:t>
      </w:r>
      <w:r>
        <w:rPr>
          <w:sz w:val="22"/>
        </w:rPr>
        <w:t xml:space="preserve"> the more serum creatinine in </w:t>
      </w:r>
      <w:r w:rsidR="00C607BB">
        <w:rPr>
          <w:sz w:val="22"/>
        </w:rPr>
        <w:t>individuals’</w:t>
      </w:r>
      <w:r>
        <w:rPr>
          <w:sz w:val="22"/>
        </w:rPr>
        <w:t xml:space="preserve"> blood with heart failure are more likely to be in the dead patients’ category than survived patients’ category.</w:t>
      </w:r>
      <w:r w:rsidR="008579F5">
        <w:rPr>
          <w:sz w:val="22"/>
        </w:rPr>
        <w:t xml:space="preserve"> The median levels of creatinine in the blood of the dead patients is 1.3 </w:t>
      </w:r>
      <w:r w:rsidR="008579F5" w:rsidRPr="008579F5">
        <w:rPr>
          <w:sz w:val="22"/>
        </w:rPr>
        <w:t>mg/</w:t>
      </w:r>
      <w:proofErr w:type="spellStart"/>
      <w:r w:rsidR="008579F5" w:rsidRPr="008579F5">
        <w:rPr>
          <w:sz w:val="22"/>
        </w:rPr>
        <w:t>dL</w:t>
      </w:r>
      <w:proofErr w:type="spellEnd"/>
      <w:r w:rsidR="008579F5">
        <w:rPr>
          <w:sz w:val="22"/>
        </w:rPr>
        <w:t xml:space="preserve"> and </w:t>
      </w:r>
      <w:r w:rsidR="001F4C56">
        <w:rPr>
          <w:sz w:val="22"/>
        </w:rPr>
        <w:t xml:space="preserve">is </w:t>
      </w:r>
      <w:r w:rsidR="008579F5">
        <w:rPr>
          <w:sz w:val="22"/>
        </w:rPr>
        <w:t xml:space="preserve">1.0 </w:t>
      </w:r>
      <w:r w:rsidR="008579F5" w:rsidRPr="008579F5">
        <w:rPr>
          <w:sz w:val="22"/>
        </w:rPr>
        <w:t>mg/</w:t>
      </w:r>
      <w:proofErr w:type="spellStart"/>
      <w:r w:rsidR="008579F5" w:rsidRPr="008579F5">
        <w:rPr>
          <w:sz w:val="22"/>
        </w:rPr>
        <w:t>dL</w:t>
      </w:r>
      <w:proofErr w:type="spellEnd"/>
      <w:r w:rsidR="008579F5">
        <w:rPr>
          <w:sz w:val="22"/>
        </w:rPr>
        <w:t xml:space="preserve"> in the alive </w:t>
      </w:r>
      <w:r w:rsidR="00972E13">
        <w:rPr>
          <w:sz w:val="22"/>
        </w:rPr>
        <w:t>patients’</w:t>
      </w:r>
      <w:r w:rsidR="008579F5">
        <w:rPr>
          <w:sz w:val="22"/>
        </w:rPr>
        <w:t xml:space="preserve"> category.</w:t>
      </w:r>
    </w:p>
    <w:p w14:paraId="415E92D5" w14:textId="1986B557" w:rsidR="001349EE" w:rsidRDefault="001349EE" w:rsidP="00A53425">
      <w:pPr>
        <w:jc w:val="both"/>
        <w:rPr>
          <w:i/>
        </w:rPr>
      </w:pPr>
    </w:p>
    <w:p w14:paraId="5FE79BC0" w14:textId="534F0A16" w:rsidR="007E4453" w:rsidRDefault="007E4453" w:rsidP="00A53425">
      <w:pPr>
        <w:jc w:val="both"/>
        <w:rPr>
          <w:i/>
        </w:rPr>
      </w:pPr>
    </w:p>
    <w:p w14:paraId="1A42D911" w14:textId="118E2A4F" w:rsidR="007E4453" w:rsidRDefault="007E4453" w:rsidP="00A53425">
      <w:pPr>
        <w:jc w:val="both"/>
        <w:rPr>
          <w:i/>
        </w:rPr>
      </w:pPr>
    </w:p>
    <w:p w14:paraId="15F9D6F8" w14:textId="2CB89966" w:rsidR="007E4453" w:rsidRDefault="007E4453" w:rsidP="00A53425">
      <w:pPr>
        <w:jc w:val="both"/>
        <w:rPr>
          <w:i/>
        </w:rPr>
      </w:pPr>
    </w:p>
    <w:p w14:paraId="40E1A576" w14:textId="2B957DAE" w:rsidR="007E4453" w:rsidRDefault="007E4453" w:rsidP="00A53425">
      <w:pPr>
        <w:jc w:val="both"/>
        <w:rPr>
          <w:i/>
        </w:rPr>
      </w:pPr>
    </w:p>
    <w:p w14:paraId="21033F93" w14:textId="14AAA932" w:rsidR="007E4453" w:rsidRDefault="007E4453" w:rsidP="00A53425">
      <w:pPr>
        <w:jc w:val="both"/>
        <w:rPr>
          <w:i/>
        </w:rPr>
      </w:pPr>
    </w:p>
    <w:p w14:paraId="72299EE1" w14:textId="41C11506" w:rsidR="007E4453" w:rsidRDefault="007E4453" w:rsidP="00A53425">
      <w:pPr>
        <w:jc w:val="both"/>
        <w:rPr>
          <w:i/>
        </w:rPr>
      </w:pPr>
    </w:p>
    <w:p w14:paraId="2750679D" w14:textId="52A3C31B" w:rsidR="007E4453" w:rsidRDefault="007E4453" w:rsidP="00A53425">
      <w:pPr>
        <w:jc w:val="both"/>
        <w:rPr>
          <w:i/>
        </w:rPr>
      </w:pPr>
    </w:p>
    <w:p w14:paraId="6F80D12D" w14:textId="77777777" w:rsidR="007E4453" w:rsidRDefault="007E4453" w:rsidP="00A53425">
      <w:pPr>
        <w:jc w:val="both"/>
        <w:rPr>
          <w:i/>
        </w:rPr>
      </w:pPr>
    </w:p>
    <w:p w14:paraId="6433CC85" w14:textId="77777777" w:rsidR="00A53425" w:rsidRPr="00C9186E" w:rsidRDefault="00A53425" w:rsidP="00A53425">
      <w:pPr>
        <w:jc w:val="both"/>
        <w:rPr>
          <w:b/>
          <w:i/>
        </w:rPr>
      </w:pPr>
      <w:r w:rsidRPr="00C9186E">
        <w:rPr>
          <w:b/>
          <w:i/>
        </w:rPr>
        <w:lastRenderedPageBreak/>
        <w:t>Death Event as related to Time</w:t>
      </w:r>
    </w:p>
    <w:p w14:paraId="3239EDAC" w14:textId="77777777" w:rsidR="00A53425" w:rsidRPr="005C1A18" w:rsidRDefault="005C1A18" w:rsidP="001F4C56">
      <w:pPr>
        <w:jc w:val="both"/>
        <w:rPr>
          <w:sz w:val="22"/>
        </w:rPr>
      </w:pPr>
      <w:r>
        <w:rPr>
          <w:sz w:val="22"/>
        </w:rPr>
        <w:t>Here plotted below is a boxplot of Death event as related to follow up period.</w:t>
      </w:r>
    </w:p>
    <w:p w14:paraId="735FB3C7" w14:textId="77777777" w:rsidR="000A777A" w:rsidRDefault="00A53425" w:rsidP="00E92DE3">
      <w:pPr>
        <w:jc w:val="both"/>
        <w:rPr>
          <w:sz w:val="22"/>
        </w:rPr>
      </w:pPr>
      <w:r w:rsidRPr="000A777A">
        <w:rPr>
          <w:noProof/>
          <w:sz w:val="22"/>
        </w:rPr>
        <w:drawing>
          <wp:inline distT="0" distB="0" distL="0" distR="0" wp14:anchorId="0E30595B" wp14:editId="6FE0B3B3">
            <wp:extent cx="2738120" cy="1492885"/>
            <wp:effectExtent l="0" t="0" r="508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8120" cy="1492885"/>
                    </a:xfrm>
                    <a:prstGeom prst="rect">
                      <a:avLst/>
                    </a:prstGeom>
                  </pic:spPr>
                </pic:pic>
              </a:graphicData>
            </a:graphic>
          </wp:inline>
        </w:drawing>
      </w:r>
    </w:p>
    <w:p w14:paraId="3980C065" w14:textId="77777777" w:rsidR="00C14E9D" w:rsidRDefault="00C14E9D" w:rsidP="00C14E9D">
      <w:pPr>
        <w:pStyle w:val="NormalWeb"/>
        <w:spacing w:before="0" w:beforeAutospacing="0" w:after="0" w:afterAutospacing="0"/>
        <w:jc w:val="both"/>
        <w:rPr>
          <w:color w:val="000000"/>
          <w:sz w:val="18"/>
          <w:szCs w:val="18"/>
        </w:rPr>
      </w:pPr>
      <w:r>
        <w:rPr>
          <w:b/>
          <w:bCs/>
          <w:color w:val="000000"/>
          <w:sz w:val="18"/>
          <w:szCs w:val="18"/>
        </w:rPr>
        <w:t xml:space="preserve">Figure </w:t>
      </w:r>
      <w:r w:rsidR="00A856A8">
        <w:rPr>
          <w:b/>
          <w:bCs/>
          <w:color w:val="000000"/>
          <w:sz w:val="18"/>
          <w:szCs w:val="18"/>
        </w:rPr>
        <w:t>9</w:t>
      </w:r>
      <w:r>
        <w:rPr>
          <w:b/>
          <w:bCs/>
          <w:color w:val="000000"/>
          <w:sz w:val="18"/>
          <w:szCs w:val="18"/>
        </w:rPr>
        <w:t>:</w:t>
      </w:r>
      <w:r>
        <w:rPr>
          <w:color w:val="000000"/>
          <w:sz w:val="18"/>
          <w:szCs w:val="18"/>
        </w:rPr>
        <w:t>  Side by side boxplot of Death Event v. Time since last follow up of patients from the heart failure Dataset.</w:t>
      </w:r>
    </w:p>
    <w:p w14:paraId="1B61BA23" w14:textId="77777777" w:rsidR="00C14E9D" w:rsidRDefault="00C14E9D" w:rsidP="00E92DE3">
      <w:pPr>
        <w:jc w:val="both"/>
        <w:rPr>
          <w:sz w:val="22"/>
        </w:rPr>
      </w:pPr>
    </w:p>
    <w:p w14:paraId="0F2E8338" w14:textId="2FDBB0D7" w:rsidR="00764E7F" w:rsidRDefault="005C1A18" w:rsidP="000736A9">
      <w:pPr>
        <w:jc w:val="both"/>
        <w:rPr>
          <w:sz w:val="22"/>
        </w:rPr>
      </w:pPr>
      <w:r>
        <w:rPr>
          <w:sz w:val="22"/>
        </w:rPr>
        <w:t>Observing this box plot it is obvious from the data</w:t>
      </w:r>
      <w:r w:rsidR="00C431E7">
        <w:rPr>
          <w:sz w:val="22"/>
        </w:rPr>
        <w:t xml:space="preserve"> that</w:t>
      </w:r>
      <w:r>
        <w:rPr>
          <w:sz w:val="22"/>
        </w:rPr>
        <w:t xml:space="preserve"> individuals with shorter follow up periods with heart failure are more likely to be in the dead patients’ category than </w:t>
      </w:r>
      <w:r w:rsidR="00C431E7">
        <w:rPr>
          <w:sz w:val="22"/>
        </w:rPr>
        <w:t xml:space="preserve">the </w:t>
      </w:r>
      <w:r>
        <w:rPr>
          <w:sz w:val="22"/>
        </w:rPr>
        <w:t xml:space="preserve">survived patients’ category. </w:t>
      </w:r>
      <w:r w:rsidR="008579F5">
        <w:rPr>
          <w:sz w:val="22"/>
        </w:rPr>
        <w:t xml:space="preserve">The median days since last follow up of patients in the alive category is 172 days and 44.5 days in the dead </w:t>
      </w:r>
      <w:r w:rsidR="008817D2">
        <w:rPr>
          <w:sz w:val="22"/>
        </w:rPr>
        <w:t>patients’</w:t>
      </w:r>
      <w:r w:rsidR="008579F5">
        <w:rPr>
          <w:sz w:val="22"/>
        </w:rPr>
        <w:t xml:space="preserve"> category.</w:t>
      </w:r>
    </w:p>
    <w:p w14:paraId="066CBF28" w14:textId="77777777" w:rsidR="004E10EB" w:rsidRDefault="004E10EB" w:rsidP="008817D2">
      <w:pPr>
        <w:ind w:firstLine="720"/>
        <w:jc w:val="both"/>
        <w:rPr>
          <w:sz w:val="22"/>
        </w:rPr>
      </w:pPr>
    </w:p>
    <w:p w14:paraId="14EE23C5" w14:textId="77777777" w:rsidR="00764E7F" w:rsidRDefault="00972E13" w:rsidP="00E92DE3">
      <w:pPr>
        <w:jc w:val="both"/>
        <w:rPr>
          <w:sz w:val="22"/>
        </w:rPr>
      </w:pPr>
      <w:r>
        <w:rPr>
          <w:sz w:val="22"/>
        </w:rPr>
        <w:t>Next,</w:t>
      </w:r>
      <w:r w:rsidR="00EB1A1F">
        <w:rPr>
          <w:sz w:val="22"/>
        </w:rPr>
        <w:t xml:space="preserve"> </w:t>
      </w:r>
      <w:r>
        <w:rPr>
          <w:sz w:val="22"/>
        </w:rPr>
        <w:t xml:space="preserve">we will </w:t>
      </w:r>
      <w:r w:rsidR="00EB1A1F">
        <w:rPr>
          <w:sz w:val="22"/>
        </w:rPr>
        <w:t xml:space="preserve">perform calculations </w:t>
      </w:r>
      <w:r w:rsidR="007B5026">
        <w:rPr>
          <w:sz w:val="22"/>
        </w:rPr>
        <w:t>to accurately identify</w:t>
      </w:r>
      <w:r>
        <w:rPr>
          <w:sz w:val="22"/>
        </w:rPr>
        <w:t xml:space="preserve"> the effectiveness of our new model.</w:t>
      </w:r>
      <w:r w:rsidR="007B5026">
        <w:rPr>
          <w:sz w:val="22"/>
        </w:rPr>
        <w:t xml:space="preserve"> </w:t>
      </w:r>
      <w:r>
        <w:rPr>
          <w:sz w:val="22"/>
        </w:rPr>
        <w:t>W</w:t>
      </w:r>
      <w:r w:rsidR="007B5026">
        <w:rPr>
          <w:sz w:val="22"/>
        </w:rPr>
        <w:t xml:space="preserve">e can use a confusion matrix to show the predicted values model v. the actual values. After </w:t>
      </w:r>
      <w:r>
        <w:rPr>
          <w:sz w:val="22"/>
        </w:rPr>
        <w:t>some calculation we found a true positive rate (TP) of .7368. Thus, our model with 74% accuracy</w:t>
      </w:r>
      <w:r w:rsidR="002D2DC3">
        <w:rPr>
          <w:sz w:val="22"/>
        </w:rPr>
        <w:t xml:space="preserve"> correctly predicted</w:t>
      </w:r>
      <w:r>
        <w:rPr>
          <w:sz w:val="22"/>
        </w:rPr>
        <w:t xml:space="preserve"> if an individual can survive heart failure. Our true negative rate (TN) </w:t>
      </w:r>
      <w:r w:rsidR="0082126D">
        <w:rPr>
          <w:sz w:val="22"/>
        </w:rPr>
        <w:t>is</w:t>
      </w:r>
      <w:r>
        <w:rPr>
          <w:sz w:val="22"/>
        </w:rPr>
        <w:t xml:space="preserve"> .9. Thus, our model can predict with 90% accuracy if an individual will die of heart failure. We can also confirm by calculating the area under the curve (AUC) of our model is .8618. Since our AUC of the model is relatively close to 1, this indicates our model does a relatively good job of predicting survivability of heart failure of an individual.</w:t>
      </w:r>
    </w:p>
    <w:p w14:paraId="0EDF05ED" w14:textId="77777777" w:rsidR="00972E13" w:rsidRDefault="00972E13" w:rsidP="00E92DE3">
      <w:pPr>
        <w:jc w:val="both"/>
        <w:rPr>
          <w:sz w:val="22"/>
        </w:rPr>
      </w:pPr>
    </w:p>
    <w:p w14:paraId="1CF301E8" w14:textId="77777777" w:rsidR="00A50DC8" w:rsidRDefault="00A50DC8" w:rsidP="00E92DE3">
      <w:pPr>
        <w:jc w:val="both"/>
        <w:rPr>
          <w:b/>
          <w:sz w:val="28"/>
        </w:rPr>
      </w:pPr>
      <w:r>
        <w:rPr>
          <w:b/>
          <w:sz w:val="28"/>
        </w:rPr>
        <w:t>Discussion/Conclusion</w:t>
      </w:r>
    </w:p>
    <w:p w14:paraId="319CEC96" w14:textId="01443C06" w:rsidR="00A50DC8" w:rsidRDefault="002C23B8" w:rsidP="00C431E7">
      <w:pPr>
        <w:widowControl w:val="0"/>
        <w:autoSpaceDE w:val="0"/>
        <w:autoSpaceDN w:val="0"/>
        <w:adjustRightInd w:val="0"/>
        <w:spacing w:after="240"/>
        <w:jc w:val="both"/>
        <w:rPr>
          <w:sz w:val="22"/>
          <w:szCs w:val="22"/>
        </w:rPr>
      </w:pPr>
      <w:r>
        <w:rPr>
          <w:sz w:val="22"/>
          <w:szCs w:val="22"/>
        </w:rPr>
        <w:t xml:space="preserve">From the logistic regression analysis, we found the most effective regression analysis was </w:t>
      </w:r>
      <w:r w:rsidR="0082126D">
        <w:rPr>
          <w:sz w:val="22"/>
          <w:szCs w:val="22"/>
        </w:rPr>
        <w:t xml:space="preserve">the </w:t>
      </w:r>
      <w:r>
        <w:rPr>
          <w:sz w:val="22"/>
          <w:szCs w:val="22"/>
        </w:rPr>
        <w:t xml:space="preserve">step-wise multiple logistic regression </w:t>
      </w:r>
      <w:r w:rsidR="00972E13">
        <w:rPr>
          <w:sz w:val="22"/>
          <w:szCs w:val="22"/>
        </w:rPr>
        <w:t>model</w:t>
      </w:r>
      <w:r>
        <w:rPr>
          <w:sz w:val="22"/>
          <w:szCs w:val="22"/>
        </w:rPr>
        <w:t xml:space="preserve">. </w:t>
      </w:r>
      <w:r w:rsidR="00972E13">
        <w:rPr>
          <w:sz w:val="22"/>
          <w:szCs w:val="22"/>
        </w:rPr>
        <w:t xml:space="preserve"> </w:t>
      </w:r>
      <w:r>
        <w:rPr>
          <w:sz w:val="22"/>
          <w:szCs w:val="22"/>
        </w:rPr>
        <w:t xml:space="preserve">Step-wise logistic regression was able to identify the most statistically significant predictors </w:t>
      </w:r>
      <w:r w:rsidR="0082126D">
        <w:rPr>
          <w:sz w:val="22"/>
          <w:szCs w:val="22"/>
        </w:rPr>
        <w:t xml:space="preserve">that can </w:t>
      </w:r>
      <w:r w:rsidR="002D52CB">
        <w:rPr>
          <w:sz w:val="22"/>
          <w:szCs w:val="22"/>
        </w:rPr>
        <w:t>be</w:t>
      </w:r>
      <w:r w:rsidR="0082126D">
        <w:rPr>
          <w:sz w:val="22"/>
          <w:szCs w:val="22"/>
        </w:rPr>
        <w:t xml:space="preserve"> seen earlier in the full multiple logistic regression model, </w:t>
      </w:r>
      <w:r>
        <w:rPr>
          <w:sz w:val="22"/>
          <w:szCs w:val="22"/>
        </w:rPr>
        <w:t>and create a mode</w:t>
      </w:r>
      <w:r w:rsidR="00034BED">
        <w:rPr>
          <w:sz w:val="22"/>
          <w:szCs w:val="22"/>
        </w:rPr>
        <w:t xml:space="preserve">l with a </w:t>
      </w:r>
      <w:r w:rsidR="00034BED" w:rsidRPr="00C65747">
        <w:rPr>
          <w:sz w:val="22"/>
          <w:szCs w:val="22"/>
        </w:rPr>
        <w:t xml:space="preserve">classification prediction accuracy </w:t>
      </w:r>
      <w:r w:rsidR="00034BED">
        <w:rPr>
          <w:sz w:val="22"/>
          <w:szCs w:val="22"/>
        </w:rPr>
        <w:t>of</w:t>
      </w:r>
      <w:r w:rsidR="00034BED" w:rsidRPr="00C65747">
        <w:rPr>
          <w:sz w:val="22"/>
          <w:szCs w:val="22"/>
        </w:rPr>
        <w:t xml:space="preserve"> about </w:t>
      </w:r>
      <w:r>
        <w:rPr>
          <w:sz w:val="22"/>
          <w:szCs w:val="22"/>
        </w:rPr>
        <w:t xml:space="preserve">85%. This was our highest </w:t>
      </w:r>
      <w:r w:rsidR="00034BED" w:rsidRPr="00C65747">
        <w:rPr>
          <w:sz w:val="22"/>
          <w:szCs w:val="22"/>
        </w:rPr>
        <w:t>classification prediction accuracy</w:t>
      </w:r>
      <w:r w:rsidR="00034BED">
        <w:rPr>
          <w:sz w:val="22"/>
          <w:szCs w:val="22"/>
        </w:rPr>
        <w:t xml:space="preserve"> rating for identifying </w:t>
      </w:r>
      <w:r w:rsidR="00972E13">
        <w:rPr>
          <w:sz w:val="22"/>
          <w:szCs w:val="22"/>
        </w:rPr>
        <w:t>heart failure</w:t>
      </w:r>
      <w:r>
        <w:rPr>
          <w:sz w:val="22"/>
          <w:szCs w:val="22"/>
        </w:rPr>
        <w:t>. The step-wise model was able to create this accuracy with only four of the twelve predictor variables given in the dataset</w:t>
      </w:r>
      <w:r w:rsidR="00743CB1">
        <w:rPr>
          <w:sz w:val="22"/>
          <w:szCs w:val="22"/>
        </w:rPr>
        <w:t xml:space="preserve">: </w:t>
      </w:r>
      <w:r w:rsidR="00743CB1" w:rsidRPr="00743CB1">
        <w:rPr>
          <w:sz w:val="22"/>
          <w:szCs w:val="22"/>
        </w:rPr>
        <w:t xml:space="preserve">1) </w:t>
      </w:r>
      <w:r w:rsidR="00D77365">
        <w:rPr>
          <w:sz w:val="22"/>
          <w:szCs w:val="22"/>
        </w:rPr>
        <w:t>a</w:t>
      </w:r>
      <w:r w:rsidR="00743CB1" w:rsidRPr="00743CB1">
        <w:rPr>
          <w:sz w:val="22"/>
          <w:szCs w:val="22"/>
        </w:rPr>
        <w:t xml:space="preserve">ge of patient, 2) </w:t>
      </w:r>
      <w:r w:rsidR="00D77365">
        <w:rPr>
          <w:sz w:val="22"/>
          <w:szCs w:val="22"/>
        </w:rPr>
        <w:t>f</w:t>
      </w:r>
      <w:r w:rsidR="00743CB1" w:rsidRPr="00743CB1">
        <w:rPr>
          <w:sz w:val="22"/>
          <w:szCs w:val="22"/>
        </w:rPr>
        <w:t xml:space="preserve">ollow up period, 3) </w:t>
      </w:r>
      <w:r w:rsidR="00D77365">
        <w:rPr>
          <w:sz w:val="22"/>
          <w:szCs w:val="22"/>
        </w:rPr>
        <w:t>l</w:t>
      </w:r>
      <w:r w:rsidR="00743CB1" w:rsidRPr="00743CB1">
        <w:rPr>
          <w:sz w:val="22"/>
          <w:szCs w:val="22"/>
        </w:rPr>
        <w:t xml:space="preserve">evel of serum creatinine in the blood, and 4) </w:t>
      </w:r>
      <w:r w:rsidR="00D77365">
        <w:rPr>
          <w:sz w:val="22"/>
          <w:szCs w:val="22"/>
        </w:rPr>
        <w:t>p</w:t>
      </w:r>
      <w:r w:rsidR="00743CB1" w:rsidRPr="00743CB1">
        <w:rPr>
          <w:sz w:val="22"/>
          <w:szCs w:val="22"/>
        </w:rPr>
        <w:t>ercentage of blood leaving the heart at each contraction.</w:t>
      </w:r>
      <w:r w:rsidR="00793586">
        <w:rPr>
          <w:sz w:val="22"/>
          <w:szCs w:val="22"/>
        </w:rPr>
        <w:t xml:space="preserve"> </w:t>
      </w:r>
      <w:r w:rsidR="00244BA7">
        <w:rPr>
          <w:sz w:val="22"/>
          <w:szCs w:val="22"/>
        </w:rPr>
        <w:t>O</w:t>
      </w:r>
      <w:r w:rsidR="00793586">
        <w:rPr>
          <w:sz w:val="22"/>
          <w:szCs w:val="22"/>
        </w:rPr>
        <w:t xml:space="preserve">ur calculated TP </w:t>
      </w:r>
      <w:r w:rsidR="00244BA7">
        <w:rPr>
          <w:sz w:val="22"/>
          <w:szCs w:val="22"/>
        </w:rPr>
        <w:t xml:space="preserve">rate </w:t>
      </w:r>
      <w:r w:rsidR="000F4C9D">
        <w:rPr>
          <w:sz w:val="22"/>
          <w:szCs w:val="22"/>
        </w:rPr>
        <w:t xml:space="preserve">is 74%. This means our model correctly predicted with 74% accuracy whether an individual can survive heart failure. Our calculated TN Rate </w:t>
      </w:r>
      <w:r w:rsidR="000F4C9D">
        <w:rPr>
          <w:sz w:val="22"/>
        </w:rPr>
        <w:t>is 90%. This means our model correctly</w:t>
      </w:r>
      <w:r w:rsidR="00793586">
        <w:rPr>
          <w:sz w:val="22"/>
        </w:rPr>
        <w:t xml:space="preserve"> predict</w:t>
      </w:r>
      <w:r w:rsidR="000F4C9D">
        <w:rPr>
          <w:sz w:val="22"/>
        </w:rPr>
        <w:t xml:space="preserve">ed </w:t>
      </w:r>
      <w:r w:rsidR="00793586">
        <w:rPr>
          <w:sz w:val="22"/>
        </w:rPr>
        <w:t xml:space="preserve">with 90% accuracy if an individual will </w:t>
      </w:r>
      <w:r w:rsidR="000F4C9D">
        <w:rPr>
          <w:sz w:val="22"/>
        </w:rPr>
        <w:t xml:space="preserve">not </w:t>
      </w:r>
      <w:r w:rsidR="00793586">
        <w:rPr>
          <w:sz w:val="22"/>
        </w:rPr>
        <w:t>die of heart failure</w:t>
      </w:r>
      <w:r w:rsidR="000F4C9D">
        <w:rPr>
          <w:sz w:val="22"/>
        </w:rPr>
        <w:t>.</w:t>
      </w:r>
    </w:p>
    <w:p w14:paraId="6C2CFF05" w14:textId="77777777" w:rsidR="00743CB1" w:rsidRDefault="00743CB1" w:rsidP="00E3073E">
      <w:pPr>
        <w:widowControl w:val="0"/>
        <w:autoSpaceDE w:val="0"/>
        <w:autoSpaceDN w:val="0"/>
        <w:adjustRightInd w:val="0"/>
        <w:spacing w:after="240"/>
        <w:jc w:val="both"/>
        <w:rPr>
          <w:sz w:val="22"/>
          <w:szCs w:val="22"/>
        </w:rPr>
      </w:pPr>
      <w:r>
        <w:rPr>
          <w:sz w:val="22"/>
          <w:szCs w:val="22"/>
        </w:rPr>
        <w:t>We can confirm how statistically significant the predictors are by observing the box plots and performing a five-number summary for ea</w:t>
      </w:r>
      <w:r w:rsidR="00793586">
        <w:rPr>
          <w:sz w:val="22"/>
          <w:szCs w:val="22"/>
        </w:rPr>
        <w:t>ch significant predictor. Specifically, the median values were drastically different between the alive patients and the dead patients for each of the predictors</w:t>
      </w:r>
      <w:r w:rsidR="00AC2B0D">
        <w:rPr>
          <w:sz w:val="22"/>
          <w:szCs w:val="22"/>
        </w:rPr>
        <w:t>.</w:t>
      </w:r>
    </w:p>
    <w:p w14:paraId="15405C6E" w14:textId="77777777" w:rsidR="00DA602D" w:rsidRDefault="00034BED" w:rsidP="00DA602D">
      <w:pPr>
        <w:widowControl w:val="0"/>
        <w:autoSpaceDE w:val="0"/>
        <w:autoSpaceDN w:val="0"/>
        <w:adjustRightInd w:val="0"/>
        <w:spacing w:after="240"/>
        <w:jc w:val="both"/>
        <w:rPr>
          <w:sz w:val="22"/>
          <w:szCs w:val="22"/>
        </w:rPr>
      </w:pPr>
      <w:r>
        <w:rPr>
          <w:sz w:val="22"/>
          <w:szCs w:val="22"/>
        </w:rPr>
        <w:t>This is a relatively small dataset</w:t>
      </w:r>
      <w:r w:rsidR="00DA602D">
        <w:rPr>
          <w:sz w:val="22"/>
          <w:szCs w:val="22"/>
        </w:rPr>
        <w:t>. There</w:t>
      </w:r>
      <w:r>
        <w:rPr>
          <w:sz w:val="22"/>
          <w:szCs w:val="22"/>
        </w:rPr>
        <w:t>for</w:t>
      </w:r>
      <w:r w:rsidR="00DA602D">
        <w:rPr>
          <w:sz w:val="22"/>
          <w:szCs w:val="22"/>
        </w:rPr>
        <w:t>e, to increase the reliability of the modeling results, I recommend including more patients in the dataset in future analysis.</w:t>
      </w:r>
    </w:p>
    <w:p w14:paraId="612693F1" w14:textId="77777777" w:rsidR="00034BED" w:rsidRPr="0091744B" w:rsidRDefault="00AC2B0D" w:rsidP="008F52EF">
      <w:pPr>
        <w:widowControl w:val="0"/>
        <w:autoSpaceDE w:val="0"/>
        <w:autoSpaceDN w:val="0"/>
        <w:adjustRightInd w:val="0"/>
        <w:spacing w:after="240"/>
        <w:ind w:firstLine="720"/>
        <w:jc w:val="both"/>
        <w:rPr>
          <w:sz w:val="22"/>
          <w:szCs w:val="22"/>
        </w:rPr>
      </w:pPr>
      <w:r>
        <w:rPr>
          <w:sz w:val="22"/>
          <w:szCs w:val="22"/>
        </w:rPr>
        <w:t>Using time since last follow up as a significant predictor variable is a p</w:t>
      </w:r>
      <w:r w:rsidR="00CC1A2A">
        <w:rPr>
          <w:sz w:val="22"/>
          <w:szCs w:val="22"/>
        </w:rPr>
        <w:t>robabl</w:t>
      </w:r>
      <w:r>
        <w:rPr>
          <w:sz w:val="22"/>
          <w:szCs w:val="22"/>
        </w:rPr>
        <w:t>e confounding variable since</w:t>
      </w:r>
      <w:r w:rsidR="00CC1A2A">
        <w:rPr>
          <w:sz w:val="22"/>
          <w:szCs w:val="22"/>
        </w:rPr>
        <w:t>,</w:t>
      </w:r>
      <w:r>
        <w:rPr>
          <w:sz w:val="22"/>
          <w:szCs w:val="22"/>
        </w:rPr>
        <w:t xml:space="preserve"> most likely</w:t>
      </w:r>
      <w:r w:rsidR="00CC1A2A">
        <w:rPr>
          <w:sz w:val="22"/>
          <w:szCs w:val="22"/>
        </w:rPr>
        <w:t>,</w:t>
      </w:r>
      <w:r>
        <w:rPr>
          <w:sz w:val="22"/>
          <w:szCs w:val="22"/>
        </w:rPr>
        <w:t xml:space="preserve"> people who go to the doctor more often for follow ups are likely near the end of their life.</w:t>
      </w:r>
    </w:p>
    <w:p w14:paraId="69F3A005" w14:textId="77777777" w:rsidR="00D85AB2" w:rsidRDefault="00D85AB2" w:rsidP="00E92DE3">
      <w:pPr>
        <w:jc w:val="both"/>
      </w:pPr>
    </w:p>
    <w:p w14:paraId="32F4EABF" w14:textId="28589908" w:rsidR="00A50DC8" w:rsidRDefault="00A50DC8" w:rsidP="00E92DE3">
      <w:pPr>
        <w:jc w:val="both"/>
        <w:rPr>
          <w:b/>
          <w:sz w:val="28"/>
        </w:rPr>
      </w:pPr>
      <w:r>
        <w:rPr>
          <w:b/>
          <w:sz w:val="28"/>
        </w:rPr>
        <w:lastRenderedPageBreak/>
        <w:t>References</w:t>
      </w:r>
    </w:p>
    <w:p w14:paraId="78DE7082" w14:textId="77777777" w:rsidR="00A50DC8" w:rsidRDefault="00A50DC8" w:rsidP="00E92DE3">
      <w:pPr>
        <w:jc w:val="both"/>
      </w:pPr>
    </w:p>
    <w:p w14:paraId="088F243D" w14:textId="77777777" w:rsidR="00A50DC8" w:rsidRPr="00EF5D54" w:rsidRDefault="00EF5D54" w:rsidP="00EF5D54">
      <w:pPr>
        <w:pStyle w:val="ListParagraph"/>
        <w:numPr>
          <w:ilvl w:val="0"/>
          <w:numId w:val="5"/>
        </w:numPr>
        <w:jc w:val="both"/>
        <w:rPr>
          <w:sz w:val="22"/>
        </w:rPr>
      </w:pPr>
      <w:r w:rsidRPr="00EF5D54">
        <w:rPr>
          <w:sz w:val="22"/>
        </w:rPr>
        <w:t>World Health Organization, World Heart Day.https://www.who.int/cardiovascular_diseases/world-heart-day/en/. Accessed 1 April 2022.</w:t>
      </w:r>
    </w:p>
    <w:p w14:paraId="766DF91F" w14:textId="77777777" w:rsidR="00EF5D54" w:rsidRPr="0030660A" w:rsidRDefault="00EF5D54" w:rsidP="0030660A">
      <w:pPr>
        <w:pStyle w:val="ListParagraph"/>
        <w:numPr>
          <w:ilvl w:val="0"/>
          <w:numId w:val="5"/>
        </w:numPr>
        <w:jc w:val="both"/>
        <w:rPr>
          <w:sz w:val="22"/>
        </w:rPr>
      </w:pPr>
      <w:r w:rsidRPr="00EF5D54">
        <w:rPr>
          <w:sz w:val="22"/>
        </w:rPr>
        <w:t>World Health Organization, Cardiovascular diseases (CVDs).</w:t>
      </w:r>
      <w:r w:rsidR="0030660A">
        <w:rPr>
          <w:sz w:val="22"/>
        </w:rPr>
        <w:t xml:space="preserve"> </w:t>
      </w:r>
      <w:hyperlink r:id="rId19" w:history="1">
        <w:r w:rsidR="0030660A" w:rsidRPr="00BC4D77">
          <w:rPr>
            <w:rStyle w:val="Hyperlink"/>
            <w:sz w:val="22"/>
          </w:rPr>
          <w:t>https://www.who.int/news-room/fact-sheets/detail/cardiovascular-diseases-(cvds)</w:t>
        </w:r>
      </w:hyperlink>
      <w:r w:rsidRPr="0030660A">
        <w:rPr>
          <w:sz w:val="22"/>
        </w:rPr>
        <w:t>. Accessed 5 April 2022.</w:t>
      </w:r>
    </w:p>
    <w:p w14:paraId="73FB069B" w14:textId="77777777" w:rsidR="00EF5D54" w:rsidRPr="00EF5D54" w:rsidRDefault="00EF5D54" w:rsidP="0030660A">
      <w:pPr>
        <w:pStyle w:val="ListParagraph"/>
        <w:numPr>
          <w:ilvl w:val="0"/>
          <w:numId w:val="5"/>
        </w:numPr>
        <w:jc w:val="both"/>
        <w:rPr>
          <w:sz w:val="22"/>
        </w:rPr>
      </w:pPr>
      <w:r w:rsidRPr="00EF5D54">
        <w:rPr>
          <w:sz w:val="22"/>
        </w:rPr>
        <w:t>National Heart, Lung, and Blood Institute, What Is Heart Failure?</w:t>
      </w:r>
    </w:p>
    <w:p w14:paraId="00395B54" w14:textId="77777777" w:rsidR="00EF5D54" w:rsidRDefault="00E905BE" w:rsidP="00EF5D54">
      <w:pPr>
        <w:pStyle w:val="ListParagraph"/>
        <w:jc w:val="both"/>
        <w:rPr>
          <w:sz w:val="22"/>
        </w:rPr>
      </w:pPr>
      <w:hyperlink r:id="rId20" w:history="1">
        <w:r w:rsidR="00EF5D54" w:rsidRPr="00BC4D77">
          <w:rPr>
            <w:rStyle w:val="Hyperlink"/>
            <w:sz w:val="22"/>
          </w:rPr>
          <w:t>https://www.nhlbi.nih.gov/health/heart-failure</w:t>
        </w:r>
      </w:hyperlink>
      <w:r w:rsidR="00EF5D54">
        <w:rPr>
          <w:sz w:val="22"/>
        </w:rPr>
        <w:t xml:space="preserve">. </w:t>
      </w:r>
      <w:r w:rsidR="00EF5D54" w:rsidRPr="00EF5D54">
        <w:rPr>
          <w:sz w:val="22"/>
        </w:rPr>
        <w:t>Accessed 5 April 2022.</w:t>
      </w:r>
    </w:p>
    <w:p w14:paraId="33715219" w14:textId="398AF864" w:rsidR="0030660A" w:rsidRDefault="00DA64BB" w:rsidP="0030660A">
      <w:pPr>
        <w:pStyle w:val="ListParagraph"/>
        <w:numPr>
          <w:ilvl w:val="0"/>
          <w:numId w:val="5"/>
        </w:numPr>
        <w:jc w:val="both"/>
        <w:rPr>
          <w:sz w:val="22"/>
        </w:rPr>
      </w:pPr>
      <w:r>
        <w:rPr>
          <w:sz w:val="22"/>
        </w:rPr>
        <w:t xml:space="preserve">American Heart Association, </w:t>
      </w:r>
      <w:r w:rsidRPr="00DA64BB">
        <w:rPr>
          <w:sz w:val="22"/>
        </w:rPr>
        <w:t>Ejection Fraction Heart Failure Measurement</w:t>
      </w:r>
      <w:r>
        <w:rPr>
          <w:sz w:val="22"/>
        </w:rPr>
        <w:t xml:space="preserve">. </w:t>
      </w:r>
      <w:hyperlink r:id="rId21" w:history="1">
        <w:r w:rsidRPr="00BC4D77">
          <w:rPr>
            <w:rStyle w:val="Hyperlink"/>
            <w:sz w:val="22"/>
          </w:rPr>
          <w:t>https://www.heart.org/en/health-topics/heart-failure/diagnosing-heart-failure/ejection-fraction-heart-failure-measurement</w:t>
        </w:r>
      </w:hyperlink>
      <w:r>
        <w:rPr>
          <w:sz w:val="22"/>
        </w:rPr>
        <w:t>. Accessed 10 April 2022.</w:t>
      </w:r>
    </w:p>
    <w:p w14:paraId="2367E794" w14:textId="787584EF" w:rsidR="00CC0270" w:rsidRDefault="00CC0270" w:rsidP="0030660A">
      <w:pPr>
        <w:pStyle w:val="ListParagraph"/>
        <w:numPr>
          <w:ilvl w:val="0"/>
          <w:numId w:val="5"/>
        </w:numPr>
        <w:jc w:val="both"/>
        <w:rPr>
          <w:sz w:val="22"/>
        </w:rPr>
      </w:pPr>
      <w:r>
        <w:rPr>
          <w:sz w:val="22"/>
        </w:rPr>
        <w:t xml:space="preserve">Davide Chicco, Giuseppe </w:t>
      </w:r>
      <w:proofErr w:type="spellStart"/>
      <w:r>
        <w:rPr>
          <w:sz w:val="22"/>
        </w:rPr>
        <w:t>Jurman</w:t>
      </w:r>
      <w:proofErr w:type="spellEnd"/>
      <w:r>
        <w:rPr>
          <w:sz w:val="22"/>
        </w:rPr>
        <w:t xml:space="preserve">. Machine learning can predict survival of patients with heart failure from serum creatinine and ejection fraction alone. (BMC Medical Informatics and </w:t>
      </w:r>
      <w:proofErr w:type="spellStart"/>
      <w:r>
        <w:rPr>
          <w:sz w:val="22"/>
        </w:rPr>
        <w:t>Decsion</w:t>
      </w:r>
      <w:proofErr w:type="spellEnd"/>
      <w:r>
        <w:rPr>
          <w:sz w:val="22"/>
        </w:rPr>
        <w:t xml:space="preserve"> Making), </w:t>
      </w:r>
      <w:r w:rsidR="00156265">
        <w:rPr>
          <w:sz w:val="22"/>
        </w:rPr>
        <w:t xml:space="preserve">2020 </w:t>
      </w:r>
      <w:r>
        <w:rPr>
          <w:sz w:val="22"/>
        </w:rPr>
        <w:t>doi:s12911-020-1023-5</w:t>
      </w:r>
      <w:r w:rsidR="00156265">
        <w:rPr>
          <w:sz w:val="22"/>
        </w:rPr>
        <w:t>.</w:t>
      </w:r>
      <w:r w:rsidR="001F2425">
        <w:rPr>
          <w:sz w:val="22"/>
        </w:rPr>
        <w:t xml:space="preserve"> </w:t>
      </w:r>
      <w:r w:rsidR="001F2425" w:rsidRPr="001F2425">
        <w:rPr>
          <w:sz w:val="22"/>
        </w:rPr>
        <w:t>Accessed 14 February 2022.</w:t>
      </w:r>
    </w:p>
    <w:p w14:paraId="65B052F8" w14:textId="325F1C87" w:rsidR="001F2425" w:rsidRDefault="001F2425" w:rsidP="001F2425">
      <w:pPr>
        <w:pStyle w:val="ListParagraph"/>
        <w:numPr>
          <w:ilvl w:val="0"/>
          <w:numId w:val="5"/>
        </w:numPr>
        <w:rPr>
          <w:sz w:val="22"/>
          <w:szCs w:val="22"/>
        </w:rPr>
      </w:pPr>
      <w:r w:rsidRPr="001F2425">
        <w:rPr>
          <w:sz w:val="22"/>
          <w:szCs w:val="22"/>
        </w:rPr>
        <w:t xml:space="preserve">Buchan TA, Ross HJ, McDonald M, </w:t>
      </w:r>
      <w:proofErr w:type="spellStart"/>
      <w:r w:rsidRPr="001F2425">
        <w:rPr>
          <w:sz w:val="22"/>
          <w:szCs w:val="22"/>
        </w:rPr>
        <w:t>Billia</w:t>
      </w:r>
      <w:proofErr w:type="spellEnd"/>
      <w:r w:rsidRPr="001F2425">
        <w:rPr>
          <w:sz w:val="22"/>
          <w:szCs w:val="22"/>
        </w:rPr>
        <w:t xml:space="preserve"> F, Delgado D, Duero Posada JG, </w:t>
      </w:r>
      <w:proofErr w:type="spellStart"/>
      <w:r w:rsidRPr="001F2425">
        <w:rPr>
          <w:sz w:val="22"/>
          <w:szCs w:val="22"/>
        </w:rPr>
        <w:t>Luk</w:t>
      </w:r>
      <w:proofErr w:type="spellEnd"/>
      <w:r w:rsidRPr="001F2425">
        <w:rPr>
          <w:sz w:val="22"/>
          <w:szCs w:val="22"/>
        </w:rPr>
        <w:t xml:space="preserve"> A, </w:t>
      </w:r>
      <w:proofErr w:type="spellStart"/>
      <w:r w:rsidRPr="001F2425">
        <w:rPr>
          <w:sz w:val="22"/>
          <w:szCs w:val="22"/>
        </w:rPr>
        <w:t>Guyatt</w:t>
      </w:r>
      <w:proofErr w:type="spellEnd"/>
      <w:r w:rsidRPr="001F2425">
        <w:rPr>
          <w:sz w:val="22"/>
          <w:szCs w:val="22"/>
        </w:rPr>
        <w:t xml:space="preserve"> GH, Alba AC. Physician prediction versus model predicted prognosis in ambulatory patients with heart failure. J Heart Lung Transplant. 2019;38(4):381.</w:t>
      </w:r>
    </w:p>
    <w:p w14:paraId="1D6765D9" w14:textId="3537CFF9" w:rsidR="0030660A" w:rsidRPr="001F2425" w:rsidRDefault="001F2425" w:rsidP="001F2425">
      <w:pPr>
        <w:pStyle w:val="ListParagraph"/>
        <w:numPr>
          <w:ilvl w:val="0"/>
          <w:numId w:val="5"/>
        </w:numPr>
        <w:rPr>
          <w:sz w:val="22"/>
          <w:szCs w:val="22"/>
        </w:rPr>
      </w:pPr>
      <w:r w:rsidRPr="001F2425">
        <w:rPr>
          <w:sz w:val="22"/>
          <w:szCs w:val="22"/>
        </w:rPr>
        <w:t xml:space="preserve">Ahmad T, Munir A, Bhatti SH, Aftab M, Raza MA. Survival analysis of heart failure patients: a case study. </w:t>
      </w:r>
      <w:proofErr w:type="spellStart"/>
      <w:r w:rsidRPr="001F2425">
        <w:rPr>
          <w:sz w:val="22"/>
          <w:szCs w:val="22"/>
        </w:rPr>
        <w:t>PLoS</w:t>
      </w:r>
      <w:proofErr w:type="spellEnd"/>
      <w:r w:rsidRPr="001F2425">
        <w:rPr>
          <w:sz w:val="22"/>
          <w:szCs w:val="22"/>
        </w:rPr>
        <w:t xml:space="preserve"> ONE. 2017;12(7):0181001.</w:t>
      </w:r>
    </w:p>
    <w:p w14:paraId="22BAF2C0" w14:textId="25402164" w:rsidR="0030660A" w:rsidRDefault="0030660A" w:rsidP="00EF5D54">
      <w:pPr>
        <w:pStyle w:val="ListParagraph"/>
        <w:jc w:val="both"/>
        <w:rPr>
          <w:sz w:val="22"/>
        </w:rPr>
      </w:pPr>
    </w:p>
    <w:p w14:paraId="284DB13A" w14:textId="4794C4E1" w:rsidR="00C71FEB" w:rsidRDefault="00C71FEB" w:rsidP="00EF5D54">
      <w:pPr>
        <w:pStyle w:val="ListParagraph"/>
        <w:jc w:val="both"/>
        <w:rPr>
          <w:sz w:val="22"/>
        </w:rPr>
      </w:pPr>
    </w:p>
    <w:p w14:paraId="3151B82B" w14:textId="27130797" w:rsidR="00C71FEB" w:rsidRDefault="00C71FEB" w:rsidP="00EF5D54">
      <w:pPr>
        <w:pStyle w:val="ListParagraph"/>
        <w:jc w:val="both"/>
        <w:rPr>
          <w:sz w:val="22"/>
        </w:rPr>
      </w:pPr>
    </w:p>
    <w:p w14:paraId="2016E7A7" w14:textId="29C1A332" w:rsidR="00C71FEB" w:rsidRDefault="00C71FEB" w:rsidP="00EF5D54">
      <w:pPr>
        <w:pStyle w:val="ListParagraph"/>
        <w:jc w:val="both"/>
        <w:rPr>
          <w:sz w:val="22"/>
        </w:rPr>
      </w:pPr>
    </w:p>
    <w:p w14:paraId="049E917B" w14:textId="523FC6C4" w:rsidR="00C71FEB" w:rsidRDefault="00C71FEB" w:rsidP="00EF5D54">
      <w:pPr>
        <w:pStyle w:val="ListParagraph"/>
        <w:jc w:val="both"/>
        <w:rPr>
          <w:sz w:val="22"/>
        </w:rPr>
      </w:pPr>
    </w:p>
    <w:p w14:paraId="73B9380C" w14:textId="23A82550" w:rsidR="00C71FEB" w:rsidRDefault="00C71FEB" w:rsidP="00EF5D54">
      <w:pPr>
        <w:pStyle w:val="ListParagraph"/>
        <w:jc w:val="both"/>
        <w:rPr>
          <w:sz w:val="22"/>
        </w:rPr>
      </w:pPr>
    </w:p>
    <w:p w14:paraId="04AC38C5" w14:textId="5E0A94B6" w:rsidR="00C71FEB" w:rsidRDefault="00C71FEB" w:rsidP="00EF5D54">
      <w:pPr>
        <w:pStyle w:val="ListParagraph"/>
        <w:jc w:val="both"/>
        <w:rPr>
          <w:sz w:val="22"/>
        </w:rPr>
      </w:pPr>
    </w:p>
    <w:p w14:paraId="56F7FE54" w14:textId="02E4D228" w:rsidR="00C71FEB" w:rsidRDefault="00C71FEB" w:rsidP="00EF5D54">
      <w:pPr>
        <w:pStyle w:val="ListParagraph"/>
        <w:jc w:val="both"/>
        <w:rPr>
          <w:sz w:val="22"/>
        </w:rPr>
      </w:pPr>
    </w:p>
    <w:p w14:paraId="1F5F02C1" w14:textId="1AF95EC4" w:rsidR="00C71FEB" w:rsidRDefault="00C71FEB" w:rsidP="00EF5D54">
      <w:pPr>
        <w:pStyle w:val="ListParagraph"/>
        <w:jc w:val="both"/>
        <w:rPr>
          <w:sz w:val="22"/>
        </w:rPr>
      </w:pPr>
    </w:p>
    <w:p w14:paraId="6BB5359B" w14:textId="21D66230" w:rsidR="00C71FEB" w:rsidRDefault="00C71FEB" w:rsidP="00EF5D54">
      <w:pPr>
        <w:pStyle w:val="ListParagraph"/>
        <w:jc w:val="both"/>
        <w:rPr>
          <w:sz w:val="22"/>
        </w:rPr>
      </w:pPr>
    </w:p>
    <w:p w14:paraId="38818E0D" w14:textId="5D334E8E" w:rsidR="00C71FEB" w:rsidRDefault="00C71FEB" w:rsidP="00EF5D54">
      <w:pPr>
        <w:pStyle w:val="ListParagraph"/>
        <w:jc w:val="both"/>
        <w:rPr>
          <w:sz w:val="22"/>
        </w:rPr>
      </w:pPr>
    </w:p>
    <w:p w14:paraId="14598284" w14:textId="48F0CF21" w:rsidR="00C71FEB" w:rsidRDefault="00C71FEB" w:rsidP="00EF5D54">
      <w:pPr>
        <w:pStyle w:val="ListParagraph"/>
        <w:jc w:val="both"/>
        <w:rPr>
          <w:sz w:val="22"/>
        </w:rPr>
      </w:pPr>
    </w:p>
    <w:p w14:paraId="59470246" w14:textId="142F16BE" w:rsidR="00C71FEB" w:rsidRDefault="00C71FEB" w:rsidP="00EF5D54">
      <w:pPr>
        <w:pStyle w:val="ListParagraph"/>
        <w:jc w:val="both"/>
        <w:rPr>
          <w:sz w:val="22"/>
        </w:rPr>
      </w:pPr>
    </w:p>
    <w:p w14:paraId="6D882C4C" w14:textId="1C183F12" w:rsidR="00C71FEB" w:rsidRDefault="00C71FEB" w:rsidP="00EF5D54">
      <w:pPr>
        <w:pStyle w:val="ListParagraph"/>
        <w:jc w:val="both"/>
        <w:rPr>
          <w:sz w:val="22"/>
        </w:rPr>
      </w:pPr>
    </w:p>
    <w:p w14:paraId="693858E6" w14:textId="31B754B6" w:rsidR="00C71FEB" w:rsidRDefault="00C71FEB" w:rsidP="00EF5D54">
      <w:pPr>
        <w:pStyle w:val="ListParagraph"/>
        <w:jc w:val="both"/>
        <w:rPr>
          <w:sz w:val="22"/>
        </w:rPr>
      </w:pPr>
    </w:p>
    <w:p w14:paraId="613985D5" w14:textId="76D033A9" w:rsidR="00C71FEB" w:rsidRDefault="00C71FEB" w:rsidP="00EF5D54">
      <w:pPr>
        <w:pStyle w:val="ListParagraph"/>
        <w:jc w:val="both"/>
        <w:rPr>
          <w:sz w:val="22"/>
        </w:rPr>
      </w:pPr>
    </w:p>
    <w:p w14:paraId="2C5AE131" w14:textId="357DE5F3" w:rsidR="00C71FEB" w:rsidRDefault="00C71FEB" w:rsidP="00EF5D54">
      <w:pPr>
        <w:pStyle w:val="ListParagraph"/>
        <w:jc w:val="both"/>
        <w:rPr>
          <w:sz w:val="22"/>
        </w:rPr>
      </w:pPr>
    </w:p>
    <w:p w14:paraId="39EB6A41" w14:textId="17580453" w:rsidR="00C71FEB" w:rsidRDefault="00C71FEB" w:rsidP="00EF5D54">
      <w:pPr>
        <w:pStyle w:val="ListParagraph"/>
        <w:jc w:val="both"/>
        <w:rPr>
          <w:sz w:val="22"/>
        </w:rPr>
      </w:pPr>
    </w:p>
    <w:p w14:paraId="26AAAD49" w14:textId="7CC687C8" w:rsidR="00C71FEB" w:rsidRDefault="00C71FEB" w:rsidP="00EF5D54">
      <w:pPr>
        <w:pStyle w:val="ListParagraph"/>
        <w:jc w:val="both"/>
        <w:rPr>
          <w:sz w:val="22"/>
        </w:rPr>
      </w:pPr>
    </w:p>
    <w:p w14:paraId="675401AF" w14:textId="1CD1847F" w:rsidR="00C71FEB" w:rsidRDefault="00C71FEB" w:rsidP="00EF5D54">
      <w:pPr>
        <w:pStyle w:val="ListParagraph"/>
        <w:jc w:val="both"/>
        <w:rPr>
          <w:sz w:val="22"/>
        </w:rPr>
      </w:pPr>
    </w:p>
    <w:p w14:paraId="2CD4C186" w14:textId="7910ECCC" w:rsidR="00C71FEB" w:rsidRDefault="00C71FEB" w:rsidP="00EF5D54">
      <w:pPr>
        <w:pStyle w:val="ListParagraph"/>
        <w:jc w:val="both"/>
        <w:rPr>
          <w:sz w:val="22"/>
        </w:rPr>
      </w:pPr>
    </w:p>
    <w:p w14:paraId="19593404" w14:textId="0E2D3222" w:rsidR="00C71FEB" w:rsidRDefault="00C71FEB" w:rsidP="00EF5D54">
      <w:pPr>
        <w:pStyle w:val="ListParagraph"/>
        <w:jc w:val="both"/>
        <w:rPr>
          <w:sz w:val="22"/>
        </w:rPr>
      </w:pPr>
    </w:p>
    <w:p w14:paraId="76E8EA0F" w14:textId="60684BFD" w:rsidR="00C71FEB" w:rsidRDefault="00C71FEB" w:rsidP="00EF5D54">
      <w:pPr>
        <w:pStyle w:val="ListParagraph"/>
        <w:jc w:val="both"/>
        <w:rPr>
          <w:sz w:val="22"/>
        </w:rPr>
      </w:pPr>
    </w:p>
    <w:p w14:paraId="1C382392" w14:textId="30B958C7" w:rsidR="00C71FEB" w:rsidRDefault="00C71FEB" w:rsidP="00EF5D54">
      <w:pPr>
        <w:pStyle w:val="ListParagraph"/>
        <w:jc w:val="both"/>
        <w:rPr>
          <w:sz w:val="22"/>
        </w:rPr>
      </w:pPr>
    </w:p>
    <w:p w14:paraId="518FA1BC" w14:textId="0E3C822A" w:rsidR="00C71FEB" w:rsidRDefault="00C71FEB" w:rsidP="00EF5D54">
      <w:pPr>
        <w:pStyle w:val="ListParagraph"/>
        <w:jc w:val="both"/>
        <w:rPr>
          <w:sz w:val="22"/>
        </w:rPr>
      </w:pPr>
    </w:p>
    <w:p w14:paraId="425A4911" w14:textId="1CB1F9C7" w:rsidR="00C71FEB" w:rsidRDefault="00C71FEB" w:rsidP="00EF5D54">
      <w:pPr>
        <w:pStyle w:val="ListParagraph"/>
        <w:jc w:val="both"/>
        <w:rPr>
          <w:sz w:val="22"/>
        </w:rPr>
      </w:pPr>
    </w:p>
    <w:p w14:paraId="72C810A5" w14:textId="0033837B" w:rsidR="00C71FEB" w:rsidRDefault="00C71FEB" w:rsidP="00EF5D54">
      <w:pPr>
        <w:pStyle w:val="ListParagraph"/>
        <w:jc w:val="both"/>
        <w:rPr>
          <w:sz w:val="22"/>
        </w:rPr>
      </w:pPr>
    </w:p>
    <w:p w14:paraId="5347AAC6" w14:textId="7F6F4465" w:rsidR="00C71FEB" w:rsidRDefault="00C71FEB" w:rsidP="00EF5D54">
      <w:pPr>
        <w:pStyle w:val="ListParagraph"/>
        <w:jc w:val="both"/>
        <w:rPr>
          <w:sz w:val="22"/>
        </w:rPr>
      </w:pPr>
    </w:p>
    <w:p w14:paraId="6A9FD671" w14:textId="10F2A1B8" w:rsidR="00C71FEB" w:rsidRDefault="00C71FEB" w:rsidP="00EF5D54">
      <w:pPr>
        <w:pStyle w:val="ListParagraph"/>
        <w:jc w:val="both"/>
        <w:rPr>
          <w:sz w:val="22"/>
        </w:rPr>
      </w:pPr>
    </w:p>
    <w:p w14:paraId="4732BC34" w14:textId="006ADEC0" w:rsidR="00C71FEB" w:rsidRDefault="00C71FEB" w:rsidP="00EF5D54">
      <w:pPr>
        <w:pStyle w:val="ListParagraph"/>
        <w:jc w:val="both"/>
        <w:rPr>
          <w:sz w:val="22"/>
        </w:rPr>
      </w:pPr>
    </w:p>
    <w:p w14:paraId="1EF026A5" w14:textId="7E0758F0" w:rsidR="00C71FEB" w:rsidRDefault="00C71FEB" w:rsidP="00EF5D54">
      <w:pPr>
        <w:pStyle w:val="ListParagraph"/>
        <w:jc w:val="both"/>
        <w:rPr>
          <w:sz w:val="22"/>
        </w:rPr>
      </w:pPr>
    </w:p>
    <w:p w14:paraId="4243666B" w14:textId="2EBCE9BE" w:rsidR="00C71FEB" w:rsidRDefault="00C71FEB" w:rsidP="00EF5D54">
      <w:pPr>
        <w:pStyle w:val="ListParagraph"/>
        <w:jc w:val="both"/>
        <w:rPr>
          <w:sz w:val="22"/>
        </w:rPr>
      </w:pPr>
    </w:p>
    <w:p w14:paraId="3538BBA0" w14:textId="55856475" w:rsidR="004F25D3" w:rsidRDefault="004F25D3" w:rsidP="004F25D3">
      <w:pPr>
        <w:jc w:val="both"/>
        <w:rPr>
          <w:b/>
          <w:sz w:val="28"/>
        </w:rPr>
      </w:pPr>
      <w:r>
        <w:rPr>
          <w:b/>
          <w:sz w:val="28"/>
        </w:rPr>
        <w:t>Code</w:t>
      </w:r>
    </w:p>
    <w:p w14:paraId="205FF3D2" w14:textId="244E16EF" w:rsidR="00C71FEB" w:rsidRDefault="00C71FEB" w:rsidP="00EF5D54">
      <w:pPr>
        <w:pStyle w:val="ListParagraph"/>
        <w:jc w:val="both"/>
        <w:rPr>
          <w:sz w:val="22"/>
        </w:rPr>
      </w:pPr>
    </w:p>
    <w:p w14:paraId="71FA2015" w14:textId="77777777" w:rsidR="00C71FEB" w:rsidRPr="00C71FEB" w:rsidRDefault="00C71FEB" w:rsidP="00C71FEB">
      <w:pPr>
        <w:pStyle w:val="ListParagraph"/>
        <w:jc w:val="both"/>
        <w:rPr>
          <w:sz w:val="22"/>
        </w:rPr>
      </w:pPr>
      <w:r w:rsidRPr="00C71FEB">
        <w:rPr>
          <w:sz w:val="22"/>
        </w:rPr>
        <w:t>---</w:t>
      </w:r>
    </w:p>
    <w:p w14:paraId="23ADB80C" w14:textId="77777777" w:rsidR="00C71FEB" w:rsidRPr="00C71FEB" w:rsidRDefault="00C71FEB" w:rsidP="00C71FEB">
      <w:pPr>
        <w:pStyle w:val="ListParagraph"/>
        <w:jc w:val="both"/>
        <w:rPr>
          <w:sz w:val="22"/>
        </w:rPr>
      </w:pPr>
      <w:r w:rsidRPr="00C71FEB">
        <w:rPr>
          <w:sz w:val="22"/>
        </w:rPr>
        <w:t>title: "Data First Look"</w:t>
      </w:r>
    </w:p>
    <w:p w14:paraId="5A7A65EC" w14:textId="77777777" w:rsidR="00C71FEB" w:rsidRPr="00C71FEB" w:rsidRDefault="00C71FEB" w:rsidP="00C71FEB">
      <w:pPr>
        <w:pStyle w:val="ListParagraph"/>
        <w:jc w:val="both"/>
        <w:rPr>
          <w:sz w:val="22"/>
        </w:rPr>
      </w:pPr>
      <w:r w:rsidRPr="00C71FEB">
        <w:rPr>
          <w:sz w:val="22"/>
        </w:rPr>
        <w:t>author: "Fred Nagle"</w:t>
      </w:r>
    </w:p>
    <w:p w14:paraId="24A4E61A" w14:textId="77777777" w:rsidR="00C71FEB" w:rsidRPr="00C71FEB" w:rsidRDefault="00C71FEB" w:rsidP="00C71FEB">
      <w:pPr>
        <w:pStyle w:val="ListParagraph"/>
        <w:jc w:val="both"/>
        <w:rPr>
          <w:sz w:val="22"/>
        </w:rPr>
      </w:pPr>
      <w:r w:rsidRPr="00C71FEB">
        <w:rPr>
          <w:sz w:val="22"/>
        </w:rPr>
        <w:t>date: "1/29/2022"</w:t>
      </w:r>
    </w:p>
    <w:p w14:paraId="651C4557" w14:textId="77777777" w:rsidR="00C71FEB" w:rsidRPr="00C71FEB" w:rsidRDefault="00C71FEB" w:rsidP="00C71FEB">
      <w:pPr>
        <w:pStyle w:val="ListParagraph"/>
        <w:jc w:val="both"/>
        <w:rPr>
          <w:sz w:val="22"/>
        </w:rPr>
      </w:pPr>
      <w:r w:rsidRPr="00C71FEB">
        <w:rPr>
          <w:sz w:val="22"/>
        </w:rPr>
        <w:t xml:space="preserve">output: </w:t>
      </w:r>
      <w:proofErr w:type="spellStart"/>
      <w:r w:rsidRPr="00C71FEB">
        <w:rPr>
          <w:sz w:val="22"/>
        </w:rPr>
        <w:t>pdf_document</w:t>
      </w:r>
      <w:proofErr w:type="spellEnd"/>
    </w:p>
    <w:p w14:paraId="089D08E7" w14:textId="77777777" w:rsidR="00C71FEB" w:rsidRPr="00C71FEB" w:rsidRDefault="00C71FEB" w:rsidP="00C71FEB">
      <w:pPr>
        <w:pStyle w:val="ListParagraph"/>
        <w:jc w:val="both"/>
        <w:rPr>
          <w:sz w:val="22"/>
        </w:rPr>
      </w:pPr>
      <w:proofErr w:type="spellStart"/>
      <w:r w:rsidRPr="00C71FEB">
        <w:rPr>
          <w:sz w:val="22"/>
        </w:rPr>
        <w:t>editor_options</w:t>
      </w:r>
      <w:proofErr w:type="spellEnd"/>
      <w:r w:rsidRPr="00C71FEB">
        <w:rPr>
          <w:sz w:val="22"/>
        </w:rPr>
        <w:t xml:space="preserve">: </w:t>
      </w:r>
    </w:p>
    <w:p w14:paraId="0B6B47C9" w14:textId="77777777" w:rsidR="00C71FEB" w:rsidRPr="00C71FEB" w:rsidRDefault="00C71FEB" w:rsidP="00C71FEB">
      <w:pPr>
        <w:pStyle w:val="ListParagraph"/>
        <w:jc w:val="both"/>
        <w:rPr>
          <w:sz w:val="22"/>
        </w:rPr>
      </w:pPr>
      <w:r w:rsidRPr="00C71FEB">
        <w:rPr>
          <w:sz w:val="22"/>
        </w:rPr>
        <w:t xml:space="preserve">  </w:t>
      </w:r>
      <w:proofErr w:type="spellStart"/>
      <w:r w:rsidRPr="00C71FEB">
        <w:rPr>
          <w:sz w:val="22"/>
        </w:rPr>
        <w:t>chunk_output_type</w:t>
      </w:r>
      <w:proofErr w:type="spellEnd"/>
      <w:r w:rsidRPr="00C71FEB">
        <w:rPr>
          <w:sz w:val="22"/>
        </w:rPr>
        <w:t>: console</w:t>
      </w:r>
    </w:p>
    <w:p w14:paraId="2DAD9089" w14:textId="77777777" w:rsidR="00C71FEB" w:rsidRPr="00C71FEB" w:rsidRDefault="00C71FEB" w:rsidP="00C71FEB">
      <w:pPr>
        <w:pStyle w:val="ListParagraph"/>
        <w:jc w:val="both"/>
        <w:rPr>
          <w:sz w:val="22"/>
        </w:rPr>
      </w:pPr>
      <w:r w:rsidRPr="00C71FEB">
        <w:rPr>
          <w:sz w:val="22"/>
        </w:rPr>
        <w:t>---</w:t>
      </w:r>
    </w:p>
    <w:p w14:paraId="768E992E" w14:textId="77777777" w:rsidR="00C71FEB" w:rsidRPr="00C71FEB" w:rsidRDefault="00C71FEB" w:rsidP="00C71FEB">
      <w:pPr>
        <w:pStyle w:val="ListParagraph"/>
        <w:jc w:val="both"/>
        <w:rPr>
          <w:sz w:val="22"/>
        </w:rPr>
      </w:pPr>
    </w:p>
    <w:p w14:paraId="57976981" w14:textId="77777777" w:rsidR="00C71FEB" w:rsidRPr="00C71FEB" w:rsidRDefault="00C71FEB" w:rsidP="00C71FEB">
      <w:pPr>
        <w:pStyle w:val="ListParagraph"/>
        <w:jc w:val="both"/>
        <w:rPr>
          <w:sz w:val="22"/>
        </w:rPr>
      </w:pPr>
      <w:r w:rsidRPr="00C71FEB">
        <w:rPr>
          <w:sz w:val="22"/>
        </w:rPr>
        <w:t>```{r setup, include=FALSE}</w:t>
      </w:r>
    </w:p>
    <w:p w14:paraId="66B75400" w14:textId="77777777" w:rsidR="00C71FEB" w:rsidRPr="00C71FEB" w:rsidRDefault="00C71FEB" w:rsidP="00C71FEB">
      <w:pPr>
        <w:pStyle w:val="ListParagraph"/>
        <w:jc w:val="both"/>
        <w:rPr>
          <w:sz w:val="22"/>
        </w:rPr>
      </w:pPr>
      <w:r w:rsidRPr="00C71FEB">
        <w:rPr>
          <w:sz w:val="22"/>
        </w:rPr>
        <w:t>library(</w:t>
      </w:r>
      <w:proofErr w:type="spellStart"/>
      <w:r w:rsidRPr="00C71FEB">
        <w:rPr>
          <w:sz w:val="22"/>
        </w:rPr>
        <w:t>readr</w:t>
      </w:r>
      <w:proofErr w:type="spellEnd"/>
      <w:r w:rsidRPr="00C71FEB">
        <w:rPr>
          <w:sz w:val="22"/>
        </w:rPr>
        <w:t>)</w:t>
      </w:r>
    </w:p>
    <w:p w14:paraId="221E718C" w14:textId="77777777" w:rsidR="00C71FEB" w:rsidRPr="00C71FEB" w:rsidRDefault="00C71FEB" w:rsidP="00C71FEB">
      <w:pPr>
        <w:pStyle w:val="ListParagraph"/>
        <w:jc w:val="both"/>
        <w:rPr>
          <w:sz w:val="22"/>
        </w:rPr>
      </w:pPr>
      <w:r w:rsidRPr="00C71FEB">
        <w:rPr>
          <w:sz w:val="22"/>
        </w:rPr>
        <w:t>library(</w:t>
      </w:r>
      <w:proofErr w:type="spellStart"/>
      <w:r w:rsidRPr="00C71FEB">
        <w:rPr>
          <w:sz w:val="22"/>
        </w:rPr>
        <w:t>tidyverse</w:t>
      </w:r>
      <w:proofErr w:type="spellEnd"/>
      <w:r w:rsidRPr="00C71FEB">
        <w:rPr>
          <w:sz w:val="22"/>
        </w:rPr>
        <w:t>)</w:t>
      </w:r>
    </w:p>
    <w:p w14:paraId="04F6D0C5" w14:textId="77777777" w:rsidR="00C71FEB" w:rsidRPr="00C71FEB" w:rsidRDefault="00C71FEB" w:rsidP="00C71FEB">
      <w:pPr>
        <w:pStyle w:val="ListParagraph"/>
        <w:jc w:val="both"/>
        <w:rPr>
          <w:sz w:val="22"/>
        </w:rPr>
      </w:pPr>
      <w:r w:rsidRPr="00C71FEB">
        <w:rPr>
          <w:sz w:val="22"/>
        </w:rPr>
        <w:t>library(</w:t>
      </w:r>
      <w:proofErr w:type="spellStart"/>
      <w:r w:rsidRPr="00C71FEB">
        <w:rPr>
          <w:sz w:val="22"/>
        </w:rPr>
        <w:t>dplyr</w:t>
      </w:r>
      <w:proofErr w:type="spellEnd"/>
      <w:r w:rsidRPr="00C71FEB">
        <w:rPr>
          <w:sz w:val="22"/>
        </w:rPr>
        <w:t>)</w:t>
      </w:r>
    </w:p>
    <w:p w14:paraId="0BB3BEEE" w14:textId="77777777" w:rsidR="00C71FEB" w:rsidRPr="00C71FEB" w:rsidRDefault="00C71FEB" w:rsidP="00C71FEB">
      <w:pPr>
        <w:pStyle w:val="ListParagraph"/>
        <w:jc w:val="both"/>
        <w:rPr>
          <w:sz w:val="22"/>
        </w:rPr>
      </w:pPr>
      <w:r w:rsidRPr="00C71FEB">
        <w:rPr>
          <w:sz w:val="22"/>
        </w:rPr>
        <w:t>library(</w:t>
      </w:r>
      <w:proofErr w:type="spellStart"/>
      <w:r w:rsidRPr="00C71FEB">
        <w:rPr>
          <w:sz w:val="22"/>
        </w:rPr>
        <w:t>caTools</w:t>
      </w:r>
      <w:proofErr w:type="spellEnd"/>
      <w:r w:rsidRPr="00C71FEB">
        <w:rPr>
          <w:sz w:val="22"/>
        </w:rPr>
        <w:t>)</w:t>
      </w:r>
    </w:p>
    <w:p w14:paraId="09B06E21" w14:textId="77777777" w:rsidR="00C71FEB" w:rsidRPr="00C71FEB" w:rsidRDefault="00C71FEB" w:rsidP="00C71FEB">
      <w:pPr>
        <w:pStyle w:val="ListParagraph"/>
        <w:jc w:val="both"/>
        <w:rPr>
          <w:sz w:val="22"/>
        </w:rPr>
      </w:pPr>
      <w:r w:rsidRPr="00C71FEB">
        <w:rPr>
          <w:sz w:val="22"/>
        </w:rPr>
        <w:t>library(ggplot2)</w:t>
      </w:r>
    </w:p>
    <w:p w14:paraId="507DAE45" w14:textId="77777777" w:rsidR="00C71FEB" w:rsidRPr="00C71FEB" w:rsidRDefault="00C71FEB" w:rsidP="00C71FEB">
      <w:pPr>
        <w:pStyle w:val="ListParagraph"/>
        <w:jc w:val="both"/>
        <w:rPr>
          <w:sz w:val="22"/>
        </w:rPr>
      </w:pPr>
      <w:r w:rsidRPr="00C71FEB">
        <w:rPr>
          <w:sz w:val="22"/>
        </w:rPr>
        <w:t>library(</w:t>
      </w:r>
      <w:proofErr w:type="spellStart"/>
      <w:r w:rsidRPr="00C71FEB">
        <w:rPr>
          <w:sz w:val="22"/>
        </w:rPr>
        <w:t>modelr</w:t>
      </w:r>
      <w:proofErr w:type="spellEnd"/>
      <w:r w:rsidRPr="00C71FEB">
        <w:rPr>
          <w:sz w:val="22"/>
        </w:rPr>
        <w:t>)</w:t>
      </w:r>
    </w:p>
    <w:p w14:paraId="00937572" w14:textId="77777777" w:rsidR="00C71FEB" w:rsidRPr="00C71FEB" w:rsidRDefault="00C71FEB" w:rsidP="00C71FEB">
      <w:pPr>
        <w:pStyle w:val="ListParagraph"/>
        <w:jc w:val="both"/>
        <w:rPr>
          <w:sz w:val="22"/>
        </w:rPr>
      </w:pPr>
      <w:r w:rsidRPr="00C71FEB">
        <w:rPr>
          <w:sz w:val="22"/>
        </w:rPr>
        <w:t>library(caret)</w:t>
      </w:r>
    </w:p>
    <w:p w14:paraId="340D4ADD" w14:textId="77777777" w:rsidR="00C71FEB" w:rsidRPr="00C71FEB" w:rsidRDefault="00C71FEB" w:rsidP="00C71FEB">
      <w:pPr>
        <w:pStyle w:val="ListParagraph"/>
        <w:jc w:val="both"/>
        <w:rPr>
          <w:sz w:val="22"/>
        </w:rPr>
      </w:pPr>
      <w:r w:rsidRPr="00C71FEB">
        <w:rPr>
          <w:sz w:val="22"/>
        </w:rPr>
        <w:t>library(</w:t>
      </w:r>
      <w:proofErr w:type="spellStart"/>
      <w:r w:rsidRPr="00C71FEB">
        <w:rPr>
          <w:sz w:val="22"/>
        </w:rPr>
        <w:t>corrplot</w:t>
      </w:r>
      <w:proofErr w:type="spellEnd"/>
      <w:r w:rsidRPr="00C71FEB">
        <w:rPr>
          <w:sz w:val="22"/>
        </w:rPr>
        <w:t>)</w:t>
      </w:r>
    </w:p>
    <w:p w14:paraId="7CFDDFD1" w14:textId="77777777" w:rsidR="00C71FEB" w:rsidRPr="00C71FEB" w:rsidRDefault="00C71FEB" w:rsidP="00C71FEB">
      <w:pPr>
        <w:pStyle w:val="ListParagraph"/>
        <w:jc w:val="both"/>
        <w:rPr>
          <w:sz w:val="22"/>
        </w:rPr>
      </w:pPr>
      <w:r w:rsidRPr="00C71FEB">
        <w:rPr>
          <w:sz w:val="22"/>
        </w:rPr>
        <w:t>library(</w:t>
      </w:r>
      <w:proofErr w:type="spellStart"/>
      <w:r w:rsidRPr="00C71FEB">
        <w:rPr>
          <w:sz w:val="22"/>
        </w:rPr>
        <w:t>glmnet</w:t>
      </w:r>
      <w:proofErr w:type="spellEnd"/>
      <w:r w:rsidRPr="00C71FEB">
        <w:rPr>
          <w:sz w:val="22"/>
        </w:rPr>
        <w:t>)</w:t>
      </w:r>
    </w:p>
    <w:p w14:paraId="328050F9" w14:textId="77777777" w:rsidR="00C71FEB" w:rsidRPr="00C71FEB" w:rsidRDefault="00C71FEB" w:rsidP="00C71FEB">
      <w:pPr>
        <w:pStyle w:val="ListParagraph"/>
        <w:jc w:val="both"/>
        <w:rPr>
          <w:sz w:val="22"/>
        </w:rPr>
      </w:pPr>
      <w:r w:rsidRPr="00C71FEB">
        <w:rPr>
          <w:sz w:val="22"/>
        </w:rPr>
        <w:t>library(broom)</w:t>
      </w:r>
    </w:p>
    <w:p w14:paraId="7FAF1BDF" w14:textId="77777777" w:rsidR="00C71FEB" w:rsidRPr="00C71FEB" w:rsidRDefault="00C71FEB" w:rsidP="00C71FEB">
      <w:pPr>
        <w:pStyle w:val="ListParagraph"/>
        <w:jc w:val="both"/>
        <w:rPr>
          <w:sz w:val="22"/>
        </w:rPr>
      </w:pPr>
      <w:r w:rsidRPr="00C71FEB">
        <w:rPr>
          <w:sz w:val="22"/>
        </w:rPr>
        <w:t>library(</w:t>
      </w:r>
      <w:proofErr w:type="spellStart"/>
      <w:r w:rsidRPr="00C71FEB">
        <w:rPr>
          <w:sz w:val="22"/>
        </w:rPr>
        <w:t>InformationValue</w:t>
      </w:r>
      <w:proofErr w:type="spellEnd"/>
      <w:r w:rsidRPr="00C71FEB">
        <w:rPr>
          <w:sz w:val="22"/>
        </w:rPr>
        <w:t>)</w:t>
      </w:r>
    </w:p>
    <w:p w14:paraId="7BCD3BC9" w14:textId="77777777" w:rsidR="00C71FEB" w:rsidRPr="00C71FEB" w:rsidRDefault="00C71FEB" w:rsidP="00C71FEB">
      <w:pPr>
        <w:pStyle w:val="ListParagraph"/>
        <w:jc w:val="both"/>
        <w:rPr>
          <w:sz w:val="22"/>
        </w:rPr>
      </w:pPr>
      <w:r w:rsidRPr="00C71FEB">
        <w:rPr>
          <w:sz w:val="22"/>
        </w:rPr>
        <w:t>library(ISLR)</w:t>
      </w:r>
    </w:p>
    <w:p w14:paraId="0B7B7EF1" w14:textId="77777777" w:rsidR="00C71FEB" w:rsidRPr="00C71FEB" w:rsidRDefault="00C71FEB" w:rsidP="00C71FEB">
      <w:pPr>
        <w:pStyle w:val="ListParagraph"/>
        <w:jc w:val="both"/>
        <w:rPr>
          <w:sz w:val="22"/>
        </w:rPr>
      </w:pPr>
      <w:r w:rsidRPr="00C71FEB">
        <w:rPr>
          <w:sz w:val="22"/>
        </w:rPr>
        <w:t>library(MASS)</w:t>
      </w:r>
    </w:p>
    <w:p w14:paraId="1BC18CD7" w14:textId="77777777" w:rsidR="00C71FEB" w:rsidRPr="00C71FEB" w:rsidRDefault="00C71FEB" w:rsidP="00C71FEB">
      <w:pPr>
        <w:pStyle w:val="ListParagraph"/>
        <w:jc w:val="both"/>
        <w:rPr>
          <w:sz w:val="22"/>
        </w:rPr>
      </w:pPr>
      <w:r w:rsidRPr="00C71FEB">
        <w:rPr>
          <w:sz w:val="22"/>
        </w:rPr>
        <w:t>```</w:t>
      </w:r>
    </w:p>
    <w:p w14:paraId="6B44CACD" w14:textId="77777777" w:rsidR="00C71FEB" w:rsidRPr="00C71FEB" w:rsidRDefault="00C71FEB" w:rsidP="00C71FEB">
      <w:pPr>
        <w:pStyle w:val="ListParagraph"/>
        <w:jc w:val="both"/>
        <w:rPr>
          <w:sz w:val="22"/>
        </w:rPr>
      </w:pPr>
    </w:p>
    <w:p w14:paraId="49250B3D" w14:textId="77777777" w:rsidR="00C71FEB" w:rsidRPr="00C71FEB" w:rsidRDefault="00C71FEB" w:rsidP="00C71FEB">
      <w:pPr>
        <w:pStyle w:val="ListParagraph"/>
        <w:jc w:val="both"/>
        <w:rPr>
          <w:sz w:val="22"/>
        </w:rPr>
      </w:pPr>
      <w:r w:rsidRPr="00C71FEB">
        <w:rPr>
          <w:sz w:val="22"/>
        </w:rPr>
        <w:t>```{r data, message=FALSE}</w:t>
      </w:r>
    </w:p>
    <w:p w14:paraId="2D2D0B3D" w14:textId="77777777" w:rsidR="00C71FEB" w:rsidRPr="00C71FEB" w:rsidRDefault="00C71FEB" w:rsidP="00C71FEB">
      <w:pPr>
        <w:pStyle w:val="ListParagraph"/>
        <w:jc w:val="both"/>
        <w:rPr>
          <w:sz w:val="22"/>
        </w:rPr>
      </w:pPr>
      <w:proofErr w:type="spellStart"/>
      <w:r w:rsidRPr="00C71FEB">
        <w:rPr>
          <w:sz w:val="22"/>
        </w:rPr>
        <w:t>heart_failure</w:t>
      </w:r>
      <w:proofErr w:type="spellEnd"/>
      <w:r w:rsidRPr="00C71FEB">
        <w:rPr>
          <w:sz w:val="22"/>
        </w:rPr>
        <w:t xml:space="preserve"> &lt;- </w:t>
      </w:r>
      <w:proofErr w:type="spellStart"/>
      <w:r w:rsidRPr="00C71FEB">
        <w:rPr>
          <w:sz w:val="22"/>
        </w:rPr>
        <w:t>read_csv</w:t>
      </w:r>
      <w:proofErr w:type="spellEnd"/>
      <w:r w:rsidRPr="00C71FEB">
        <w:rPr>
          <w:sz w:val="22"/>
        </w:rPr>
        <w:t>("~/Desktop/Project/heart_failure.csv")</w:t>
      </w:r>
    </w:p>
    <w:p w14:paraId="3414E21A" w14:textId="77777777" w:rsidR="00C71FEB" w:rsidRPr="00C71FEB" w:rsidRDefault="00C71FEB" w:rsidP="00C71FEB">
      <w:pPr>
        <w:pStyle w:val="ListParagraph"/>
        <w:jc w:val="both"/>
        <w:rPr>
          <w:sz w:val="22"/>
        </w:rPr>
      </w:pPr>
    </w:p>
    <w:p w14:paraId="2032C91A" w14:textId="77777777" w:rsidR="00C71FEB" w:rsidRPr="00C71FEB" w:rsidRDefault="00C71FEB" w:rsidP="00C71FEB">
      <w:pPr>
        <w:pStyle w:val="ListParagraph"/>
        <w:jc w:val="both"/>
        <w:rPr>
          <w:sz w:val="22"/>
        </w:rPr>
      </w:pPr>
      <w:proofErr w:type="spellStart"/>
      <w:r w:rsidRPr="00C71FEB">
        <w:rPr>
          <w:sz w:val="22"/>
        </w:rPr>
        <w:t>heart_failure</w:t>
      </w:r>
      <w:proofErr w:type="spellEnd"/>
      <w:r w:rsidRPr="00C71FEB">
        <w:rPr>
          <w:sz w:val="22"/>
        </w:rPr>
        <w:t xml:space="preserve"> &lt;- rename(</w:t>
      </w:r>
      <w:proofErr w:type="spellStart"/>
      <w:r w:rsidRPr="00C71FEB">
        <w:rPr>
          <w:sz w:val="22"/>
        </w:rPr>
        <w:t>heart_failure</w:t>
      </w:r>
      <w:proofErr w:type="spellEnd"/>
      <w:r w:rsidRPr="00C71FEB">
        <w:rPr>
          <w:sz w:val="22"/>
        </w:rPr>
        <w:t>, anemi</w:t>
      </w:r>
      <w:bookmarkStart w:id="0" w:name="_GoBack"/>
      <w:bookmarkEnd w:id="0"/>
      <w:r w:rsidRPr="00C71FEB">
        <w:rPr>
          <w:sz w:val="22"/>
        </w:rPr>
        <w:t xml:space="preserve">a = </w:t>
      </w:r>
      <w:proofErr w:type="spellStart"/>
      <w:r w:rsidRPr="00C71FEB">
        <w:rPr>
          <w:sz w:val="22"/>
        </w:rPr>
        <w:t>anaemia</w:t>
      </w:r>
      <w:proofErr w:type="spellEnd"/>
      <w:r w:rsidRPr="00C71FEB">
        <w:rPr>
          <w:sz w:val="22"/>
        </w:rPr>
        <w:t>)</w:t>
      </w:r>
    </w:p>
    <w:p w14:paraId="5759B320" w14:textId="77777777" w:rsidR="00C71FEB" w:rsidRPr="00C71FEB" w:rsidRDefault="00C71FEB" w:rsidP="00C71FEB">
      <w:pPr>
        <w:pStyle w:val="ListParagraph"/>
        <w:jc w:val="both"/>
        <w:rPr>
          <w:sz w:val="22"/>
        </w:rPr>
      </w:pPr>
    </w:p>
    <w:p w14:paraId="2739B3CF" w14:textId="77777777" w:rsidR="00C71FEB" w:rsidRPr="00C71FEB" w:rsidRDefault="00C71FEB" w:rsidP="00C71FEB">
      <w:pPr>
        <w:pStyle w:val="ListParagraph"/>
        <w:jc w:val="both"/>
        <w:rPr>
          <w:sz w:val="22"/>
        </w:rPr>
      </w:pPr>
      <w:r w:rsidRPr="00C71FEB">
        <w:rPr>
          <w:sz w:val="22"/>
        </w:rPr>
        <w:t># Convert columns from numeric to factor</w:t>
      </w:r>
    </w:p>
    <w:p w14:paraId="6BB3D63A" w14:textId="77777777" w:rsidR="00C71FEB" w:rsidRPr="00C71FEB" w:rsidRDefault="00C71FEB" w:rsidP="00C71FEB">
      <w:pPr>
        <w:pStyle w:val="ListParagraph"/>
        <w:jc w:val="both"/>
        <w:rPr>
          <w:sz w:val="22"/>
        </w:rPr>
      </w:pPr>
      <w:proofErr w:type="spellStart"/>
      <w:r w:rsidRPr="00C71FEB">
        <w:rPr>
          <w:sz w:val="22"/>
        </w:rPr>
        <w:t>heart_failure_factor</w:t>
      </w:r>
      <w:proofErr w:type="spellEnd"/>
      <w:r w:rsidRPr="00C71FEB">
        <w:rPr>
          <w:sz w:val="22"/>
        </w:rPr>
        <w:t xml:space="preserve"> &lt;- </w:t>
      </w:r>
      <w:proofErr w:type="spellStart"/>
      <w:r w:rsidRPr="00C71FEB">
        <w:rPr>
          <w:sz w:val="22"/>
        </w:rPr>
        <w:t>heart_failure</w:t>
      </w:r>
      <w:proofErr w:type="spellEnd"/>
    </w:p>
    <w:p w14:paraId="6D2E5A97" w14:textId="77777777" w:rsidR="00C71FEB" w:rsidRPr="00C71FEB" w:rsidRDefault="00C71FEB" w:rsidP="00C71FEB">
      <w:pPr>
        <w:pStyle w:val="ListParagraph"/>
        <w:jc w:val="both"/>
        <w:rPr>
          <w:sz w:val="22"/>
        </w:rPr>
      </w:pPr>
    </w:p>
    <w:p w14:paraId="265645DF" w14:textId="676BC950" w:rsidR="00C71FEB" w:rsidRPr="00C71FEB" w:rsidRDefault="00C71FEB" w:rsidP="00C71FEB">
      <w:pPr>
        <w:pStyle w:val="ListParagraph"/>
        <w:jc w:val="both"/>
        <w:rPr>
          <w:sz w:val="22"/>
        </w:rPr>
      </w:pPr>
      <w:r w:rsidRPr="00C71FEB">
        <w:rPr>
          <w:sz w:val="22"/>
        </w:rPr>
        <w:t>Factors&lt;-c("anemia", "diabetes", "</w:t>
      </w:r>
      <w:proofErr w:type="spellStart"/>
      <w:r w:rsidRPr="00C71FEB">
        <w:rPr>
          <w:sz w:val="22"/>
        </w:rPr>
        <w:t>high_blood_pressure</w:t>
      </w:r>
      <w:proofErr w:type="spellEnd"/>
      <w:r w:rsidRPr="00C71FEB">
        <w:rPr>
          <w:sz w:val="22"/>
        </w:rPr>
        <w:t>", "sex", "smoking", "DEATH_EVENT")</w:t>
      </w:r>
    </w:p>
    <w:p w14:paraId="56C34EF5" w14:textId="77777777" w:rsidR="00C71FEB" w:rsidRPr="00C71FEB" w:rsidRDefault="00C71FEB" w:rsidP="00C71FEB">
      <w:pPr>
        <w:pStyle w:val="ListParagraph"/>
        <w:jc w:val="both"/>
        <w:rPr>
          <w:sz w:val="22"/>
        </w:rPr>
      </w:pPr>
      <w:r w:rsidRPr="00C71FEB">
        <w:rPr>
          <w:sz w:val="22"/>
        </w:rPr>
        <w:t>heart_failure_factor[Factors]&lt;-lapply(heart_failure_factor[Factors],factor)</w:t>
      </w:r>
    </w:p>
    <w:p w14:paraId="1DB8E9C4" w14:textId="77777777" w:rsidR="00C71FEB" w:rsidRPr="00C71FEB" w:rsidRDefault="00C71FEB" w:rsidP="00C71FEB">
      <w:pPr>
        <w:pStyle w:val="ListParagraph"/>
        <w:jc w:val="both"/>
        <w:rPr>
          <w:sz w:val="22"/>
        </w:rPr>
      </w:pPr>
    </w:p>
    <w:p w14:paraId="59ECD918" w14:textId="77777777" w:rsidR="00C71FEB" w:rsidRPr="00C71FEB" w:rsidRDefault="00C71FEB" w:rsidP="00C71FEB">
      <w:pPr>
        <w:pStyle w:val="ListParagraph"/>
        <w:jc w:val="both"/>
        <w:rPr>
          <w:sz w:val="22"/>
        </w:rPr>
      </w:pPr>
      <w:r w:rsidRPr="00C71FEB">
        <w:rPr>
          <w:sz w:val="22"/>
        </w:rPr>
        <w:t>head(</w:t>
      </w:r>
      <w:proofErr w:type="spellStart"/>
      <w:r w:rsidRPr="00C71FEB">
        <w:rPr>
          <w:sz w:val="22"/>
        </w:rPr>
        <w:t>heart_failure_factor</w:t>
      </w:r>
      <w:proofErr w:type="spellEnd"/>
      <w:r w:rsidRPr="00C71FEB">
        <w:rPr>
          <w:sz w:val="22"/>
        </w:rPr>
        <w:t>)</w:t>
      </w:r>
    </w:p>
    <w:p w14:paraId="6E516633" w14:textId="77777777" w:rsidR="00C71FEB" w:rsidRPr="00C71FEB" w:rsidRDefault="00C71FEB" w:rsidP="00C71FEB">
      <w:pPr>
        <w:pStyle w:val="ListParagraph"/>
        <w:jc w:val="both"/>
        <w:rPr>
          <w:sz w:val="22"/>
        </w:rPr>
      </w:pPr>
      <w:r w:rsidRPr="00C71FEB">
        <w:rPr>
          <w:sz w:val="22"/>
        </w:rPr>
        <w:t>```</w:t>
      </w:r>
    </w:p>
    <w:p w14:paraId="43CAB5BA" w14:textId="77777777" w:rsidR="00C71FEB" w:rsidRPr="00C71FEB" w:rsidRDefault="00C71FEB" w:rsidP="00C71FEB">
      <w:pPr>
        <w:pStyle w:val="ListParagraph"/>
        <w:jc w:val="both"/>
        <w:rPr>
          <w:sz w:val="22"/>
        </w:rPr>
      </w:pPr>
    </w:p>
    <w:p w14:paraId="52AA7C82" w14:textId="77777777" w:rsidR="00C71FEB" w:rsidRPr="00C71FEB" w:rsidRDefault="00C71FEB" w:rsidP="00C71FEB">
      <w:pPr>
        <w:pStyle w:val="ListParagraph"/>
        <w:jc w:val="both"/>
        <w:rPr>
          <w:sz w:val="22"/>
        </w:rPr>
      </w:pPr>
      <w:r w:rsidRPr="00C71FEB">
        <w:rPr>
          <w:sz w:val="22"/>
        </w:rPr>
        <w:t># Descriptive Data Analysis</w:t>
      </w:r>
    </w:p>
    <w:p w14:paraId="71775C31" w14:textId="77777777" w:rsidR="00C71FEB" w:rsidRPr="00C71FEB" w:rsidRDefault="00C71FEB" w:rsidP="00C71FEB">
      <w:pPr>
        <w:pStyle w:val="ListParagraph"/>
        <w:jc w:val="both"/>
        <w:rPr>
          <w:sz w:val="22"/>
        </w:rPr>
      </w:pPr>
      <w:r w:rsidRPr="00C71FEB">
        <w:rPr>
          <w:sz w:val="22"/>
        </w:rPr>
        <w:t>## Full Sample</w:t>
      </w:r>
    </w:p>
    <w:p w14:paraId="0B18C342" w14:textId="77777777" w:rsidR="00C71FEB" w:rsidRPr="00C71FEB" w:rsidRDefault="00C71FEB" w:rsidP="00C71FEB">
      <w:pPr>
        <w:pStyle w:val="ListParagraph"/>
        <w:jc w:val="both"/>
        <w:rPr>
          <w:sz w:val="22"/>
        </w:rPr>
      </w:pPr>
      <w:r w:rsidRPr="00C71FEB">
        <w:rPr>
          <w:sz w:val="22"/>
        </w:rPr>
        <w:t>```{r}</w:t>
      </w:r>
    </w:p>
    <w:p w14:paraId="50076D67" w14:textId="77777777" w:rsidR="00C71FEB" w:rsidRPr="00C71FEB" w:rsidRDefault="00C71FEB" w:rsidP="00C71FEB">
      <w:pPr>
        <w:pStyle w:val="ListParagraph"/>
        <w:jc w:val="both"/>
        <w:rPr>
          <w:sz w:val="22"/>
        </w:rPr>
      </w:pPr>
      <w:r w:rsidRPr="00C71FEB">
        <w:rPr>
          <w:sz w:val="22"/>
        </w:rPr>
        <w:t># Summary</w:t>
      </w:r>
    </w:p>
    <w:p w14:paraId="47FCEB9F" w14:textId="77777777" w:rsidR="00C71FEB" w:rsidRPr="00C71FEB" w:rsidRDefault="00C71FEB" w:rsidP="00C71FEB">
      <w:pPr>
        <w:pStyle w:val="ListParagraph"/>
        <w:jc w:val="both"/>
        <w:rPr>
          <w:sz w:val="22"/>
        </w:rPr>
      </w:pPr>
      <w:r w:rsidRPr="00C71FEB">
        <w:rPr>
          <w:sz w:val="22"/>
        </w:rPr>
        <w:t>summary(</w:t>
      </w:r>
      <w:proofErr w:type="spellStart"/>
      <w:r w:rsidRPr="00C71FEB">
        <w:rPr>
          <w:sz w:val="22"/>
        </w:rPr>
        <w:t>heart_failure_factor</w:t>
      </w:r>
      <w:proofErr w:type="spellEnd"/>
      <w:r w:rsidRPr="00C71FEB">
        <w:rPr>
          <w:sz w:val="22"/>
        </w:rPr>
        <w:t>)</w:t>
      </w:r>
    </w:p>
    <w:p w14:paraId="4CE81F7B" w14:textId="77777777" w:rsidR="00C71FEB" w:rsidRPr="00C71FEB" w:rsidRDefault="00C71FEB" w:rsidP="00C71FEB">
      <w:pPr>
        <w:pStyle w:val="ListParagraph"/>
        <w:jc w:val="both"/>
        <w:rPr>
          <w:sz w:val="22"/>
        </w:rPr>
      </w:pPr>
    </w:p>
    <w:p w14:paraId="000CA108" w14:textId="77777777" w:rsidR="00C71FEB" w:rsidRPr="00C71FEB" w:rsidRDefault="00C71FEB" w:rsidP="00C71FEB">
      <w:pPr>
        <w:pStyle w:val="ListParagraph"/>
        <w:jc w:val="both"/>
        <w:rPr>
          <w:sz w:val="22"/>
        </w:rPr>
      </w:pPr>
      <w:r w:rsidRPr="00C71FEB">
        <w:rPr>
          <w:sz w:val="22"/>
        </w:rPr>
        <w:t># Plots (Death Event v Ejection Fraction)</w:t>
      </w:r>
    </w:p>
    <w:p w14:paraId="7F8A603B" w14:textId="77777777" w:rsidR="00C71FEB" w:rsidRPr="00C71FEB" w:rsidRDefault="00C71FEB" w:rsidP="00C71FEB">
      <w:pPr>
        <w:pStyle w:val="ListParagraph"/>
        <w:jc w:val="both"/>
        <w:rPr>
          <w:sz w:val="22"/>
        </w:rPr>
      </w:pPr>
      <w:proofErr w:type="spellStart"/>
      <w:r w:rsidRPr="00C71FEB">
        <w:rPr>
          <w:sz w:val="22"/>
        </w:rPr>
        <w:t>ggplot</w:t>
      </w:r>
      <w:proofErr w:type="spellEnd"/>
      <w:r w:rsidRPr="00C71FEB">
        <w:rPr>
          <w:sz w:val="22"/>
        </w:rPr>
        <w:t>(</w:t>
      </w:r>
      <w:proofErr w:type="spellStart"/>
      <w:r w:rsidRPr="00C71FEB">
        <w:rPr>
          <w:sz w:val="22"/>
        </w:rPr>
        <w:t>heart_failure_factor</w:t>
      </w:r>
      <w:proofErr w:type="spellEnd"/>
      <w:r w:rsidRPr="00C71FEB">
        <w:rPr>
          <w:sz w:val="22"/>
        </w:rPr>
        <w:t xml:space="preserve">, </w:t>
      </w:r>
      <w:proofErr w:type="spellStart"/>
      <w:r w:rsidRPr="00C71FEB">
        <w:rPr>
          <w:sz w:val="22"/>
        </w:rPr>
        <w:t>aes</w:t>
      </w:r>
      <w:proofErr w:type="spellEnd"/>
      <w:r w:rsidRPr="00C71FEB">
        <w:rPr>
          <w:sz w:val="22"/>
        </w:rPr>
        <w:t xml:space="preserve">(DEATH_EVENT, </w:t>
      </w:r>
      <w:proofErr w:type="spellStart"/>
      <w:r w:rsidRPr="00C71FEB">
        <w:rPr>
          <w:sz w:val="22"/>
        </w:rPr>
        <w:t>ejection_fraction</w:t>
      </w:r>
      <w:proofErr w:type="spellEnd"/>
      <w:r w:rsidRPr="00C71FEB">
        <w:rPr>
          <w:sz w:val="22"/>
        </w:rPr>
        <w:t>)) +</w:t>
      </w:r>
    </w:p>
    <w:p w14:paraId="7A9ABDB4" w14:textId="77777777" w:rsidR="00C71FEB" w:rsidRPr="00C71FEB" w:rsidRDefault="00C71FEB" w:rsidP="00C71FEB">
      <w:pPr>
        <w:pStyle w:val="ListParagraph"/>
        <w:jc w:val="both"/>
        <w:rPr>
          <w:sz w:val="22"/>
        </w:rPr>
      </w:pPr>
      <w:r w:rsidRPr="00C71FEB">
        <w:rPr>
          <w:sz w:val="22"/>
        </w:rPr>
        <w:lastRenderedPageBreak/>
        <w:t xml:space="preserve">  </w:t>
      </w:r>
      <w:proofErr w:type="spellStart"/>
      <w:r w:rsidRPr="00C71FEB">
        <w:rPr>
          <w:sz w:val="22"/>
        </w:rPr>
        <w:t>geom_boxplot</w:t>
      </w:r>
      <w:proofErr w:type="spellEnd"/>
      <w:r w:rsidRPr="00C71FEB">
        <w:rPr>
          <w:sz w:val="22"/>
        </w:rPr>
        <w:t>(</w:t>
      </w:r>
      <w:proofErr w:type="spellStart"/>
      <w:r w:rsidRPr="00C71FEB">
        <w:rPr>
          <w:sz w:val="22"/>
        </w:rPr>
        <w:t>aes</w:t>
      </w:r>
      <w:proofErr w:type="spellEnd"/>
      <w:r w:rsidRPr="00C71FEB">
        <w:rPr>
          <w:sz w:val="22"/>
        </w:rPr>
        <w:t>(fill = DEATH_EVENT)) +</w:t>
      </w:r>
    </w:p>
    <w:p w14:paraId="1D6C9D33" w14:textId="77777777" w:rsidR="00C71FEB" w:rsidRPr="00C71FEB" w:rsidRDefault="00C71FEB" w:rsidP="00C71FEB">
      <w:pPr>
        <w:pStyle w:val="ListParagraph"/>
        <w:jc w:val="both"/>
        <w:rPr>
          <w:sz w:val="22"/>
        </w:rPr>
      </w:pPr>
      <w:r w:rsidRPr="00C71FEB">
        <w:rPr>
          <w:sz w:val="22"/>
        </w:rPr>
        <w:t xml:space="preserve">  </w:t>
      </w:r>
      <w:proofErr w:type="spellStart"/>
      <w:r w:rsidRPr="00C71FEB">
        <w:rPr>
          <w:sz w:val="22"/>
        </w:rPr>
        <w:t>scale_fill_manual</w:t>
      </w:r>
      <w:proofErr w:type="spellEnd"/>
      <w:r w:rsidRPr="00C71FEB">
        <w:rPr>
          <w:sz w:val="22"/>
        </w:rPr>
        <w:t xml:space="preserve">(name="Death </w:t>
      </w:r>
      <w:proofErr w:type="spellStart"/>
      <w:r w:rsidRPr="00C71FEB">
        <w:rPr>
          <w:sz w:val="22"/>
        </w:rPr>
        <w:t>Event",labels</w:t>
      </w:r>
      <w:proofErr w:type="spellEnd"/>
      <w:r w:rsidRPr="00C71FEB">
        <w:rPr>
          <w:sz w:val="22"/>
        </w:rPr>
        <w:t>=c("Survived Patients", "Dead Patients"), values=c("dodgerblue4", "firebrick4")) +</w:t>
      </w:r>
    </w:p>
    <w:p w14:paraId="6AD77C46" w14:textId="77777777" w:rsidR="00C71FEB" w:rsidRPr="00C71FEB" w:rsidRDefault="00C71FEB" w:rsidP="00C71FEB">
      <w:pPr>
        <w:pStyle w:val="ListParagraph"/>
        <w:jc w:val="both"/>
        <w:rPr>
          <w:sz w:val="22"/>
        </w:rPr>
      </w:pPr>
      <w:r w:rsidRPr="00C71FEB">
        <w:rPr>
          <w:sz w:val="22"/>
        </w:rPr>
        <w:t xml:space="preserve">  labs(title = "Death Event v. Ejection Fraction", x = "Death Event", y = "Ejection Fraction")</w:t>
      </w:r>
    </w:p>
    <w:p w14:paraId="67C785F5" w14:textId="77777777" w:rsidR="00C71FEB" w:rsidRPr="00C71FEB" w:rsidRDefault="00C71FEB" w:rsidP="00C71FEB">
      <w:pPr>
        <w:pStyle w:val="ListParagraph"/>
        <w:jc w:val="both"/>
        <w:rPr>
          <w:sz w:val="22"/>
        </w:rPr>
      </w:pPr>
    </w:p>
    <w:p w14:paraId="6C6B0402" w14:textId="77777777" w:rsidR="00C71FEB" w:rsidRPr="00C71FEB" w:rsidRDefault="00C71FEB" w:rsidP="00C71FEB">
      <w:pPr>
        <w:pStyle w:val="ListParagraph"/>
        <w:jc w:val="both"/>
        <w:rPr>
          <w:sz w:val="22"/>
        </w:rPr>
      </w:pPr>
      <w:r w:rsidRPr="00C71FEB">
        <w:rPr>
          <w:sz w:val="22"/>
        </w:rPr>
        <w:t># Plots (Death Event v age)</w:t>
      </w:r>
    </w:p>
    <w:p w14:paraId="6085B22B" w14:textId="77777777" w:rsidR="00C71FEB" w:rsidRPr="00C71FEB" w:rsidRDefault="00C71FEB" w:rsidP="00C71FEB">
      <w:pPr>
        <w:pStyle w:val="ListParagraph"/>
        <w:jc w:val="both"/>
        <w:rPr>
          <w:sz w:val="22"/>
        </w:rPr>
      </w:pPr>
      <w:proofErr w:type="spellStart"/>
      <w:r w:rsidRPr="00C71FEB">
        <w:rPr>
          <w:sz w:val="22"/>
        </w:rPr>
        <w:t>ggplot</w:t>
      </w:r>
      <w:proofErr w:type="spellEnd"/>
      <w:r w:rsidRPr="00C71FEB">
        <w:rPr>
          <w:sz w:val="22"/>
        </w:rPr>
        <w:t>(</w:t>
      </w:r>
      <w:proofErr w:type="spellStart"/>
      <w:r w:rsidRPr="00C71FEB">
        <w:rPr>
          <w:sz w:val="22"/>
        </w:rPr>
        <w:t>heart_failure_factor</w:t>
      </w:r>
      <w:proofErr w:type="spellEnd"/>
      <w:r w:rsidRPr="00C71FEB">
        <w:rPr>
          <w:sz w:val="22"/>
        </w:rPr>
        <w:t xml:space="preserve">, </w:t>
      </w:r>
      <w:proofErr w:type="spellStart"/>
      <w:r w:rsidRPr="00C71FEB">
        <w:rPr>
          <w:sz w:val="22"/>
        </w:rPr>
        <w:t>aes</w:t>
      </w:r>
      <w:proofErr w:type="spellEnd"/>
      <w:r w:rsidRPr="00C71FEB">
        <w:rPr>
          <w:sz w:val="22"/>
        </w:rPr>
        <w:t>(DEATH_EVENT, age)) +</w:t>
      </w:r>
    </w:p>
    <w:p w14:paraId="0410F5C4" w14:textId="77777777" w:rsidR="00C71FEB" w:rsidRPr="00C71FEB" w:rsidRDefault="00C71FEB" w:rsidP="00C71FEB">
      <w:pPr>
        <w:pStyle w:val="ListParagraph"/>
        <w:jc w:val="both"/>
        <w:rPr>
          <w:sz w:val="22"/>
        </w:rPr>
      </w:pPr>
      <w:r w:rsidRPr="00C71FEB">
        <w:rPr>
          <w:sz w:val="22"/>
        </w:rPr>
        <w:t xml:space="preserve">  </w:t>
      </w:r>
      <w:proofErr w:type="spellStart"/>
      <w:r w:rsidRPr="00C71FEB">
        <w:rPr>
          <w:sz w:val="22"/>
        </w:rPr>
        <w:t>geom_boxplot</w:t>
      </w:r>
      <w:proofErr w:type="spellEnd"/>
      <w:r w:rsidRPr="00C71FEB">
        <w:rPr>
          <w:sz w:val="22"/>
        </w:rPr>
        <w:t>(</w:t>
      </w:r>
      <w:proofErr w:type="spellStart"/>
      <w:r w:rsidRPr="00C71FEB">
        <w:rPr>
          <w:sz w:val="22"/>
        </w:rPr>
        <w:t>aes</w:t>
      </w:r>
      <w:proofErr w:type="spellEnd"/>
      <w:r w:rsidRPr="00C71FEB">
        <w:rPr>
          <w:sz w:val="22"/>
        </w:rPr>
        <w:t>(fill = DEATH_EVENT)) +</w:t>
      </w:r>
    </w:p>
    <w:p w14:paraId="19B10106" w14:textId="77777777" w:rsidR="00C71FEB" w:rsidRPr="00C71FEB" w:rsidRDefault="00C71FEB" w:rsidP="00C71FEB">
      <w:pPr>
        <w:pStyle w:val="ListParagraph"/>
        <w:jc w:val="both"/>
        <w:rPr>
          <w:sz w:val="22"/>
        </w:rPr>
      </w:pPr>
      <w:r w:rsidRPr="00C71FEB">
        <w:rPr>
          <w:sz w:val="22"/>
        </w:rPr>
        <w:t xml:space="preserve">  </w:t>
      </w:r>
      <w:proofErr w:type="spellStart"/>
      <w:r w:rsidRPr="00C71FEB">
        <w:rPr>
          <w:sz w:val="22"/>
        </w:rPr>
        <w:t>scale_fill_manual</w:t>
      </w:r>
      <w:proofErr w:type="spellEnd"/>
      <w:r w:rsidRPr="00C71FEB">
        <w:rPr>
          <w:sz w:val="22"/>
        </w:rPr>
        <w:t xml:space="preserve">(name="Death </w:t>
      </w:r>
      <w:proofErr w:type="spellStart"/>
      <w:r w:rsidRPr="00C71FEB">
        <w:rPr>
          <w:sz w:val="22"/>
        </w:rPr>
        <w:t>Event",labels</w:t>
      </w:r>
      <w:proofErr w:type="spellEnd"/>
      <w:r w:rsidRPr="00C71FEB">
        <w:rPr>
          <w:sz w:val="22"/>
        </w:rPr>
        <w:t>=c("Survived Patients", "Dead Patients"), values=c("dodgerblue4", "firebrick4")) +</w:t>
      </w:r>
    </w:p>
    <w:p w14:paraId="36810C16" w14:textId="77777777" w:rsidR="00C71FEB" w:rsidRPr="00C71FEB" w:rsidRDefault="00C71FEB" w:rsidP="00C71FEB">
      <w:pPr>
        <w:pStyle w:val="ListParagraph"/>
        <w:jc w:val="both"/>
        <w:rPr>
          <w:sz w:val="22"/>
        </w:rPr>
      </w:pPr>
      <w:r w:rsidRPr="00C71FEB">
        <w:rPr>
          <w:sz w:val="22"/>
        </w:rPr>
        <w:t xml:space="preserve">  labs(title = "Death Event v. Age", x = "Death Event", y = "Age")</w:t>
      </w:r>
    </w:p>
    <w:p w14:paraId="0FB977B8" w14:textId="77777777" w:rsidR="00C71FEB" w:rsidRPr="00C71FEB" w:rsidRDefault="00C71FEB" w:rsidP="00C71FEB">
      <w:pPr>
        <w:pStyle w:val="ListParagraph"/>
        <w:jc w:val="both"/>
        <w:rPr>
          <w:sz w:val="22"/>
        </w:rPr>
      </w:pPr>
    </w:p>
    <w:p w14:paraId="59328B82" w14:textId="77777777" w:rsidR="00C71FEB" w:rsidRPr="00C71FEB" w:rsidRDefault="00C71FEB" w:rsidP="00C71FEB">
      <w:pPr>
        <w:pStyle w:val="ListParagraph"/>
        <w:jc w:val="both"/>
        <w:rPr>
          <w:sz w:val="22"/>
        </w:rPr>
      </w:pPr>
      <w:r w:rsidRPr="00C71FEB">
        <w:rPr>
          <w:sz w:val="22"/>
        </w:rPr>
        <w:t># Plots (Death Event v Serum Creatinine)</w:t>
      </w:r>
    </w:p>
    <w:p w14:paraId="031EE6E0" w14:textId="77777777" w:rsidR="00C71FEB" w:rsidRPr="00C71FEB" w:rsidRDefault="00C71FEB" w:rsidP="00C71FEB">
      <w:pPr>
        <w:pStyle w:val="ListParagraph"/>
        <w:jc w:val="both"/>
        <w:rPr>
          <w:sz w:val="22"/>
        </w:rPr>
      </w:pPr>
      <w:proofErr w:type="spellStart"/>
      <w:r w:rsidRPr="00C71FEB">
        <w:rPr>
          <w:sz w:val="22"/>
        </w:rPr>
        <w:t>ggplot</w:t>
      </w:r>
      <w:proofErr w:type="spellEnd"/>
      <w:r w:rsidRPr="00C71FEB">
        <w:rPr>
          <w:sz w:val="22"/>
        </w:rPr>
        <w:t>(</w:t>
      </w:r>
      <w:proofErr w:type="spellStart"/>
      <w:r w:rsidRPr="00C71FEB">
        <w:rPr>
          <w:sz w:val="22"/>
        </w:rPr>
        <w:t>heart_failure_factor</w:t>
      </w:r>
      <w:proofErr w:type="spellEnd"/>
      <w:r w:rsidRPr="00C71FEB">
        <w:rPr>
          <w:sz w:val="22"/>
        </w:rPr>
        <w:t xml:space="preserve">, </w:t>
      </w:r>
      <w:proofErr w:type="spellStart"/>
      <w:r w:rsidRPr="00C71FEB">
        <w:rPr>
          <w:sz w:val="22"/>
        </w:rPr>
        <w:t>aes</w:t>
      </w:r>
      <w:proofErr w:type="spellEnd"/>
      <w:r w:rsidRPr="00C71FEB">
        <w:rPr>
          <w:sz w:val="22"/>
        </w:rPr>
        <w:t xml:space="preserve">(DEATH_EVENT, </w:t>
      </w:r>
      <w:proofErr w:type="spellStart"/>
      <w:r w:rsidRPr="00C71FEB">
        <w:rPr>
          <w:sz w:val="22"/>
        </w:rPr>
        <w:t>serum_creatinine</w:t>
      </w:r>
      <w:proofErr w:type="spellEnd"/>
      <w:r w:rsidRPr="00C71FEB">
        <w:rPr>
          <w:sz w:val="22"/>
        </w:rPr>
        <w:t>)) +</w:t>
      </w:r>
    </w:p>
    <w:p w14:paraId="538BE163" w14:textId="77777777" w:rsidR="00C71FEB" w:rsidRPr="00C71FEB" w:rsidRDefault="00C71FEB" w:rsidP="00C71FEB">
      <w:pPr>
        <w:pStyle w:val="ListParagraph"/>
        <w:jc w:val="both"/>
        <w:rPr>
          <w:sz w:val="22"/>
        </w:rPr>
      </w:pPr>
      <w:r w:rsidRPr="00C71FEB">
        <w:rPr>
          <w:sz w:val="22"/>
        </w:rPr>
        <w:t xml:space="preserve">  </w:t>
      </w:r>
      <w:proofErr w:type="spellStart"/>
      <w:r w:rsidRPr="00C71FEB">
        <w:rPr>
          <w:sz w:val="22"/>
        </w:rPr>
        <w:t>geom_boxplot</w:t>
      </w:r>
      <w:proofErr w:type="spellEnd"/>
      <w:r w:rsidRPr="00C71FEB">
        <w:rPr>
          <w:sz w:val="22"/>
        </w:rPr>
        <w:t>(</w:t>
      </w:r>
      <w:proofErr w:type="spellStart"/>
      <w:r w:rsidRPr="00C71FEB">
        <w:rPr>
          <w:sz w:val="22"/>
        </w:rPr>
        <w:t>aes</w:t>
      </w:r>
      <w:proofErr w:type="spellEnd"/>
      <w:r w:rsidRPr="00C71FEB">
        <w:rPr>
          <w:sz w:val="22"/>
        </w:rPr>
        <w:t>(fill = DEATH_EVENT)) +</w:t>
      </w:r>
    </w:p>
    <w:p w14:paraId="38526DC8" w14:textId="77777777" w:rsidR="00C71FEB" w:rsidRPr="00C71FEB" w:rsidRDefault="00C71FEB" w:rsidP="00C71FEB">
      <w:pPr>
        <w:pStyle w:val="ListParagraph"/>
        <w:jc w:val="both"/>
        <w:rPr>
          <w:sz w:val="22"/>
        </w:rPr>
      </w:pPr>
      <w:r w:rsidRPr="00C71FEB">
        <w:rPr>
          <w:sz w:val="22"/>
        </w:rPr>
        <w:t xml:space="preserve">  </w:t>
      </w:r>
      <w:proofErr w:type="spellStart"/>
      <w:r w:rsidRPr="00C71FEB">
        <w:rPr>
          <w:sz w:val="22"/>
        </w:rPr>
        <w:t>scale_fill_manual</w:t>
      </w:r>
      <w:proofErr w:type="spellEnd"/>
      <w:r w:rsidRPr="00C71FEB">
        <w:rPr>
          <w:sz w:val="22"/>
        </w:rPr>
        <w:t xml:space="preserve">(name="Death </w:t>
      </w:r>
      <w:proofErr w:type="spellStart"/>
      <w:r w:rsidRPr="00C71FEB">
        <w:rPr>
          <w:sz w:val="22"/>
        </w:rPr>
        <w:t>Event",labels</w:t>
      </w:r>
      <w:proofErr w:type="spellEnd"/>
      <w:r w:rsidRPr="00C71FEB">
        <w:rPr>
          <w:sz w:val="22"/>
        </w:rPr>
        <w:t>=c("Survived Patients", "Dead Patients"), values=c("dodgerblue4", "firebrick4")) +</w:t>
      </w:r>
    </w:p>
    <w:p w14:paraId="4D4A61D4" w14:textId="77777777" w:rsidR="00C71FEB" w:rsidRPr="00C71FEB" w:rsidRDefault="00C71FEB" w:rsidP="00C71FEB">
      <w:pPr>
        <w:pStyle w:val="ListParagraph"/>
        <w:jc w:val="both"/>
        <w:rPr>
          <w:sz w:val="22"/>
        </w:rPr>
      </w:pPr>
      <w:r w:rsidRPr="00C71FEB">
        <w:rPr>
          <w:sz w:val="22"/>
        </w:rPr>
        <w:t xml:space="preserve">  labs(title = "Death Event v. Serum Creatinine", x = "Death Event", y = "Serum Creatinine (mg/</w:t>
      </w:r>
      <w:proofErr w:type="spellStart"/>
      <w:r w:rsidRPr="00C71FEB">
        <w:rPr>
          <w:sz w:val="22"/>
        </w:rPr>
        <w:t>gL</w:t>
      </w:r>
      <w:proofErr w:type="spellEnd"/>
      <w:r w:rsidRPr="00C71FEB">
        <w:rPr>
          <w:sz w:val="22"/>
        </w:rPr>
        <w:t>)")</w:t>
      </w:r>
    </w:p>
    <w:p w14:paraId="3997E97E" w14:textId="77777777" w:rsidR="00C71FEB" w:rsidRPr="00C71FEB" w:rsidRDefault="00C71FEB" w:rsidP="00C71FEB">
      <w:pPr>
        <w:pStyle w:val="ListParagraph"/>
        <w:jc w:val="both"/>
        <w:rPr>
          <w:sz w:val="22"/>
        </w:rPr>
      </w:pPr>
    </w:p>
    <w:p w14:paraId="13E55AB2" w14:textId="77777777" w:rsidR="00C71FEB" w:rsidRPr="00C71FEB" w:rsidRDefault="00C71FEB" w:rsidP="00C71FEB">
      <w:pPr>
        <w:pStyle w:val="ListParagraph"/>
        <w:jc w:val="both"/>
        <w:rPr>
          <w:sz w:val="22"/>
        </w:rPr>
      </w:pPr>
      <w:r w:rsidRPr="00C71FEB">
        <w:rPr>
          <w:sz w:val="22"/>
        </w:rPr>
        <w:t># Plots (Death Event v Time)</w:t>
      </w:r>
    </w:p>
    <w:p w14:paraId="60D522EC" w14:textId="77777777" w:rsidR="00C71FEB" w:rsidRPr="00C71FEB" w:rsidRDefault="00C71FEB" w:rsidP="00C71FEB">
      <w:pPr>
        <w:pStyle w:val="ListParagraph"/>
        <w:jc w:val="both"/>
        <w:rPr>
          <w:sz w:val="22"/>
        </w:rPr>
      </w:pPr>
      <w:proofErr w:type="spellStart"/>
      <w:r w:rsidRPr="00C71FEB">
        <w:rPr>
          <w:sz w:val="22"/>
        </w:rPr>
        <w:t>ggplot</w:t>
      </w:r>
      <w:proofErr w:type="spellEnd"/>
      <w:r w:rsidRPr="00C71FEB">
        <w:rPr>
          <w:sz w:val="22"/>
        </w:rPr>
        <w:t>(</w:t>
      </w:r>
      <w:proofErr w:type="spellStart"/>
      <w:r w:rsidRPr="00C71FEB">
        <w:rPr>
          <w:sz w:val="22"/>
        </w:rPr>
        <w:t>heart_failure_factor</w:t>
      </w:r>
      <w:proofErr w:type="spellEnd"/>
      <w:r w:rsidRPr="00C71FEB">
        <w:rPr>
          <w:sz w:val="22"/>
        </w:rPr>
        <w:t xml:space="preserve">, </w:t>
      </w:r>
      <w:proofErr w:type="spellStart"/>
      <w:r w:rsidRPr="00C71FEB">
        <w:rPr>
          <w:sz w:val="22"/>
        </w:rPr>
        <w:t>aes</w:t>
      </w:r>
      <w:proofErr w:type="spellEnd"/>
      <w:r w:rsidRPr="00C71FEB">
        <w:rPr>
          <w:sz w:val="22"/>
        </w:rPr>
        <w:t>(DEATH_EVENT, time)) +</w:t>
      </w:r>
    </w:p>
    <w:p w14:paraId="6BA9A3C7" w14:textId="77777777" w:rsidR="00C71FEB" w:rsidRPr="00C71FEB" w:rsidRDefault="00C71FEB" w:rsidP="00C71FEB">
      <w:pPr>
        <w:pStyle w:val="ListParagraph"/>
        <w:jc w:val="both"/>
        <w:rPr>
          <w:sz w:val="22"/>
        </w:rPr>
      </w:pPr>
      <w:r w:rsidRPr="00C71FEB">
        <w:rPr>
          <w:sz w:val="22"/>
        </w:rPr>
        <w:t xml:space="preserve">  </w:t>
      </w:r>
      <w:proofErr w:type="spellStart"/>
      <w:r w:rsidRPr="00C71FEB">
        <w:rPr>
          <w:sz w:val="22"/>
        </w:rPr>
        <w:t>geom_boxplot</w:t>
      </w:r>
      <w:proofErr w:type="spellEnd"/>
      <w:r w:rsidRPr="00C71FEB">
        <w:rPr>
          <w:sz w:val="22"/>
        </w:rPr>
        <w:t>(</w:t>
      </w:r>
      <w:proofErr w:type="spellStart"/>
      <w:r w:rsidRPr="00C71FEB">
        <w:rPr>
          <w:sz w:val="22"/>
        </w:rPr>
        <w:t>aes</w:t>
      </w:r>
      <w:proofErr w:type="spellEnd"/>
      <w:r w:rsidRPr="00C71FEB">
        <w:rPr>
          <w:sz w:val="22"/>
        </w:rPr>
        <w:t>(fill = DEATH_EVENT)) +</w:t>
      </w:r>
    </w:p>
    <w:p w14:paraId="65FD06A5" w14:textId="77777777" w:rsidR="00C71FEB" w:rsidRPr="00C71FEB" w:rsidRDefault="00C71FEB" w:rsidP="00C71FEB">
      <w:pPr>
        <w:pStyle w:val="ListParagraph"/>
        <w:jc w:val="both"/>
        <w:rPr>
          <w:sz w:val="22"/>
        </w:rPr>
      </w:pPr>
      <w:r w:rsidRPr="00C71FEB">
        <w:rPr>
          <w:sz w:val="22"/>
        </w:rPr>
        <w:t xml:space="preserve">  </w:t>
      </w:r>
      <w:proofErr w:type="spellStart"/>
      <w:r w:rsidRPr="00C71FEB">
        <w:rPr>
          <w:sz w:val="22"/>
        </w:rPr>
        <w:t>scale_fill_manual</w:t>
      </w:r>
      <w:proofErr w:type="spellEnd"/>
      <w:r w:rsidRPr="00C71FEB">
        <w:rPr>
          <w:sz w:val="22"/>
        </w:rPr>
        <w:t xml:space="preserve">(name="Death </w:t>
      </w:r>
      <w:proofErr w:type="spellStart"/>
      <w:r w:rsidRPr="00C71FEB">
        <w:rPr>
          <w:sz w:val="22"/>
        </w:rPr>
        <w:t>Event",labels</w:t>
      </w:r>
      <w:proofErr w:type="spellEnd"/>
      <w:r w:rsidRPr="00C71FEB">
        <w:rPr>
          <w:sz w:val="22"/>
        </w:rPr>
        <w:t>=c("Survived Patients", "Dead Patients"), values=c("dodgerblue4", "firebrick4")) +</w:t>
      </w:r>
    </w:p>
    <w:p w14:paraId="36F4E3CC" w14:textId="77777777" w:rsidR="00C71FEB" w:rsidRPr="00C71FEB" w:rsidRDefault="00C71FEB" w:rsidP="00C71FEB">
      <w:pPr>
        <w:pStyle w:val="ListParagraph"/>
        <w:jc w:val="both"/>
        <w:rPr>
          <w:sz w:val="22"/>
        </w:rPr>
      </w:pPr>
      <w:r w:rsidRPr="00C71FEB">
        <w:rPr>
          <w:sz w:val="22"/>
        </w:rPr>
        <w:t xml:space="preserve">  labs(title = "Death Event v. Time", x = "Death Event", y = "Time (Days)")</w:t>
      </w:r>
    </w:p>
    <w:p w14:paraId="6BD3EC9D" w14:textId="77777777" w:rsidR="00C71FEB" w:rsidRPr="00C71FEB" w:rsidRDefault="00C71FEB" w:rsidP="00C71FEB">
      <w:pPr>
        <w:pStyle w:val="ListParagraph"/>
        <w:jc w:val="both"/>
        <w:rPr>
          <w:sz w:val="22"/>
        </w:rPr>
      </w:pPr>
    </w:p>
    <w:p w14:paraId="3C292544" w14:textId="77777777" w:rsidR="00C71FEB" w:rsidRPr="00C71FEB" w:rsidRDefault="00C71FEB" w:rsidP="00C71FEB">
      <w:pPr>
        <w:pStyle w:val="ListParagraph"/>
        <w:jc w:val="both"/>
        <w:rPr>
          <w:sz w:val="22"/>
        </w:rPr>
      </w:pPr>
      <w:r w:rsidRPr="00C71FEB">
        <w:rPr>
          <w:sz w:val="22"/>
        </w:rPr>
        <w:t>```</w:t>
      </w:r>
    </w:p>
    <w:p w14:paraId="118780A4" w14:textId="77777777" w:rsidR="00C71FEB" w:rsidRPr="00C71FEB" w:rsidRDefault="00C71FEB" w:rsidP="00C71FEB">
      <w:pPr>
        <w:pStyle w:val="ListParagraph"/>
        <w:jc w:val="both"/>
        <w:rPr>
          <w:sz w:val="22"/>
        </w:rPr>
      </w:pPr>
    </w:p>
    <w:p w14:paraId="165ECC60" w14:textId="77777777" w:rsidR="00C71FEB" w:rsidRPr="00C71FEB" w:rsidRDefault="00C71FEB" w:rsidP="00C71FEB">
      <w:pPr>
        <w:pStyle w:val="ListParagraph"/>
        <w:jc w:val="both"/>
        <w:rPr>
          <w:sz w:val="22"/>
        </w:rPr>
      </w:pPr>
      <w:r w:rsidRPr="00C71FEB">
        <w:rPr>
          <w:sz w:val="22"/>
        </w:rPr>
        <w:t>## Death Group</w:t>
      </w:r>
    </w:p>
    <w:p w14:paraId="4DD34C93" w14:textId="77777777" w:rsidR="00C71FEB" w:rsidRPr="00C71FEB" w:rsidRDefault="00C71FEB" w:rsidP="00C71FEB">
      <w:pPr>
        <w:pStyle w:val="ListParagraph"/>
        <w:jc w:val="both"/>
        <w:rPr>
          <w:sz w:val="22"/>
        </w:rPr>
      </w:pPr>
      <w:r w:rsidRPr="00C71FEB">
        <w:rPr>
          <w:sz w:val="22"/>
        </w:rPr>
        <w:t>```{r}</w:t>
      </w:r>
    </w:p>
    <w:p w14:paraId="3E2D8B1B" w14:textId="77777777" w:rsidR="00C71FEB" w:rsidRPr="00C71FEB" w:rsidRDefault="00C71FEB" w:rsidP="00C71FEB">
      <w:pPr>
        <w:pStyle w:val="ListParagraph"/>
        <w:jc w:val="both"/>
        <w:rPr>
          <w:sz w:val="22"/>
        </w:rPr>
      </w:pPr>
      <w:r w:rsidRPr="00C71FEB">
        <w:rPr>
          <w:sz w:val="22"/>
        </w:rPr>
        <w:t># Filter dataset only deaths</w:t>
      </w:r>
    </w:p>
    <w:p w14:paraId="743E4D44" w14:textId="77777777" w:rsidR="00C71FEB" w:rsidRPr="00C71FEB" w:rsidRDefault="00C71FEB" w:rsidP="00C71FEB">
      <w:pPr>
        <w:pStyle w:val="ListParagraph"/>
        <w:jc w:val="both"/>
        <w:rPr>
          <w:sz w:val="22"/>
        </w:rPr>
      </w:pPr>
      <w:proofErr w:type="spellStart"/>
      <w:r w:rsidRPr="00C71FEB">
        <w:rPr>
          <w:sz w:val="22"/>
        </w:rPr>
        <w:t>heart_failure_death</w:t>
      </w:r>
      <w:proofErr w:type="spellEnd"/>
      <w:r w:rsidRPr="00C71FEB">
        <w:rPr>
          <w:sz w:val="22"/>
        </w:rPr>
        <w:t xml:space="preserve"> &lt;- filter(</w:t>
      </w:r>
      <w:proofErr w:type="spellStart"/>
      <w:r w:rsidRPr="00C71FEB">
        <w:rPr>
          <w:sz w:val="22"/>
        </w:rPr>
        <w:t>heart_failure_factor</w:t>
      </w:r>
      <w:proofErr w:type="spellEnd"/>
      <w:r w:rsidRPr="00C71FEB">
        <w:rPr>
          <w:sz w:val="22"/>
        </w:rPr>
        <w:t>, DEATH_EVENT == 1)</w:t>
      </w:r>
    </w:p>
    <w:p w14:paraId="15272E54" w14:textId="77777777" w:rsidR="00C71FEB" w:rsidRPr="00C71FEB" w:rsidRDefault="00C71FEB" w:rsidP="00C71FEB">
      <w:pPr>
        <w:pStyle w:val="ListParagraph"/>
        <w:jc w:val="both"/>
        <w:rPr>
          <w:sz w:val="22"/>
        </w:rPr>
      </w:pPr>
    </w:p>
    <w:p w14:paraId="1B29137A" w14:textId="77777777" w:rsidR="00C71FEB" w:rsidRPr="00C71FEB" w:rsidRDefault="00C71FEB" w:rsidP="00C71FEB">
      <w:pPr>
        <w:pStyle w:val="ListParagraph"/>
        <w:jc w:val="both"/>
        <w:rPr>
          <w:sz w:val="22"/>
        </w:rPr>
      </w:pPr>
      <w:r w:rsidRPr="00C71FEB">
        <w:rPr>
          <w:sz w:val="22"/>
        </w:rPr>
        <w:t># Summary</w:t>
      </w:r>
    </w:p>
    <w:p w14:paraId="11DCE353" w14:textId="77777777" w:rsidR="00C71FEB" w:rsidRPr="00C71FEB" w:rsidRDefault="00C71FEB" w:rsidP="00C71FEB">
      <w:pPr>
        <w:pStyle w:val="ListParagraph"/>
        <w:jc w:val="both"/>
        <w:rPr>
          <w:sz w:val="22"/>
        </w:rPr>
      </w:pPr>
      <w:r w:rsidRPr="00C71FEB">
        <w:rPr>
          <w:sz w:val="22"/>
        </w:rPr>
        <w:t>summary(</w:t>
      </w:r>
      <w:proofErr w:type="spellStart"/>
      <w:r w:rsidRPr="00C71FEB">
        <w:rPr>
          <w:sz w:val="22"/>
        </w:rPr>
        <w:t>heart_failure_death</w:t>
      </w:r>
      <w:proofErr w:type="spellEnd"/>
      <w:r w:rsidRPr="00C71FEB">
        <w:rPr>
          <w:sz w:val="22"/>
        </w:rPr>
        <w:t>)</w:t>
      </w:r>
    </w:p>
    <w:p w14:paraId="62099CE0" w14:textId="77777777" w:rsidR="00C71FEB" w:rsidRPr="00C71FEB" w:rsidRDefault="00C71FEB" w:rsidP="00C71FEB">
      <w:pPr>
        <w:pStyle w:val="ListParagraph"/>
        <w:jc w:val="both"/>
        <w:rPr>
          <w:sz w:val="22"/>
        </w:rPr>
      </w:pPr>
      <w:r w:rsidRPr="00C71FEB">
        <w:rPr>
          <w:sz w:val="22"/>
        </w:rPr>
        <w:t>```</w:t>
      </w:r>
    </w:p>
    <w:p w14:paraId="25D42048" w14:textId="77777777" w:rsidR="00C71FEB" w:rsidRPr="00C71FEB" w:rsidRDefault="00C71FEB" w:rsidP="00C71FEB">
      <w:pPr>
        <w:pStyle w:val="ListParagraph"/>
        <w:jc w:val="both"/>
        <w:rPr>
          <w:sz w:val="22"/>
        </w:rPr>
      </w:pPr>
    </w:p>
    <w:p w14:paraId="55E73B01" w14:textId="77777777" w:rsidR="00C71FEB" w:rsidRPr="00C71FEB" w:rsidRDefault="00C71FEB" w:rsidP="00C71FEB">
      <w:pPr>
        <w:pStyle w:val="ListParagraph"/>
        <w:jc w:val="both"/>
        <w:rPr>
          <w:sz w:val="22"/>
        </w:rPr>
      </w:pPr>
      <w:r w:rsidRPr="00C71FEB">
        <w:rPr>
          <w:sz w:val="22"/>
        </w:rPr>
        <w:t>## Survival Group</w:t>
      </w:r>
    </w:p>
    <w:p w14:paraId="22CF6ED4" w14:textId="77777777" w:rsidR="00C71FEB" w:rsidRPr="00C71FEB" w:rsidRDefault="00C71FEB" w:rsidP="00C71FEB">
      <w:pPr>
        <w:pStyle w:val="ListParagraph"/>
        <w:jc w:val="both"/>
        <w:rPr>
          <w:sz w:val="22"/>
        </w:rPr>
      </w:pPr>
      <w:r w:rsidRPr="00C71FEB">
        <w:rPr>
          <w:sz w:val="22"/>
        </w:rPr>
        <w:t>```{r}</w:t>
      </w:r>
    </w:p>
    <w:p w14:paraId="0ADB9036" w14:textId="77777777" w:rsidR="00C71FEB" w:rsidRPr="00C71FEB" w:rsidRDefault="00C71FEB" w:rsidP="00C71FEB">
      <w:pPr>
        <w:pStyle w:val="ListParagraph"/>
        <w:jc w:val="both"/>
        <w:rPr>
          <w:sz w:val="22"/>
        </w:rPr>
      </w:pPr>
      <w:r w:rsidRPr="00C71FEB">
        <w:rPr>
          <w:sz w:val="22"/>
        </w:rPr>
        <w:t># Filter dataset only survival</w:t>
      </w:r>
    </w:p>
    <w:p w14:paraId="24382F40" w14:textId="77777777" w:rsidR="00C71FEB" w:rsidRPr="00C71FEB" w:rsidRDefault="00C71FEB" w:rsidP="00C71FEB">
      <w:pPr>
        <w:pStyle w:val="ListParagraph"/>
        <w:jc w:val="both"/>
        <w:rPr>
          <w:sz w:val="22"/>
        </w:rPr>
      </w:pPr>
      <w:proofErr w:type="spellStart"/>
      <w:r w:rsidRPr="00C71FEB">
        <w:rPr>
          <w:sz w:val="22"/>
        </w:rPr>
        <w:t>heart_failure_survival</w:t>
      </w:r>
      <w:proofErr w:type="spellEnd"/>
      <w:r w:rsidRPr="00C71FEB">
        <w:rPr>
          <w:sz w:val="22"/>
        </w:rPr>
        <w:t xml:space="preserve"> &lt;- filter(</w:t>
      </w:r>
      <w:proofErr w:type="spellStart"/>
      <w:r w:rsidRPr="00C71FEB">
        <w:rPr>
          <w:sz w:val="22"/>
        </w:rPr>
        <w:t>heart_failure_factor</w:t>
      </w:r>
      <w:proofErr w:type="spellEnd"/>
      <w:r w:rsidRPr="00C71FEB">
        <w:rPr>
          <w:sz w:val="22"/>
        </w:rPr>
        <w:t>, DEATH_EVENT == 0)</w:t>
      </w:r>
    </w:p>
    <w:p w14:paraId="1A79769B" w14:textId="77777777" w:rsidR="00C71FEB" w:rsidRPr="00C71FEB" w:rsidRDefault="00C71FEB" w:rsidP="00C71FEB">
      <w:pPr>
        <w:pStyle w:val="ListParagraph"/>
        <w:jc w:val="both"/>
        <w:rPr>
          <w:sz w:val="22"/>
        </w:rPr>
      </w:pPr>
    </w:p>
    <w:p w14:paraId="40C7CF4E" w14:textId="77777777" w:rsidR="00C71FEB" w:rsidRPr="00C71FEB" w:rsidRDefault="00C71FEB" w:rsidP="00C71FEB">
      <w:pPr>
        <w:pStyle w:val="ListParagraph"/>
        <w:jc w:val="both"/>
        <w:rPr>
          <w:sz w:val="22"/>
        </w:rPr>
      </w:pPr>
      <w:r w:rsidRPr="00C71FEB">
        <w:rPr>
          <w:sz w:val="22"/>
        </w:rPr>
        <w:t># Summary</w:t>
      </w:r>
    </w:p>
    <w:p w14:paraId="4C68C99D" w14:textId="77777777" w:rsidR="00C71FEB" w:rsidRPr="00C71FEB" w:rsidRDefault="00C71FEB" w:rsidP="00C71FEB">
      <w:pPr>
        <w:pStyle w:val="ListParagraph"/>
        <w:jc w:val="both"/>
        <w:rPr>
          <w:sz w:val="22"/>
        </w:rPr>
      </w:pPr>
      <w:r w:rsidRPr="00C71FEB">
        <w:rPr>
          <w:sz w:val="22"/>
        </w:rPr>
        <w:t>summary(</w:t>
      </w:r>
      <w:proofErr w:type="spellStart"/>
      <w:r w:rsidRPr="00C71FEB">
        <w:rPr>
          <w:sz w:val="22"/>
        </w:rPr>
        <w:t>heart_failure_survival</w:t>
      </w:r>
      <w:proofErr w:type="spellEnd"/>
      <w:r w:rsidRPr="00C71FEB">
        <w:rPr>
          <w:sz w:val="22"/>
        </w:rPr>
        <w:t>)</w:t>
      </w:r>
    </w:p>
    <w:p w14:paraId="6B0B638D" w14:textId="77777777" w:rsidR="00C71FEB" w:rsidRPr="00C71FEB" w:rsidRDefault="00C71FEB" w:rsidP="00C71FEB">
      <w:pPr>
        <w:pStyle w:val="ListParagraph"/>
        <w:jc w:val="both"/>
        <w:rPr>
          <w:sz w:val="22"/>
        </w:rPr>
      </w:pPr>
      <w:r w:rsidRPr="00C71FEB">
        <w:rPr>
          <w:sz w:val="22"/>
        </w:rPr>
        <w:t>```</w:t>
      </w:r>
    </w:p>
    <w:p w14:paraId="2EF6F80F" w14:textId="77777777" w:rsidR="00C71FEB" w:rsidRPr="00C71FEB" w:rsidRDefault="00C71FEB" w:rsidP="00C71FEB">
      <w:pPr>
        <w:pStyle w:val="ListParagraph"/>
        <w:jc w:val="both"/>
        <w:rPr>
          <w:sz w:val="22"/>
        </w:rPr>
      </w:pPr>
    </w:p>
    <w:p w14:paraId="53971736" w14:textId="77777777" w:rsidR="00C71FEB" w:rsidRPr="00C71FEB" w:rsidRDefault="00C71FEB" w:rsidP="00C71FEB">
      <w:pPr>
        <w:pStyle w:val="ListParagraph"/>
        <w:jc w:val="both"/>
        <w:rPr>
          <w:sz w:val="22"/>
        </w:rPr>
      </w:pPr>
    </w:p>
    <w:p w14:paraId="6662628F" w14:textId="77777777" w:rsidR="00C71FEB" w:rsidRPr="00C71FEB" w:rsidRDefault="00C71FEB" w:rsidP="00C71FEB">
      <w:pPr>
        <w:pStyle w:val="ListParagraph"/>
        <w:jc w:val="both"/>
        <w:rPr>
          <w:sz w:val="22"/>
        </w:rPr>
      </w:pPr>
      <w:r w:rsidRPr="00C71FEB">
        <w:rPr>
          <w:sz w:val="22"/>
        </w:rPr>
        <w:t>## Correlation plot</w:t>
      </w:r>
    </w:p>
    <w:p w14:paraId="676BF006" w14:textId="77777777" w:rsidR="00C71FEB" w:rsidRPr="00C71FEB" w:rsidRDefault="00C71FEB" w:rsidP="00C71FEB">
      <w:pPr>
        <w:pStyle w:val="ListParagraph"/>
        <w:jc w:val="both"/>
        <w:rPr>
          <w:sz w:val="22"/>
        </w:rPr>
      </w:pPr>
      <w:r w:rsidRPr="00C71FEB">
        <w:rPr>
          <w:sz w:val="22"/>
        </w:rPr>
        <w:t>```{r}</w:t>
      </w:r>
    </w:p>
    <w:p w14:paraId="32E3FB7C" w14:textId="77777777" w:rsidR="00C71FEB" w:rsidRPr="00C71FEB" w:rsidRDefault="00C71FEB" w:rsidP="00C71FEB">
      <w:pPr>
        <w:pStyle w:val="ListParagraph"/>
        <w:jc w:val="both"/>
        <w:rPr>
          <w:sz w:val="22"/>
        </w:rPr>
      </w:pPr>
      <w:r w:rsidRPr="00C71FEB">
        <w:rPr>
          <w:sz w:val="22"/>
        </w:rPr>
        <w:t xml:space="preserve">correlations &lt;- </w:t>
      </w:r>
      <w:proofErr w:type="spellStart"/>
      <w:r w:rsidRPr="00C71FEB">
        <w:rPr>
          <w:sz w:val="22"/>
        </w:rPr>
        <w:t>cor</w:t>
      </w:r>
      <w:proofErr w:type="spellEnd"/>
      <w:r w:rsidRPr="00C71FEB">
        <w:rPr>
          <w:sz w:val="22"/>
        </w:rPr>
        <w:t>(</w:t>
      </w:r>
      <w:proofErr w:type="spellStart"/>
      <w:r w:rsidRPr="00C71FEB">
        <w:rPr>
          <w:sz w:val="22"/>
        </w:rPr>
        <w:t>heart_failure_factor</w:t>
      </w:r>
      <w:proofErr w:type="spellEnd"/>
      <w:r w:rsidRPr="00C71FEB">
        <w:rPr>
          <w:sz w:val="22"/>
        </w:rPr>
        <w:t>[c(1,3,5,7,8,9,12)])</w:t>
      </w:r>
    </w:p>
    <w:p w14:paraId="6F338DB3" w14:textId="77777777" w:rsidR="00C71FEB" w:rsidRPr="00C71FEB" w:rsidRDefault="00C71FEB" w:rsidP="00C71FEB">
      <w:pPr>
        <w:pStyle w:val="ListParagraph"/>
        <w:jc w:val="both"/>
        <w:rPr>
          <w:sz w:val="22"/>
        </w:rPr>
      </w:pPr>
      <w:proofErr w:type="spellStart"/>
      <w:r w:rsidRPr="00C71FEB">
        <w:rPr>
          <w:sz w:val="22"/>
        </w:rPr>
        <w:lastRenderedPageBreak/>
        <w:t>corrplot</w:t>
      </w:r>
      <w:proofErr w:type="spellEnd"/>
      <w:r w:rsidRPr="00C71FEB">
        <w:rPr>
          <w:sz w:val="22"/>
        </w:rPr>
        <w:t>(correlations, method="circle")</w:t>
      </w:r>
    </w:p>
    <w:p w14:paraId="27CFFB13" w14:textId="77777777" w:rsidR="00C71FEB" w:rsidRPr="00C71FEB" w:rsidRDefault="00C71FEB" w:rsidP="00C71FEB">
      <w:pPr>
        <w:pStyle w:val="ListParagraph"/>
        <w:jc w:val="both"/>
        <w:rPr>
          <w:sz w:val="22"/>
        </w:rPr>
      </w:pPr>
      <w:r w:rsidRPr="00C71FEB">
        <w:rPr>
          <w:sz w:val="22"/>
        </w:rPr>
        <w:t>```</w:t>
      </w:r>
    </w:p>
    <w:p w14:paraId="70DFC2DE" w14:textId="77777777" w:rsidR="00C71FEB" w:rsidRPr="00C71FEB" w:rsidRDefault="00C71FEB" w:rsidP="00C71FEB">
      <w:pPr>
        <w:pStyle w:val="ListParagraph"/>
        <w:jc w:val="both"/>
        <w:rPr>
          <w:sz w:val="22"/>
        </w:rPr>
      </w:pPr>
    </w:p>
    <w:p w14:paraId="5343BCFA" w14:textId="77777777" w:rsidR="00C71FEB" w:rsidRPr="00C71FEB" w:rsidRDefault="00C71FEB" w:rsidP="00C71FEB">
      <w:pPr>
        <w:pStyle w:val="ListParagraph"/>
        <w:jc w:val="both"/>
        <w:rPr>
          <w:sz w:val="22"/>
        </w:rPr>
      </w:pPr>
    </w:p>
    <w:p w14:paraId="68B5A63F" w14:textId="77777777" w:rsidR="00C71FEB" w:rsidRPr="00C71FEB" w:rsidRDefault="00C71FEB" w:rsidP="00C71FEB">
      <w:pPr>
        <w:pStyle w:val="ListParagraph"/>
        <w:jc w:val="both"/>
        <w:rPr>
          <w:sz w:val="22"/>
        </w:rPr>
      </w:pPr>
      <w:r w:rsidRPr="00C71FEB">
        <w:rPr>
          <w:sz w:val="22"/>
        </w:rPr>
        <w:t># Logistic Regression Analysis</w:t>
      </w:r>
    </w:p>
    <w:p w14:paraId="1BB7C084" w14:textId="77777777" w:rsidR="00C71FEB" w:rsidRPr="00C71FEB" w:rsidRDefault="00C71FEB" w:rsidP="00C71FEB">
      <w:pPr>
        <w:pStyle w:val="ListParagraph"/>
        <w:jc w:val="both"/>
        <w:rPr>
          <w:sz w:val="22"/>
        </w:rPr>
      </w:pPr>
    </w:p>
    <w:p w14:paraId="73614491" w14:textId="77777777" w:rsidR="00C71FEB" w:rsidRPr="00C71FEB" w:rsidRDefault="00C71FEB" w:rsidP="00C71FEB">
      <w:pPr>
        <w:pStyle w:val="ListParagraph"/>
        <w:jc w:val="both"/>
        <w:rPr>
          <w:sz w:val="22"/>
        </w:rPr>
      </w:pPr>
      <w:r w:rsidRPr="00C71FEB">
        <w:rPr>
          <w:sz w:val="22"/>
        </w:rPr>
        <w:t>## Create Training Set &amp; Test Set</w:t>
      </w:r>
    </w:p>
    <w:p w14:paraId="75906CDA" w14:textId="77777777" w:rsidR="00C71FEB" w:rsidRPr="00C71FEB" w:rsidRDefault="00C71FEB" w:rsidP="00C71FEB">
      <w:pPr>
        <w:pStyle w:val="ListParagraph"/>
        <w:jc w:val="both"/>
        <w:rPr>
          <w:sz w:val="22"/>
        </w:rPr>
      </w:pPr>
      <w:r w:rsidRPr="00C71FEB">
        <w:rPr>
          <w:sz w:val="22"/>
        </w:rPr>
        <w:t>```{r}</w:t>
      </w:r>
    </w:p>
    <w:p w14:paraId="40ACE2E7" w14:textId="77777777" w:rsidR="00C71FEB" w:rsidRPr="00C71FEB" w:rsidRDefault="00C71FEB" w:rsidP="00C71FEB">
      <w:pPr>
        <w:pStyle w:val="ListParagraph"/>
        <w:jc w:val="both"/>
        <w:rPr>
          <w:sz w:val="22"/>
        </w:rPr>
      </w:pPr>
      <w:proofErr w:type="spellStart"/>
      <w:r w:rsidRPr="00C71FEB">
        <w:rPr>
          <w:sz w:val="22"/>
        </w:rPr>
        <w:t>set.seed</w:t>
      </w:r>
      <w:proofErr w:type="spellEnd"/>
      <w:r w:rsidRPr="00C71FEB">
        <w:rPr>
          <w:sz w:val="22"/>
        </w:rPr>
        <w:t>(123)</w:t>
      </w:r>
    </w:p>
    <w:p w14:paraId="43898D90" w14:textId="77777777" w:rsidR="00C71FEB" w:rsidRPr="00C71FEB" w:rsidRDefault="00C71FEB" w:rsidP="00C71FEB">
      <w:pPr>
        <w:pStyle w:val="ListParagraph"/>
        <w:jc w:val="both"/>
        <w:rPr>
          <w:sz w:val="22"/>
        </w:rPr>
      </w:pPr>
      <w:proofErr w:type="spellStart"/>
      <w:r w:rsidRPr="00C71FEB">
        <w:rPr>
          <w:sz w:val="22"/>
        </w:rPr>
        <w:t>training.samples</w:t>
      </w:r>
      <w:proofErr w:type="spellEnd"/>
      <w:r w:rsidRPr="00C71FEB">
        <w:rPr>
          <w:sz w:val="22"/>
        </w:rPr>
        <w:t xml:space="preserve"> &lt;- </w:t>
      </w:r>
      <w:proofErr w:type="spellStart"/>
      <w:r w:rsidRPr="00C71FEB">
        <w:rPr>
          <w:sz w:val="22"/>
        </w:rPr>
        <w:t>heart_failure_factor$DEATH_EVENT</w:t>
      </w:r>
      <w:proofErr w:type="spellEnd"/>
      <w:r w:rsidRPr="00C71FEB">
        <w:rPr>
          <w:sz w:val="22"/>
        </w:rPr>
        <w:t xml:space="preserve"> %&gt;% </w:t>
      </w:r>
    </w:p>
    <w:p w14:paraId="0F089865" w14:textId="77777777" w:rsidR="00C71FEB" w:rsidRPr="00C71FEB" w:rsidRDefault="00C71FEB" w:rsidP="00C71FEB">
      <w:pPr>
        <w:pStyle w:val="ListParagraph"/>
        <w:jc w:val="both"/>
        <w:rPr>
          <w:sz w:val="22"/>
        </w:rPr>
      </w:pPr>
      <w:r w:rsidRPr="00C71FEB">
        <w:rPr>
          <w:sz w:val="22"/>
        </w:rPr>
        <w:t xml:space="preserve">  </w:t>
      </w:r>
      <w:proofErr w:type="spellStart"/>
      <w:r w:rsidRPr="00C71FEB">
        <w:rPr>
          <w:sz w:val="22"/>
        </w:rPr>
        <w:t>createDataPartition</w:t>
      </w:r>
      <w:proofErr w:type="spellEnd"/>
      <w:r w:rsidRPr="00C71FEB">
        <w:rPr>
          <w:sz w:val="22"/>
        </w:rPr>
        <w:t>(p = 0.8, list = FALSE)</w:t>
      </w:r>
    </w:p>
    <w:p w14:paraId="57CB0E51" w14:textId="77777777" w:rsidR="00C71FEB" w:rsidRPr="00C71FEB" w:rsidRDefault="00C71FEB" w:rsidP="00C71FEB">
      <w:pPr>
        <w:pStyle w:val="ListParagraph"/>
        <w:jc w:val="both"/>
        <w:rPr>
          <w:sz w:val="22"/>
        </w:rPr>
      </w:pPr>
      <w:proofErr w:type="spellStart"/>
      <w:r w:rsidRPr="00C71FEB">
        <w:rPr>
          <w:sz w:val="22"/>
        </w:rPr>
        <w:t>train.data</w:t>
      </w:r>
      <w:proofErr w:type="spellEnd"/>
      <w:r w:rsidRPr="00C71FEB">
        <w:rPr>
          <w:sz w:val="22"/>
        </w:rPr>
        <w:t xml:space="preserve">  &lt;- </w:t>
      </w:r>
      <w:proofErr w:type="spellStart"/>
      <w:r w:rsidRPr="00C71FEB">
        <w:rPr>
          <w:sz w:val="22"/>
        </w:rPr>
        <w:t>heart_failure_factor</w:t>
      </w:r>
      <w:proofErr w:type="spellEnd"/>
      <w:r w:rsidRPr="00C71FEB">
        <w:rPr>
          <w:sz w:val="22"/>
        </w:rPr>
        <w:t>[</w:t>
      </w:r>
      <w:proofErr w:type="spellStart"/>
      <w:r w:rsidRPr="00C71FEB">
        <w:rPr>
          <w:sz w:val="22"/>
        </w:rPr>
        <w:t>training.samples</w:t>
      </w:r>
      <w:proofErr w:type="spellEnd"/>
      <w:r w:rsidRPr="00C71FEB">
        <w:rPr>
          <w:sz w:val="22"/>
        </w:rPr>
        <w:t>, ]</w:t>
      </w:r>
    </w:p>
    <w:p w14:paraId="23F11909" w14:textId="77777777" w:rsidR="00C71FEB" w:rsidRPr="00C71FEB" w:rsidRDefault="00C71FEB" w:rsidP="00C71FEB">
      <w:pPr>
        <w:pStyle w:val="ListParagraph"/>
        <w:jc w:val="both"/>
        <w:rPr>
          <w:sz w:val="22"/>
        </w:rPr>
      </w:pPr>
      <w:proofErr w:type="spellStart"/>
      <w:r w:rsidRPr="00C71FEB">
        <w:rPr>
          <w:sz w:val="22"/>
        </w:rPr>
        <w:t>test.data</w:t>
      </w:r>
      <w:proofErr w:type="spellEnd"/>
      <w:r w:rsidRPr="00C71FEB">
        <w:rPr>
          <w:sz w:val="22"/>
        </w:rPr>
        <w:t xml:space="preserve"> &lt;- </w:t>
      </w:r>
      <w:proofErr w:type="spellStart"/>
      <w:r w:rsidRPr="00C71FEB">
        <w:rPr>
          <w:sz w:val="22"/>
        </w:rPr>
        <w:t>heart_failure_factor</w:t>
      </w:r>
      <w:proofErr w:type="spellEnd"/>
      <w:r w:rsidRPr="00C71FEB">
        <w:rPr>
          <w:sz w:val="22"/>
        </w:rPr>
        <w:t>[-</w:t>
      </w:r>
      <w:proofErr w:type="spellStart"/>
      <w:r w:rsidRPr="00C71FEB">
        <w:rPr>
          <w:sz w:val="22"/>
        </w:rPr>
        <w:t>training.samples</w:t>
      </w:r>
      <w:proofErr w:type="spellEnd"/>
      <w:r w:rsidRPr="00C71FEB">
        <w:rPr>
          <w:sz w:val="22"/>
        </w:rPr>
        <w:t>, ]</w:t>
      </w:r>
    </w:p>
    <w:p w14:paraId="735A3F6A" w14:textId="77777777" w:rsidR="00C71FEB" w:rsidRPr="00C71FEB" w:rsidRDefault="00C71FEB" w:rsidP="00C71FEB">
      <w:pPr>
        <w:pStyle w:val="ListParagraph"/>
        <w:jc w:val="both"/>
        <w:rPr>
          <w:sz w:val="22"/>
        </w:rPr>
      </w:pPr>
      <w:r w:rsidRPr="00C71FEB">
        <w:rPr>
          <w:sz w:val="22"/>
        </w:rPr>
        <w:t>```</w:t>
      </w:r>
    </w:p>
    <w:p w14:paraId="683FBAD8" w14:textId="77777777" w:rsidR="00C71FEB" w:rsidRPr="00C71FEB" w:rsidRDefault="00C71FEB" w:rsidP="00C71FEB">
      <w:pPr>
        <w:pStyle w:val="ListParagraph"/>
        <w:jc w:val="both"/>
        <w:rPr>
          <w:sz w:val="22"/>
        </w:rPr>
      </w:pPr>
    </w:p>
    <w:p w14:paraId="6FEFDBB0" w14:textId="77777777" w:rsidR="00C71FEB" w:rsidRPr="00C71FEB" w:rsidRDefault="00C71FEB" w:rsidP="00C71FEB">
      <w:pPr>
        <w:pStyle w:val="ListParagraph"/>
        <w:jc w:val="both"/>
        <w:rPr>
          <w:sz w:val="22"/>
        </w:rPr>
      </w:pPr>
      <w:r w:rsidRPr="00C71FEB">
        <w:rPr>
          <w:sz w:val="22"/>
        </w:rPr>
        <w:t>## Full Logistic Regression Analysis</w:t>
      </w:r>
    </w:p>
    <w:p w14:paraId="5FCBEC5E" w14:textId="77777777" w:rsidR="00C71FEB" w:rsidRPr="00C71FEB" w:rsidRDefault="00C71FEB" w:rsidP="00C71FEB">
      <w:pPr>
        <w:pStyle w:val="ListParagraph"/>
        <w:jc w:val="both"/>
        <w:rPr>
          <w:sz w:val="22"/>
        </w:rPr>
      </w:pPr>
      <w:r w:rsidRPr="00C71FEB">
        <w:rPr>
          <w:sz w:val="22"/>
        </w:rPr>
        <w:t>```{r}</w:t>
      </w:r>
    </w:p>
    <w:p w14:paraId="2D37AEB0" w14:textId="77777777" w:rsidR="00C71FEB" w:rsidRPr="00C71FEB" w:rsidRDefault="00C71FEB" w:rsidP="00C71FEB">
      <w:pPr>
        <w:pStyle w:val="ListParagraph"/>
        <w:jc w:val="both"/>
        <w:rPr>
          <w:sz w:val="22"/>
        </w:rPr>
      </w:pPr>
      <w:r w:rsidRPr="00C71FEB">
        <w:rPr>
          <w:sz w:val="22"/>
        </w:rPr>
        <w:t># Fit the model</w:t>
      </w:r>
    </w:p>
    <w:p w14:paraId="4C3555ED" w14:textId="77777777" w:rsidR="00C71FEB" w:rsidRPr="00C71FEB" w:rsidRDefault="00C71FEB" w:rsidP="00C71FEB">
      <w:pPr>
        <w:pStyle w:val="ListParagraph"/>
        <w:jc w:val="both"/>
        <w:rPr>
          <w:sz w:val="22"/>
        </w:rPr>
      </w:pPr>
      <w:proofErr w:type="spellStart"/>
      <w:r w:rsidRPr="00C71FEB">
        <w:rPr>
          <w:sz w:val="22"/>
        </w:rPr>
        <w:t>full.model</w:t>
      </w:r>
      <w:proofErr w:type="spellEnd"/>
      <w:r w:rsidRPr="00C71FEB">
        <w:rPr>
          <w:sz w:val="22"/>
        </w:rPr>
        <w:t xml:space="preserve"> &lt;- </w:t>
      </w:r>
      <w:proofErr w:type="spellStart"/>
      <w:r w:rsidRPr="00C71FEB">
        <w:rPr>
          <w:sz w:val="22"/>
        </w:rPr>
        <w:t>glm</w:t>
      </w:r>
      <w:proofErr w:type="spellEnd"/>
      <w:r w:rsidRPr="00C71FEB">
        <w:rPr>
          <w:sz w:val="22"/>
        </w:rPr>
        <w:t xml:space="preserve">(DEATH_EVENT ~., data = </w:t>
      </w:r>
      <w:proofErr w:type="spellStart"/>
      <w:r w:rsidRPr="00C71FEB">
        <w:rPr>
          <w:sz w:val="22"/>
        </w:rPr>
        <w:t>train.data</w:t>
      </w:r>
      <w:proofErr w:type="spellEnd"/>
      <w:r w:rsidRPr="00C71FEB">
        <w:rPr>
          <w:sz w:val="22"/>
        </w:rPr>
        <w:t>, family = binomial)</w:t>
      </w:r>
    </w:p>
    <w:p w14:paraId="352E4395" w14:textId="77777777" w:rsidR="00C71FEB" w:rsidRPr="00C71FEB" w:rsidRDefault="00C71FEB" w:rsidP="00C71FEB">
      <w:pPr>
        <w:pStyle w:val="ListParagraph"/>
        <w:jc w:val="both"/>
        <w:rPr>
          <w:sz w:val="22"/>
        </w:rPr>
      </w:pPr>
      <w:r w:rsidRPr="00C71FEB">
        <w:rPr>
          <w:sz w:val="22"/>
        </w:rPr>
        <w:t># Summarize the model</w:t>
      </w:r>
    </w:p>
    <w:p w14:paraId="4AE386D7" w14:textId="77777777" w:rsidR="00C71FEB" w:rsidRPr="00C71FEB" w:rsidRDefault="00C71FEB" w:rsidP="00C71FEB">
      <w:pPr>
        <w:pStyle w:val="ListParagraph"/>
        <w:jc w:val="both"/>
        <w:rPr>
          <w:sz w:val="22"/>
        </w:rPr>
      </w:pPr>
      <w:r w:rsidRPr="00C71FEB">
        <w:rPr>
          <w:sz w:val="22"/>
        </w:rPr>
        <w:t>summary(</w:t>
      </w:r>
      <w:proofErr w:type="spellStart"/>
      <w:r w:rsidRPr="00C71FEB">
        <w:rPr>
          <w:sz w:val="22"/>
        </w:rPr>
        <w:t>full.model</w:t>
      </w:r>
      <w:proofErr w:type="spellEnd"/>
      <w:r w:rsidRPr="00C71FEB">
        <w:rPr>
          <w:sz w:val="22"/>
        </w:rPr>
        <w:t>)</w:t>
      </w:r>
    </w:p>
    <w:p w14:paraId="15B8CC89" w14:textId="77777777" w:rsidR="00C71FEB" w:rsidRPr="00C71FEB" w:rsidRDefault="00C71FEB" w:rsidP="00C71FEB">
      <w:pPr>
        <w:pStyle w:val="ListParagraph"/>
        <w:jc w:val="both"/>
        <w:rPr>
          <w:sz w:val="22"/>
        </w:rPr>
      </w:pPr>
      <w:proofErr w:type="spellStart"/>
      <w:r w:rsidRPr="00C71FEB">
        <w:rPr>
          <w:sz w:val="22"/>
        </w:rPr>
        <w:t>coef</w:t>
      </w:r>
      <w:proofErr w:type="spellEnd"/>
      <w:r w:rsidRPr="00C71FEB">
        <w:rPr>
          <w:sz w:val="22"/>
        </w:rPr>
        <w:t>(</w:t>
      </w:r>
      <w:proofErr w:type="spellStart"/>
      <w:r w:rsidRPr="00C71FEB">
        <w:rPr>
          <w:sz w:val="22"/>
        </w:rPr>
        <w:t>full.model</w:t>
      </w:r>
      <w:proofErr w:type="spellEnd"/>
      <w:r w:rsidRPr="00C71FEB">
        <w:rPr>
          <w:sz w:val="22"/>
        </w:rPr>
        <w:t>)</w:t>
      </w:r>
    </w:p>
    <w:p w14:paraId="6D8B62DB" w14:textId="77777777" w:rsidR="00C71FEB" w:rsidRPr="00C71FEB" w:rsidRDefault="00C71FEB" w:rsidP="00C71FEB">
      <w:pPr>
        <w:pStyle w:val="ListParagraph"/>
        <w:jc w:val="both"/>
        <w:rPr>
          <w:sz w:val="22"/>
        </w:rPr>
      </w:pPr>
      <w:r w:rsidRPr="00C71FEB">
        <w:rPr>
          <w:sz w:val="22"/>
        </w:rPr>
        <w:t>car::</w:t>
      </w:r>
      <w:proofErr w:type="spellStart"/>
      <w:r w:rsidRPr="00C71FEB">
        <w:rPr>
          <w:sz w:val="22"/>
        </w:rPr>
        <w:t>vif</w:t>
      </w:r>
      <w:proofErr w:type="spellEnd"/>
      <w:r w:rsidRPr="00C71FEB">
        <w:rPr>
          <w:sz w:val="22"/>
        </w:rPr>
        <w:t>(</w:t>
      </w:r>
      <w:proofErr w:type="spellStart"/>
      <w:r w:rsidRPr="00C71FEB">
        <w:rPr>
          <w:sz w:val="22"/>
        </w:rPr>
        <w:t>full.model</w:t>
      </w:r>
      <w:proofErr w:type="spellEnd"/>
      <w:r w:rsidRPr="00C71FEB">
        <w:rPr>
          <w:sz w:val="22"/>
        </w:rPr>
        <w:t>)</w:t>
      </w:r>
    </w:p>
    <w:p w14:paraId="175C6984" w14:textId="77777777" w:rsidR="00C71FEB" w:rsidRPr="00C71FEB" w:rsidRDefault="00C71FEB" w:rsidP="00C71FEB">
      <w:pPr>
        <w:pStyle w:val="ListParagraph"/>
        <w:jc w:val="both"/>
        <w:rPr>
          <w:sz w:val="22"/>
        </w:rPr>
      </w:pPr>
      <w:r w:rsidRPr="00C71FEB">
        <w:rPr>
          <w:sz w:val="22"/>
        </w:rPr>
        <w:t>```</w:t>
      </w:r>
    </w:p>
    <w:p w14:paraId="4F48AD77" w14:textId="77777777" w:rsidR="00C71FEB" w:rsidRPr="00C71FEB" w:rsidRDefault="00C71FEB" w:rsidP="00C71FEB">
      <w:pPr>
        <w:pStyle w:val="ListParagraph"/>
        <w:jc w:val="both"/>
        <w:rPr>
          <w:sz w:val="22"/>
        </w:rPr>
      </w:pPr>
    </w:p>
    <w:p w14:paraId="32339722" w14:textId="77777777" w:rsidR="00C71FEB" w:rsidRPr="00C71FEB" w:rsidRDefault="00C71FEB" w:rsidP="00C71FEB">
      <w:pPr>
        <w:pStyle w:val="ListParagraph"/>
        <w:jc w:val="both"/>
        <w:rPr>
          <w:sz w:val="22"/>
        </w:rPr>
      </w:pPr>
      <w:r w:rsidRPr="00C71FEB">
        <w:rPr>
          <w:sz w:val="22"/>
        </w:rPr>
        <w:t>#### Prediction accuracy of the full logistic regression model:</w:t>
      </w:r>
    </w:p>
    <w:p w14:paraId="0039B238" w14:textId="77777777" w:rsidR="00C71FEB" w:rsidRPr="00C71FEB" w:rsidRDefault="00C71FEB" w:rsidP="00C71FEB">
      <w:pPr>
        <w:pStyle w:val="ListParagraph"/>
        <w:jc w:val="both"/>
        <w:rPr>
          <w:sz w:val="22"/>
        </w:rPr>
      </w:pPr>
      <w:r w:rsidRPr="00C71FEB">
        <w:rPr>
          <w:sz w:val="22"/>
        </w:rPr>
        <w:t>```{r}</w:t>
      </w:r>
    </w:p>
    <w:p w14:paraId="4076D108" w14:textId="77777777" w:rsidR="00C71FEB" w:rsidRPr="00C71FEB" w:rsidRDefault="00C71FEB" w:rsidP="00C71FEB">
      <w:pPr>
        <w:pStyle w:val="ListParagraph"/>
        <w:jc w:val="both"/>
        <w:rPr>
          <w:sz w:val="22"/>
        </w:rPr>
      </w:pPr>
      <w:r w:rsidRPr="00C71FEB">
        <w:rPr>
          <w:sz w:val="22"/>
        </w:rPr>
        <w:t># Make predictions</w:t>
      </w:r>
    </w:p>
    <w:p w14:paraId="293DECB6" w14:textId="77777777" w:rsidR="00C71FEB" w:rsidRPr="00C71FEB" w:rsidRDefault="00C71FEB" w:rsidP="00C71FEB">
      <w:pPr>
        <w:pStyle w:val="ListParagraph"/>
        <w:jc w:val="both"/>
        <w:rPr>
          <w:sz w:val="22"/>
        </w:rPr>
      </w:pPr>
      <w:r w:rsidRPr="00C71FEB">
        <w:rPr>
          <w:sz w:val="22"/>
        </w:rPr>
        <w:t xml:space="preserve">probabilities &lt;- </w:t>
      </w:r>
      <w:proofErr w:type="spellStart"/>
      <w:r w:rsidRPr="00C71FEB">
        <w:rPr>
          <w:sz w:val="22"/>
        </w:rPr>
        <w:t>full.model</w:t>
      </w:r>
      <w:proofErr w:type="spellEnd"/>
      <w:r w:rsidRPr="00C71FEB">
        <w:rPr>
          <w:sz w:val="22"/>
        </w:rPr>
        <w:t xml:space="preserve"> %&gt;% predict(</w:t>
      </w:r>
      <w:proofErr w:type="spellStart"/>
      <w:r w:rsidRPr="00C71FEB">
        <w:rPr>
          <w:sz w:val="22"/>
        </w:rPr>
        <w:t>test.data</w:t>
      </w:r>
      <w:proofErr w:type="spellEnd"/>
      <w:r w:rsidRPr="00C71FEB">
        <w:rPr>
          <w:sz w:val="22"/>
        </w:rPr>
        <w:t>, type = "response")</w:t>
      </w:r>
    </w:p>
    <w:p w14:paraId="47AECAF3" w14:textId="77777777" w:rsidR="00C71FEB" w:rsidRPr="00C71FEB" w:rsidRDefault="00C71FEB" w:rsidP="00C71FEB">
      <w:pPr>
        <w:pStyle w:val="ListParagraph"/>
        <w:jc w:val="both"/>
        <w:rPr>
          <w:sz w:val="22"/>
        </w:rPr>
      </w:pPr>
      <w:proofErr w:type="spellStart"/>
      <w:r w:rsidRPr="00C71FEB">
        <w:rPr>
          <w:sz w:val="22"/>
        </w:rPr>
        <w:t>predicted.classes</w:t>
      </w:r>
      <w:proofErr w:type="spellEnd"/>
      <w:r w:rsidRPr="00C71FEB">
        <w:rPr>
          <w:sz w:val="22"/>
        </w:rPr>
        <w:t xml:space="preserve"> &lt;- </w:t>
      </w:r>
      <w:proofErr w:type="spellStart"/>
      <w:r w:rsidRPr="00C71FEB">
        <w:rPr>
          <w:sz w:val="22"/>
        </w:rPr>
        <w:t>ifelse</w:t>
      </w:r>
      <w:proofErr w:type="spellEnd"/>
      <w:r w:rsidRPr="00C71FEB">
        <w:rPr>
          <w:sz w:val="22"/>
        </w:rPr>
        <w:t>(probabilities &gt; 0.5, 1, 0)</w:t>
      </w:r>
    </w:p>
    <w:p w14:paraId="17AC9509" w14:textId="77777777" w:rsidR="00C71FEB" w:rsidRPr="00C71FEB" w:rsidRDefault="00C71FEB" w:rsidP="00C71FEB">
      <w:pPr>
        <w:pStyle w:val="ListParagraph"/>
        <w:jc w:val="both"/>
        <w:rPr>
          <w:sz w:val="22"/>
        </w:rPr>
      </w:pPr>
      <w:r w:rsidRPr="00C71FEB">
        <w:rPr>
          <w:sz w:val="22"/>
        </w:rPr>
        <w:t># Prediction accuracy</w:t>
      </w:r>
    </w:p>
    <w:p w14:paraId="52DE3C0E" w14:textId="77777777" w:rsidR="00C71FEB" w:rsidRPr="00C71FEB" w:rsidRDefault="00C71FEB" w:rsidP="00C71FEB">
      <w:pPr>
        <w:pStyle w:val="ListParagraph"/>
        <w:jc w:val="both"/>
        <w:rPr>
          <w:sz w:val="22"/>
        </w:rPr>
      </w:pPr>
      <w:proofErr w:type="spellStart"/>
      <w:r w:rsidRPr="00C71FEB">
        <w:rPr>
          <w:sz w:val="22"/>
        </w:rPr>
        <w:t>observed.classes</w:t>
      </w:r>
      <w:proofErr w:type="spellEnd"/>
      <w:r w:rsidRPr="00C71FEB">
        <w:rPr>
          <w:sz w:val="22"/>
        </w:rPr>
        <w:t xml:space="preserve"> &lt;- </w:t>
      </w:r>
      <w:proofErr w:type="spellStart"/>
      <w:r w:rsidRPr="00C71FEB">
        <w:rPr>
          <w:sz w:val="22"/>
        </w:rPr>
        <w:t>test.data$DEATH_EVENT</w:t>
      </w:r>
      <w:proofErr w:type="spellEnd"/>
    </w:p>
    <w:p w14:paraId="32B2D15C" w14:textId="77777777" w:rsidR="00C71FEB" w:rsidRPr="00C71FEB" w:rsidRDefault="00C71FEB" w:rsidP="00C71FEB">
      <w:pPr>
        <w:pStyle w:val="ListParagraph"/>
        <w:jc w:val="both"/>
        <w:rPr>
          <w:sz w:val="22"/>
        </w:rPr>
      </w:pPr>
      <w:r w:rsidRPr="00C71FEB">
        <w:rPr>
          <w:sz w:val="22"/>
        </w:rPr>
        <w:t>mean(</w:t>
      </w:r>
      <w:proofErr w:type="spellStart"/>
      <w:r w:rsidRPr="00C71FEB">
        <w:rPr>
          <w:sz w:val="22"/>
        </w:rPr>
        <w:t>predicted.classes</w:t>
      </w:r>
      <w:proofErr w:type="spellEnd"/>
      <w:r w:rsidRPr="00C71FEB">
        <w:rPr>
          <w:sz w:val="22"/>
        </w:rPr>
        <w:t xml:space="preserve"> == </w:t>
      </w:r>
      <w:proofErr w:type="spellStart"/>
      <w:r w:rsidRPr="00C71FEB">
        <w:rPr>
          <w:sz w:val="22"/>
        </w:rPr>
        <w:t>observed.classes</w:t>
      </w:r>
      <w:proofErr w:type="spellEnd"/>
      <w:r w:rsidRPr="00C71FEB">
        <w:rPr>
          <w:sz w:val="22"/>
        </w:rPr>
        <w:t>)</w:t>
      </w:r>
    </w:p>
    <w:p w14:paraId="11167BF5" w14:textId="77777777" w:rsidR="00C71FEB" w:rsidRPr="00C71FEB" w:rsidRDefault="00C71FEB" w:rsidP="00C71FEB">
      <w:pPr>
        <w:pStyle w:val="ListParagraph"/>
        <w:jc w:val="both"/>
        <w:rPr>
          <w:sz w:val="22"/>
        </w:rPr>
      </w:pPr>
      <w:r w:rsidRPr="00C71FEB">
        <w:rPr>
          <w:sz w:val="22"/>
        </w:rPr>
        <w:t>```</w:t>
      </w:r>
    </w:p>
    <w:p w14:paraId="269E2F10" w14:textId="77777777" w:rsidR="00C71FEB" w:rsidRPr="00C71FEB" w:rsidRDefault="00C71FEB" w:rsidP="00C71FEB">
      <w:pPr>
        <w:pStyle w:val="ListParagraph"/>
        <w:jc w:val="both"/>
        <w:rPr>
          <w:sz w:val="22"/>
        </w:rPr>
      </w:pPr>
    </w:p>
    <w:p w14:paraId="1D80301D" w14:textId="77777777" w:rsidR="00C71FEB" w:rsidRPr="00C71FEB" w:rsidRDefault="00C71FEB" w:rsidP="00C71FEB">
      <w:pPr>
        <w:pStyle w:val="ListParagraph"/>
        <w:jc w:val="both"/>
        <w:rPr>
          <w:sz w:val="22"/>
        </w:rPr>
      </w:pPr>
      <w:r w:rsidRPr="00C71FEB">
        <w:rPr>
          <w:sz w:val="22"/>
        </w:rPr>
        <w:t>## Step Wise Logistic Regression</w:t>
      </w:r>
    </w:p>
    <w:p w14:paraId="59C27DF5" w14:textId="77777777" w:rsidR="00C71FEB" w:rsidRPr="00C71FEB" w:rsidRDefault="00C71FEB" w:rsidP="00C71FEB">
      <w:pPr>
        <w:pStyle w:val="ListParagraph"/>
        <w:jc w:val="both"/>
        <w:rPr>
          <w:sz w:val="22"/>
        </w:rPr>
      </w:pPr>
      <w:r w:rsidRPr="00C71FEB">
        <w:rPr>
          <w:sz w:val="22"/>
        </w:rPr>
        <w:t>```{r}</w:t>
      </w:r>
    </w:p>
    <w:p w14:paraId="15670D67" w14:textId="77777777" w:rsidR="00C71FEB" w:rsidRPr="00C71FEB" w:rsidRDefault="00C71FEB" w:rsidP="00C71FEB">
      <w:pPr>
        <w:pStyle w:val="ListParagraph"/>
        <w:jc w:val="both"/>
        <w:rPr>
          <w:sz w:val="22"/>
        </w:rPr>
      </w:pPr>
      <w:proofErr w:type="spellStart"/>
      <w:r w:rsidRPr="00C71FEB">
        <w:rPr>
          <w:sz w:val="22"/>
        </w:rPr>
        <w:t>step.model</w:t>
      </w:r>
      <w:proofErr w:type="spellEnd"/>
      <w:r w:rsidRPr="00C71FEB">
        <w:rPr>
          <w:sz w:val="22"/>
        </w:rPr>
        <w:t xml:space="preserve"> &lt;- </w:t>
      </w:r>
      <w:proofErr w:type="spellStart"/>
      <w:r w:rsidRPr="00C71FEB">
        <w:rPr>
          <w:sz w:val="22"/>
        </w:rPr>
        <w:t>full.model</w:t>
      </w:r>
      <w:proofErr w:type="spellEnd"/>
      <w:r w:rsidRPr="00C71FEB">
        <w:rPr>
          <w:sz w:val="22"/>
        </w:rPr>
        <w:t xml:space="preserve"> %&gt;% </w:t>
      </w:r>
      <w:proofErr w:type="spellStart"/>
      <w:r w:rsidRPr="00C71FEB">
        <w:rPr>
          <w:sz w:val="22"/>
        </w:rPr>
        <w:t>stepAIC</w:t>
      </w:r>
      <w:proofErr w:type="spellEnd"/>
      <w:r w:rsidRPr="00C71FEB">
        <w:rPr>
          <w:sz w:val="22"/>
        </w:rPr>
        <w:t>(trace = FALSE)</w:t>
      </w:r>
    </w:p>
    <w:p w14:paraId="2D79E363" w14:textId="77777777" w:rsidR="00C71FEB" w:rsidRPr="00C71FEB" w:rsidRDefault="00C71FEB" w:rsidP="00C71FEB">
      <w:pPr>
        <w:pStyle w:val="ListParagraph"/>
        <w:jc w:val="both"/>
        <w:rPr>
          <w:sz w:val="22"/>
        </w:rPr>
      </w:pPr>
      <w:r w:rsidRPr="00C71FEB">
        <w:rPr>
          <w:sz w:val="22"/>
        </w:rPr>
        <w:t>summary(</w:t>
      </w:r>
      <w:proofErr w:type="spellStart"/>
      <w:r w:rsidRPr="00C71FEB">
        <w:rPr>
          <w:sz w:val="22"/>
        </w:rPr>
        <w:t>step.model</w:t>
      </w:r>
      <w:proofErr w:type="spellEnd"/>
      <w:r w:rsidRPr="00C71FEB">
        <w:rPr>
          <w:sz w:val="22"/>
        </w:rPr>
        <w:t>)</w:t>
      </w:r>
    </w:p>
    <w:p w14:paraId="381524EE" w14:textId="77777777" w:rsidR="00C71FEB" w:rsidRPr="00C71FEB" w:rsidRDefault="00C71FEB" w:rsidP="00C71FEB">
      <w:pPr>
        <w:pStyle w:val="ListParagraph"/>
        <w:jc w:val="both"/>
        <w:rPr>
          <w:sz w:val="22"/>
        </w:rPr>
      </w:pPr>
      <w:proofErr w:type="spellStart"/>
      <w:r w:rsidRPr="00C71FEB">
        <w:rPr>
          <w:sz w:val="22"/>
        </w:rPr>
        <w:t>coef</w:t>
      </w:r>
      <w:proofErr w:type="spellEnd"/>
      <w:r w:rsidRPr="00C71FEB">
        <w:rPr>
          <w:sz w:val="22"/>
        </w:rPr>
        <w:t>(</w:t>
      </w:r>
      <w:proofErr w:type="spellStart"/>
      <w:r w:rsidRPr="00C71FEB">
        <w:rPr>
          <w:sz w:val="22"/>
        </w:rPr>
        <w:t>step.model</w:t>
      </w:r>
      <w:proofErr w:type="spellEnd"/>
      <w:r w:rsidRPr="00C71FEB">
        <w:rPr>
          <w:sz w:val="22"/>
        </w:rPr>
        <w:t>)</w:t>
      </w:r>
    </w:p>
    <w:p w14:paraId="1E36A1BE" w14:textId="77777777" w:rsidR="00C71FEB" w:rsidRPr="00C71FEB" w:rsidRDefault="00C71FEB" w:rsidP="00C71FEB">
      <w:pPr>
        <w:pStyle w:val="ListParagraph"/>
        <w:jc w:val="both"/>
        <w:rPr>
          <w:sz w:val="22"/>
        </w:rPr>
      </w:pPr>
      <w:r w:rsidRPr="00C71FEB">
        <w:rPr>
          <w:sz w:val="22"/>
        </w:rPr>
        <w:t>```</w:t>
      </w:r>
    </w:p>
    <w:p w14:paraId="30E7C35A" w14:textId="77777777" w:rsidR="00C71FEB" w:rsidRPr="00C71FEB" w:rsidRDefault="00C71FEB" w:rsidP="00C71FEB">
      <w:pPr>
        <w:pStyle w:val="ListParagraph"/>
        <w:jc w:val="both"/>
        <w:rPr>
          <w:sz w:val="22"/>
        </w:rPr>
      </w:pPr>
    </w:p>
    <w:p w14:paraId="463E188E" w14:textId="77777777" w:rsidR="00C71FEB" w:rsidRPr="00C71FEB" w:rsidRDefault="00C71FEB" w:rsidP="00C71FEB">
      <w:pPr>
        <w:pStyle w:val="ListParagraph"/>
        <w:jc w:val="both"/>
        <w:rPr>
          <w:sz w:val="22"/>
        </w:rPr>
      </w:pPr>
      <w:r w:rsidRPr="00C71FEB">
        <w:rPr>
          <w:sz w:val="22"/>
        </w:rPr>
        <w:t>### Compare the stepwise models</w:t>
      </w:r>
    </w:p>
    <w:p w14:paraId="5740D6A7" w14:textId="77777777" w:rsidR="00C71FEB" w:rsidRPr="00C71FEB" w:rsidRDefault="00C71FEB" w:rsidP="00C71FEB">
      <w:pPr>
        <w:pStyle w:val="ListParagraph"/>
        <w:jc w:val="both"/>
        <w:rPr>
          <w:sz w:val="22"/>
        </w:rPr>
      </w:pPr>
    </w:p>
    <w:p w14:paraId="6D77A10D" w14:textId="77777777" w:rsidR="00C71FEB" w:rsidRPr="00C71FEB" w:rsidRDefault="00C71FEB" w:rsidP="00C71FEB">
      <w:pPr>
        <w:pStyle w:val="ListParagraph"/>
        <w:jc w:val="both"/>
        <w:rPr>
          <w:sz w:val="22"/>
        </w:rPr>
      </w:pPr>
      <w:r w:rsidRPr="00C71FEB">
        <w:rPr>
          <w:sz w:val="22"/>
        </w:rPr>
        <w:t>#### Prediction accuracy of the stepwise logistic regression model:</w:t>
      </w:r>
    </w:p>
    <w:p w14:paraId="216A6E81" w14:textId="77777777" w:rsidR="00C71FEB" w:rsidRPr="00C71FEB" w:rsidRDefault="00C71FEB" w:rsidP="00C71FEB">
      <w:pPr>
        <w:pStyle w:val="ListParagraph"/>
        <w:jc w:val="both"/>
        <w:rPr>
          <w:sz w:val="22"/>
        </w:rPr>
      </w:pPr>
      <w:r w:rsidRPr="00C71FEB">
        <w:rPr>
          <w:sz w:val="22"/>
        </w:rPr>
        <w:t>```{r}</w:t>
      </w:r>
    </w:p>
    <w:p w14:paraId="0B1E0B3B" w14:textId="77777777" w:rsidR="00C71FEB" w:rsidRPr="00C71FEB" w:rsidRDefault="00C71FEB" w:rsidP="00C71FEB">
      <w:pPr>
        <w:pStyle w:val="ListParagraph"/>
        <w:jc w:val="both"/>
        <w:rPr>
          <w:sz w:val="22"/>
        </w:rPr>
      </w:pPr>
      <w:r w:rsidRPr="00C71FEB">
        <w:rPr>
          <w:sz w:val="22"/>
        </w:rPr>
        <w:t># Make predictions</w:t>
      </w:r>
    </w:p>
    <w:p w14:paraId="1AA18B09" w14:textId="77777777" w:rsidR="00C71FEB" w:rsidRPr="00C71FEB" w:rsidRDefault="00C71FEB" w:rsidP="00C71FEB">
      <w:pPr>
        <w:pStyle w:val="ListParagraph"/>
        <w:jc w:val="both"/>
        <w:rPr>
          <w:sz w:val="22"/>
        </w:rPr>
      </w:pPr>
      <w:r w:rsidRPr="00C71FEB">
        <w:rPr>
          <w:sz w:val="22"/>
        </w:rPr>
        <w:t>probabilities &lt;- predict(</w:t>
      </w:r>
      <w:proofErr w:type="spellStart"/>
      <w:r w:rsidRPr="00C71FEB">
        <w:rPr>
          <w:sz w:val="22"/>
        </w:rPr>
        <w:t>step.model</w:t>
      </w:r>
      <w:proofErr w:type="spellEnd"/>
      <w:r w:rsidRPr="00C71FEB">
        <w:rPr>
          <w:sz w:val="22"/>
        </w:rPr>
        <w:t xml:space="preserve">, </w:t>
      </w:r>
      <w:proofErr w:type="spellStart"/>
      <w:r w:rsidRPr="00C71FEB">
        <w:rPr>
          <w:sz w:val="22"/>
        </w:rPr>
        <w:t>test.data</w:t>
      </w:r>
      <w:proofErr w:type="spellEnd"/>
      <w:r w:rsidRPr="00C71FEB">
        <w:rPr>
          <w:sz w:val="22"/>
        </w:rPr>
        <w:t>, type = "response")</w:t>
      </w:r>
    </w:p>
    <w:p w14:paraId="425F9F60" w14:textId="77777777" w:rsidR="00C71FEB" w:rsidRPr="00C71FEB" w:rsidRDefault="00C71FEB" w:rsidP="00C71FEB">
      <w:pPr>
        <w:pStyle w:val="ListParagraph"/>
        <w:jc w:val="both"/>
        <w:rPr>
          <w:sz w:val="22"/>
        </w:rPr>
      </w:pPr>
      <w:proofErr w:type="spellStart"/>
      <w:r w:rsidRPr="00C71FEB">
        <w:rPr>
          <w:sz w:val="22"/>
        </w:rPr>
        <w:t>predicted.classes</w:t>
      </w:r>
      <w:proofErr w:type="spellEnd"/>
      <w:r w:rsidRPr="00C71FEB">
        <w:rPr>
          <w:sz w:val="22"/>
        </w:rPr>
        <w:t xml:space="preserve"> &lt;- </w:t>
      </w:r>
      <w:proofErr w:type="spellStart"/>
      <w:r w:rsidRPr="00C71FEB">
        <w:rPr>
          <w:sz w:val="22"/>
        </w:rPr>
        <w:t>ifelse</w:t>
      </w:r>
      <w:proofErr w:type="spellEnd"/>
      <w:r w:rsidRPr="00C71FEB">
        <w:rPr>
          <w:sz w:val="22"/>
        </w:rPr>
        <w:t>(probabilities &gt; 0.5, 1, 0)</w:t>
      </w:r>
    </w:p>
    <w:p w14:paraId="69720E2C" w14:textId="77777777" w:rsidR="00C71FEB" w:rsidRPr="00C71FEB" w:rsidRDefault="00C71FEB" w:rsidP="00C71FEB">
      <w:pPr>
        <w:pStyle w:val="ListParagraph"/>
        <w:jc w:val="both"/>
        <w:rPr>
          <w:sz w:val="22"/>
        </w:rPr>
      </w:pPr>
      <w:r w:rsidRPr="00C71FEB">
        <w:rPr>
          <w:sz w:val="22"/>
        </w:rPr>
        <w:t># Prediction accuracy</w:t>
      </w:r>
    </w:p>
    <w:p w14:paraId="5796A831" w14:textId="77777777" w:rsidR="00C71FEB" w:rsidRPr="00C71FEB" w:rsidRDefault="00C71FEB" w:rsidP="00C71FEB">
      <w:pPr>
        <w:pStyle w:val="ListParagraph"/>
        <w:jc w:val="both"/>
        <w:rPr>
          <w:sz w:val="22"/>
        </w:rPr>
      </w:pPr>
      <w:proofErr w:type="spellStart"/>
      <w:r w:rsidRPr="00C71FEB">
        <w:rPr>
          <w:sz w:val="22"/>
        </w:rPr>
        <w:t>observed.classes</w:t>
      </w:r>
      <w:proofErr w:type="spellEnd"/>
      <w:r w:rsidRPr="00C71FEB">
        <w:rPr>
          <w:sz w:val="22"/>
        </w:rPr>
        <w:t xml:space="preserve"> &lt;- </w:t>
      </w:r>
      <w:proofErr w:type="spellStart"/>
      <w:r w:rsidRPr="00C71FEB">
        <w:rPr>
          <w:sz w:val="22"/>
        </w:rPr>
        <w:t>test.data$DEATH_EVENT</w:t>
      </w:r>
      <w:proofErr w:type="spellEnd"/>
    </w:p>
    <w:p w14:paraId="49BF4375" w14:textId="77777777" w:rsidR="00C71FEB" w:rsidRPr="00C71FEB" w:rsidRDefault="00C71FEB" w:rsidP="00C71FEB">
      <w:pPr>
        <w:pStyle w:val="ListParagraph"/>
        <w:jc w:val="both"/>
        <w:rPr>
          <w:sz w:val="22"/>
        </w:rPr>
      </w:pPr>
      <w:r w:rsidRPr="00C71FEB">
        <w:rPr>
          <w:sz w:val="22"/>
        </w:rPr>
        <w:lastRenderedPageBreak/>
        <w:t>mean(</w:t>
      </w:r>
      <w:proofErr w:type="spellStart"/>
      <w:r w:rsidRPr="00C71FEB">
        <w:rPr>
          <w:sz w:val="22"/>
        </w:rPr>
        <w:t>predicted.classes</w:t>
      </w:r>
      <w:proofErr w:type="spellEnd"/>
      <w:r w:rsidRPr="00C71FEB">
        <w:rPr>
          <w:sz w:val="22"/>
        </w:rPr>
        <w:t xml:space="preserve"> == </w:t>
      </w:r>
      <w:proofErr w:type="spellStart"/>
      <w:r w:rsidRPr="00C71FEB">
        <w:rPr>
          <w:sz w:val="22"/>
        </w:rPr>
        <w:t>observed.classes</w:t>
      </w:r>
      <w:proofErr w:type="spellEnd"/>
      <w:r w:rsidRPr="00C71FEB">
        <w:rPr>
          <w:sz w:val="22"/>
        </w:rPr>
        <w:t>)</w:t>
      </w:r>
    </w:p>
    <w:p w14:paraId="498BA94F" w14:textId="77777777" w:rsidR="00C71FEB" w:rsidRPr="00C71FEB" w:rsidRDefault="00C71FEB" w:rsidP="00C71FEB">
      <w:pPr>
        <w:pStyle w:val="ListParagraph"/>
        <w:jc w:val="both"/>
        <w:rPr>
          <w:sz w:val="22"/>
        </w:rPr>
      </w:pPr>
      <w:r w:rsidRPr="00C71FEB">
        <w:rPr>
          <w:sz w:val="22"/>
        </w:rPr>
        <w:t>```</w:t>
      </w:r>
    </w:p>
    <w:p w14:paraId="0DEB1252" w14:textId="77777777" w:rsidR="00C71FEB" w:rsidRPr="00C71FEB" w:rsidRDefault="00C71FEB" w:rsidP="00C71FEB">
      <w:pPr>
        <w:pStyle w:val="ListParagraph"/>
        <w:jc w:val="both"/>
        <w:rPr>
          <w:sz w:val="22"/>
        </w:rPr>
      </w:pPr>
    </w:p>
    <w:p w14:paraId="0E2A865E" w14:textId="77777777" w:rsidR="00C71FEB" w:rsidRPr="00C71FEB" w:rsidRDefault="00C71FEB" w:rsidP="00C71FEB">
      <w:pPr>
        <w:pStyle w:val="ListParagraph"/>
        <w:jc w:val="both"/>
        <w:rPr>
          <w:sz w:val="22"/>
        </w:rPr>
      </w:pPr>
      <w:r w:rsidRPr="00C71FEB">
        <w:rPr>
          <w:sz w:val="22"/>
        </w:rPr>
        <w:t>## Lasso Regression</w:t>
      </w:r>
    </w:p>
    <w:p w14:paraId="10718EEE" w14:textId="77777777" w:rsidR="00C71FEB" w:rsidRPr="00C71FEB" w:rsidRDefault="00C71FEB" w:rsidP="00C71FEB">
      <w:pPr>
        <w:pStyle w:val="ListParagraph"/>
        <w:jc w:val="both"/>
        <w:rPr>
          <w:sz w:val="22"/>
        </w:rPr>
      </w:pPr>
      <w:r w:rsidRPr="00C71FEB">
        <w:rPr>
          <w:sz w:val="22"/>
        </w:rPr>
        <w:t>### Create matrix of predictors</w:t>
      </w:r>
    </w:p>
    <w:p w14:paraId="6F84FE93" w14:textId="77777777" w:rsidR="00C71FEB" w:rsidRPr="00C71FEB" w:rsidRDefault="00C71FEB" w:rsidP="00C71FEB">
      <w:pPr>
        <w:pStyle w:val="ListParagraph"/>
        <w:jc w:val="both"/>
        <w:rPr>
          <w:sz w:val="22"/>
        </w:rPr>
      </w:pPr>
      <w:r w:rsidRPr="00C71FEB">
        <w:rPr>
          <w:sz w:val="22"/>
        </w:rPr>
        <w:t>```{r}</w:t>
      </w:r>
    </w:p>
    <w:p w14:paraId="5C273D7E" w14:textId="77777777" w:rsidR="00C71FEB" w:rsidRPr="00C71FEB" w:rsidRDefault="00C71FEB" w:rsidP="00C71FEB">
      <w:pPr>
        <w:pStyle w:val="ListParagraph"/>
        <w:jc w:val="both"/>
        <w:rPr>
          <w:sz w:val="22"/>
        </w:rPr>
      </w:pPr>
      <w:r w:rsidRPr="00C71FEB">
        <w:rPr>
          <w:sz w:val="22"/>
        </w:rPr>
        <w:t># Dummy code categorical predictor variables</w:t>
      </w:r>
    </w:p>
    <w:p w14:paraId="686F00C9" w14:textId="77777777" w:rsidR="00C71FEB" w:rsidRPr="00C71FEB" w:rsidRDefault="00C71FEB" w:rsidP="00C71FEB">
      <w:pPr>
        <w:pStyle w:val="ListParagraph"/>
        <w:jc w:val="both"/>
        <w:rPr>
          <w:sz w:val="22"/>
        </w:rPr>
      </w:pPr>
      <w:r w:rsidRPr="00C71FEB">
        <w:rPr>
          <w:sz w:val="22"/>
        </w:rPr>
        <w:t xml:space="preserve">x &lt;- </w:t>
      </w:r>
      <w:proofErr w:type="spellStart"/>
      <w:r w:rsidRPr="00C71FEB">
        <w:rPr>
          <w:sz w:val="22"/>
        </w:rPr>
        <w:t>model.matrix</w:t>
      </w:r>
      <w:proofErr w:type="spellEnd"/>
      <w:r w:rsidRPr="00C71FEB">
        <w:rPr>
          <w:sz w:val="22"/>
        </w:rPr>
        <w:t xml:space="preserve">(DEATH_EVENT~. , </w:t>
      </w:r>
      <w:proofErr w:type="spellStart"/>
      <w:r w:rsidRPr="00C71FEB">
        <w:rPr>
          <w:sz w:val="22"/>
        </w:rPr>
        <w:t>train.data</w:t>
      </w:r>
      <w:proofErr w:type="spellEnd"/>
      <w:r w:rsidRPr="00C71FEB">
        <w:rPr>
          <w:sz w:val="22"/>
        </w:rPr>
        <w:t>)[,-1]</w:t>
      </w:r>
    </w:p>
    <w:p w14:paraId="057DFC16" w14:textId="77777777" w:rsidR="00C71FEB" w:rsidRPr="00C71FEB" w:rsidRDefault="00C71FEB" w:rsidP="00C71FEB">
      <w:pPr>
        <w:pStyle w:val="ListParagraph"/>
        <w:jc w:val="both"/>
        <w:rPr>
          <w:sz w:val="22"/>
        </w:rPr>
      </w:pPr>
      <w:r w:rsidRPr="00C71FEB">
        <w:rPr>
          <w:sz w:val="22"/>
        </w:rPr>
        <w:t># Convert the outcome (class) to a numerical variable</w:t>
      </w:r>
    </w:p>
    <w:p w14:paraId="4D3C7C08" w14:textId="77777777" w:rsidR="00C71FEB" w:rsidRPr="00C71FEB" w:rsidRDefault="00C71FEB" w:rsidP="00C71FEB">
      <w:pPr>
        <w:pStyle w:val="ListParagraph"/>
        <w:jc w:val="both"/>
        <w:rPr>
          <w:sz w:val="22"/>
        </w:rPr>
      </w:pPr>
      <w:r w:rsidRPr="00C71FEB">
        <w:rPr>
          <w:sz w:val="22"/>
        </w:rPr>
        <w:t xml:space="preserve">y &lt;- </w:t>
      </w:r>
      <w:proofErr w:type="spellStart"/>
      <w:r w:rsidRPr="00C71FEB">
        <w:rPr>
          <w:sz w:val="22"/>
        </w:rPr>
        <w:t>train.data$DEATH_EVENT</w:t>
      </w:r>
      <w:proofErr w:type="spellEnd"/>
    </w:p>
    <w:p w14:paraId="246F26E9" w14:textId="77777777" w:rsidR="00C71FEB" w:rsidRPr="00C71FEB" w:rsidRDefault="00C71FEB" w:rsidP="00C71FEB">
      <w:pPr>
        <w:pStyle w:val="ListParagraph"/>
        <w:jc w:val="both"/>
        <w:rPr>
          <w:sz w:val="22"/>
        </w:rPr>
      </w:pPr>
      <w:r w:rsidRPr="00C71FEB">
        <w:rPr>
          <w:sz w:val="22"/>
        </w:rPr>
        <w:t>```</w:t>
      </w:r>
    </w:p>
    <w:p w14:paraId="5734709D" w14:textId="77777777" w:rsidR="00C71FEB" w:rsidRPr="00C71FEB" w:rsidRDefault="00C71FEB" w:rsidP="00C71FEB">
      <w:pPr>
        <w:pStyle w:val="ListParagraph"/>
        <w:jc w:val="both"/>
        <w:rPr>
          <w:sz w:val="22"/>
        </w:rPr>
      </w:pPr>
    </w:p>
    <w:p w14:paraId="11D12B2D" w14:textId="77777777" w:rsidR="00C71FEB" w:rsidRPr="00C71FEB" w:rsidRDefault="00C71FEB" w:rsidP="00C71FEB">
      <w:pPr>
        <w:pStyle w:val="ListParagraph"/>
        <w:jc w:val="both"/>
        <w:rPr>
          <w:sz w:val="22"/>
        </w:rPr>
      </w:pPr>
      <w:r w:rsidRPr="00C71FEB">
        <w:rPr>
          <w:sz w:val="22"/>
        </w:rPr>
        <w:t>#### Lasso Model</w:t>
      </w:r>
    </w:p>
    <w:p w14:paraId="207225A8" w14:textId="77777777" w:rsidR="00C71FEB" w:rsidRPr="00C71FEB" w:rsidRDefault="00C71FEB" w:rsidP="00C71FEB">
      <w:pPr>
        <w:pStyle w:val="ListParagraph"/>
        <w:jc w:val="both"/>
        <w:rPr>
          <w:sz w:val="22"/>
        </w:rPr>
      </w:pPr>
      <w:r w:rsidRPr="00C71FEB">
        <w:rPr>
          <w:sz w:val="22"/>
        </w:rPr>
        <w:t>```{r}</w:t>
      </w:r>
    </w:p>
    <w:p w14:paraId="561B5C5F" w14:textId="77777777" w:rsidR="00C71FEB" w:rsidRPr="00C71FEB" w:rsidRDefault="00C71FEB" w:rsidP="00C71FEB">
      <w:pPr>
        <w:pStyle w:val="ListParagraph"/>
        <w:jc w:val="both"/>
        <w:rPr>
          <w:sz w:val="22"/>
        </w:rPr>
      </w:pPr>
      <w:proofErr w:type="spellStart"/>
      <w:r w:rsidRPr="00C71FEB">
        <w:rPr>
          <w:sz w:val="22"/>
        </w:rPr>
        <w:t>glmnet</w:t>
      </w:r>
      <w:proofErr w:type="spellEnd"/>
      <w:r w:rsidRPr="00C71FEB">
        <w:rPr>
          <w:sz w:val="22"/>
        </w:rPr>
        <w:t>(x, y, family = "binomial", alpha = 1, lambda = NULL)</w:t>
      </w:r>
    </w:p>
    <w:p w14:paraId="72B38725" w14:textId="77777777" w:rsidR="00C71FEB" w:rsidRPr="00C71FEB" w:rsidRDefault="00C71FEB" w:rsidP="00C71FEB">
      <w:pPr>
        <w:pStyle w:val="ListParagraph"/>
        <w:jc w:val="both"/>
        <w:rPr>
          <w:sz w:val="22"/>
        </w:rPr>
      </w:pPr>
      <w:r w:rsidRPr="00C71FEB">
        <w:rPr>
          <w:sz w:val="22"/>
        </w:rPr>
        <w:t>```</w:t>
      </w:r>
    </w:p>
    <w:p w14:paraId="6C548017" w14:textId="77777777" w:rsidR="00C71FEB" w:rsidRPr="00C71FEB" w:rsidRDefault="00C71FEB" w:rsidP="00C71FEB">
      <w:pPr>
        <w:pStyle w:val="ListParagraph"/>
        <w:jc w:val="both"/>
        <w:rPr>
          <w:sz w:val="22"/>
        </w:rPr>
      </w:pPr>
    </w:p>
    <w:p w14:paraId="00C2D0B2" w14:textId="77777777" w:rsidR="00C71FEB" w:rsidRPr="00C71FEB" w:rsidRDefault="00C71FEB" w:rsidP="00C71FEB">
      <w:pPr>
        <w:pStyle w:val="ListParagraph"/>
        <w:jc w:val="both"/>
        <w:rPr>
          <w:sz w:val="22"/>
        </w:rPr>
      </w:pPr>
      <w:r w:rsidRPr="00C71FEB">
        <w:rPr>
          <w:sz w:val="22"/>
        </w:rPr>
        <w:t>#### Compute Lasso Regression</w:t>
      </w:r>
    </w:p>
    <w:p w14:paraId="4CCCE427" w14:textId="77777777" w:rsidR="00C71FEB" w:rsidRPr="00C71FEB" w:rsidRDefault="00C71FEB" w:rsidP="00C71FEB">
      <w:pPr>
        <w:pStyle w:val="ListParagraph"/>
        <w:jc w:val="both"/>
        <w:rPr>
          <w:sz w:val="22"/>
        </w:rPr>
      </w:pPr>
      <w:r w:rsidRPr="00C71FEB">
        <w:rPr>
          <w:sz w:val="22"/>
        </w:rPr>
        <w:t>```{r}</w:t>
      </w:r>
    </w:p>
    <w:p w14:paraId="6B597B71" w14:textId="77777777" w:rsidR="00C71FEB" w:rsidRPr="00C71FEB" w:rsidRDefault="00C71FEB" w:rsidP="00C71FEB">
      <w:pPr>
        <w:pStyle w:val="ListParagraph"/>
        <w:jc w:val="both"/>
        <w:rPr>
          <w:sz w:val="22"/>
        </w:rPr>
      </w:pPr>
      <w:proofErr w:type="spellStart"/>
      <w:r w:rsidRPr="00C71FEB">
        <w:rPr>
          <w:sz w:val="22"/>
        </w:rPr>
        <w:t>set.seed</w:t>
      </w:r>
      <w:proofErr w:type="spellEnd"/>
      <w:r w:rsidRPr="00C71FEB">
        <w:rPr>
          <w:sz w:val="22"/>
        </w:rPr>
        <w:t>(123)</w:t>
      </w:r>
    </w:p>
    <w:p w14:paraId="62E18A18" w14:textId="77777777" w:rsidR="00C71FEB" w:rsidRPr="00C71FEB" w:rsidRDefault="00C71FEB" w:rsidP="00C71FEB">
      <w:pPr>
        <w:pStyle w:val="ListParagraph"/>
        <w:jc w:val="both"/>
        <w:rPr>
          <w:sz w:val="22"/>
        </w:rPr>
      </w:pPr>
      <w:proofErr w:type="spellStart"/>
      <w:r w:rsidRPr="00C71FEB">
        <w:rPr>
          <w:sz w:val="22"/>
        </w:rPr>
        <w:t>cv.lasso</w:t>
      </w:r>
      <w:proofErr w:type="spellEnd"/>
      <w:r w:rsidRPr="00C71FEB">
        <w:rPr>
          <w:sz w:val="22"/>
        </w:rPr>
        <w:t xml:space="preserve"> &lt;- </w:t>
      </w:r>
      <w:proofErr w:type="spellStart"/>
      <w:r w:rsidRPr="00C71FEB">
        <w:rPr>
          <w:sz w:val="22"/>
        </w:rPr>
        <w:t>cv.glmnet</w:t>
      </w:r>
      <w:proofErr w:type="spellEnd"/>
      <w:r w:rsidRPr="00C71FEB">
        <w:rPr>
          <w:sz w:val="22"/>
        </w:rPr>
        <w:t>(x, y, alpha = 1, family = "binomial")</w:t>
      </w:r>
    </w:p>
    <w:p w14:paraId="017BB83A" w14:textId="77777777" w:rsidR="00C71FEB" w:rsidRPr="00C71FEB" w:rsidRDefault="00C71FEB" w:rsidP="00C71FEB">
      <w:pPr>
        <w:pStyle w:val="ListParagraph"/>
        <w:jc w:val="both"/>
        <w:rPr>
          <w:sz w:val="22"/>
        </w:rPr>
      </w:pPr>
      <w:r w:rsidRPr="00C71FEB">
        <w:rPr>
          <w:sz w:val="22"/>
        </w:rPr>
        <w:t>plot(</w:t>
      </w:r>
      <w:proofErr w:type="spellStart"/>
      <w:r w:rsidRPr="00C71FEB">
        <w:rPr>
          <w:sz w:val="22"/>
        </w:rPr>
        <w:t>cv.lasso</w:t>
      </w:r>
      <w:proofErr w:type="spellEnd"/>
      <w:r w:rsidRPr="00C71FEB">
        <w:rPr>
          <w:sz w:val="22"/>
        </w:rPr>
        <w:t>)</w:t>
      </w:r>
    </w:p>
    <w:p w14:paraId="02574611" w14:textId="77777777" w:rsidR="00C71FEB" w:rsidRPr="00C71FEB" w:rsidRDefault="00C71FEB" w:rsidP="00C71FEB">
      <w:pPr>
        <w:pStyle w:val="ListParagraph"/>
        <w:jc w:val="both"/>
        <w:rPr>
          <w:sz w:val="22"/>
        </w:rPr>
      </w:pPr>
      <w:r w:rsidRPr="00C71FEB">
        <w:rPr>
          <w:sz w:val="22"/>
        </w:rPr>
        <w:t>```</w:t>
      </w:r>
    </w:p>
    <w:p w14:paraId="6927A81B" w14:textId="77777777" w:rsidR="00C71FEB" w:rsidRPr="00C71FEB" w:rsidRDefault="00C71FEB" w:rsidP="00C71FEB">
      <w:pPr>
        <w:pStyle w:val="ListParagraph"/>
        <w:jc w:val="both"/>
        <w:rPr>
          <w:sz w:val="22"/>
        </w:rPr>
      </w:pPr>
    </w:p>
    <w:p w14:paraId="31690669" w14:textId="77777777" w:rsidR="00C71FEB" w:rsidRPr="00C71FEB" w:rsidRDefault="00C71FEB" w:rsidP="00C71FEB">
      <w:pPr>
        <w:pStyle w:val="ListParagraph"/>
        <w:jc w:val="both"/>
        <w:rPr>
          <w:sz w:val="22"/>
        </w:rPr>
      </w:pPr>
      <w:r w:rsidRPr="00C71FEB">
        <w:rPr>
          <w:sz w:val="22"/>
        </w:rPr>
        <w:t>```{r}</w:t>
      </w:r>
    </w:p>
    <w:p w14:paraId="2527B945" w14:textId="77777777" w:rsidR="00C71FEB" w:rsidRPr="00C71FEB" w:rsidRDefault="00C71FEB" w:rsidP="00C71FEB">
      <w:pPr>
        <w:pStyle w:val="ListParagraph"/>
        <w:jc w:val="both"/>
        <w:rPr>
          <w:sz w:val="22"/>
        </w:rPr>
      </w:pPr>
      <w:proofErr w:type="spellStart"/>
      <w:r w:rsidRPr="00C71FEB">
        <w:rPr>
          <w:sz w:val="22"/>
        </w:rPr>
        <w:t>coef</w:t>
      </w:r>
      <w:proofErr w:type="spellEnd"/>
      <w:r w:rsidRPr="00C71FEB">
        <w:rPr>
          <w:sz w:val="22"/>
        </w:rPr>
        <w:t>(</w:t>
      </w:r>
      <w:proofErr w:type="spellStart"/>
      <w:r w:rsidRPr="00C71FEB">
        <w:rPr>
          <w:sz w:val="22"/>
        </w:rPr>
        <w:t>cv.lasso</w:t>
      </w:r>
      <w:proofErr w:type="spellEnd"/>
      <w:r w:rsidRPr="00C71FEB">
        <w:rPr>
          <w:sz w:val="22"/>
        </w:rPr>
        <w:t xml:space="preserve">, </w:t>
      </w:r>
      <w:proofErr w:type="spellStart"/>
      <w:r w:rsidRPr="00C71FEB">
        <w:rPr>
          <w:sz w:val="22"/>
        </w:rPr>
        <w:t>cv.lasso$lambda.min</w:t>
      </w:r>
      <w:proofErr w:type="spellEnd"/>
      <w:r w:rsidRPr="00C71FEB">
        <w:rPr>
          <w:sz w:val="22"/>
        </w:rPr>
        <w:t>)</w:t>
      </w:r>
    </w:p>
    <w:p w14:paraId="7FFB5EB5" w14:textId="77777777" w:rsidR="00C71FEB" w:rsidRPr="00C71FEB" w:rsidRDefault="00C71FEB" w:rsidP="00C71FEB">
      <w:pPr>
        <w:pStyle w:val="ListParagraph"/>
        <w:jc w:val="both"/>
        <w:rPr>
          <w:sz w:val="22"/>
        </w:rPr>
      </w:pPr>
      <w:proofErr w:type="spellStart"/>
      <w:r w:rsidRPr="00C71FEB">
        <w:rPr>
          <w:sz w:val="22"/>
        </w:rPr>
        <w:t>coef</w:t>
      </w:r>
      <w:proofErr w:type="spellEnd"/>
      <w:r w:rsidRPr="00C71FEB">
        <w:rPr>
          <w:sz w:val="22"/>
        </w:rPr>
        <w:t>(</w:t>
      </w:r>
      <w:proofErr w:type="spellStart"/>
      <w:r w:rsidRPr="00C71FEB">
        <w:rPr>
          <w:sz w:val="22"/>
        </w:rPr>
        <w:t>cv.lasso</w:t>
      </w:r>
      <w:proofErr w:type="spellEnd"/>
      <w:r w:rsidRPr="00C71FEB">
        <w:rPr>
          <w:sz w:val="22"/>
        </w:rPr>
        <w:t>, cv.lasso$lambda.1se)</w:t>
      </w:r>
    </w:p>
    <w:p w14:paraId="696D535E" w14:textId="77777777" w:rsidR="00C71FEB" w:rsidRPr="00C71FEB" w:rsidRDefault="00C71FEB" w:rsidP="00C71FEB">
      <w:pPr>
        <w:pStyle w:val="ListParagraph"/>
        <w:jc w:val="both"/>
        <w:rPr>
          <w:sz w:val="22"/>
        </w:rPr>
      </w:pPr>
      <w:r w:rsidRPr="00C71FEB">
        <w:rPr>
          <w:sz w:val="22"/>
        </w:rPr>
        <w:t>```</w:t>
      </w:r>
    </w:p>
    <w:p w14:paraId="222422AE" w14:textId="77777777" w:rsidR="00C71FEB" w:rsidRPr="00C71FEB" w:rsidRDefault="00C71FEB" w:rsidP="00C71FEB">
      <w:pPr>
        <w:pStyle w:val="ListParagraph"/>
        <w:jc w:val="both"/>
        <w:rPr>
          <w:sz w:val="22"/>
        </w:rPr>
      </w:pPr>
    </w:p>
    <w:p w14:paraId="5F532568" w14:textId="77777777" w:rsidR="00C71FEB" w:rsidRPr="00C71FEB" w:rsidRDefault="00C71FEB" w:rsidP="00C71FEB">
      <w:pPr>
        <w:pStyle w:val="ListParagraph"/>
        <w:jc w:val="both"/>
        <w:rPr>
          <w:sz w:val="22"/>
        </w:rPr>
      </w:pPr>
      <w:r w:rsidRPr="00C71FEB">
        <w:rPr>
          <w:sz w:val="22"/>
        </w:rPr>
        <w:t>#### Prediction accuracy of Lasso Model lambda min</w:t>
      </w:r>
    </w:p>
    <w:p w14:paraId="13CEE977" w14:textId="77777777" w:rsidR="00C71FEB" w:rsidRPr="00C71FEB" w:rsidRDefault="00C71FEB" w:rsidP="00C71FEB">
      <w:pPr>
        <w:pStyle w:val="ListParagraph"/>
        <w:jc w:val="both"/>
        <w:rPr>
          <w:sz w:val="22"/>
        </w:rPr>
      </w:pPr>
      <w:r w:rsidRPr="00C71FEB">
        <w:rPr>
          <w:sz w:val="22"/>
        </w:rPr>
        <w:t>```{r}</w:t>
      </w:r>
    </w:p>
    <w:p w14:paraId="03DF362D" w14:textId="77777777" w:rsidR="00C71FEB" w:rsidRPr="00C71FEB" w:rsidRDefault="00C71FEB" w:rsidP="00C71FEB">
      <w:pPr>
        <w:pStyle w:val="ListParagraph"/>
        <w:jc w:val="both"/>
        <w:rPr>
          <w:sz w:val="22"/>
        </w:rPr>
      </w:pPr>
      <w:r w:rsidRPr="00C71FEB">
        <w:rPr>
          <w:sz w:val="22"/>
        </w:rPr>
        <w:t xml:space="preserve"># Final model with </w:t>
      </w:r>
      <w:proofErr w:type="spellStart"/>
      <w:r w:rsidRPr="00C71FEB">
        <w:rPr>
          <w:sz w:val="22"/>
        </w:rPr>
        <w:t>lambda.min</w:t>
      </w:r>
      <w:proofErr w:type="spellEnd"/>
    </w:p>
    <w:p w14:paraId="252E1BD0" w14:textId="77777777" w:rsidR="00C71FEB" w:rsidRPr="00C71FEB" w:rsidRDefault="00C71FEB" w:rsidP="00C71FEB">
      <w:pPr>
        <w:pStyle w:val="ListParagraph"/>
        <w:jc w:val="both"/>
        <w:rPr>
          <w:sz w:val="22"/>
        </w:rPr>
      </w:pPr>
      <w:proofErr w:type="spellStart"/>
      <w:r w:rsidRPr="00C71FEB">
        <w:rPr>
          <w:sz w:val="22"/>
        </w:rPr>
        <w:t>lasso.model</w:t>
      </w:r>
      <w:proofErr w:type="spellEnd"/>
      <w:r w:rsidRPr="00C71FEB">
        <w:rPr>
          <w:sz w:val="22"/>
        </w:rPr>
        <w:t xml:space="preserve"> &lt;- </w:t>
      </w:r>
      <w:proofErr w:type="spellStart"/>
      <w:r w:rsidRPr="00C71FEB">
        <w:rPr>
          <w:sz w:val="22"/>
        </w:rPr>
        <w:t>glmnet</w:t>
      </w:r>
      <w:proofErr w:type="spellEnd"/>
      <w:r w:rsidRPr="00C71FEB">
        <w:rPr>
          <w:sz w:val="22"/>
        </w:rPr>
        <w:t>(x, y, alpha = 1, family = "binomial",</w:t>
      </w:r>
    </w:p>
    <w:p w14:paraId="74EDCEA1" w14:textId="77777777" w:rsidR="00C71FEB" w:rsidRPr="00C71FEB" w:rsidRDefault="00C71FEB" w:rsidP="00C71FEB">
      <w:pPr>
        <w:pStyle w:val="ListParagraph"/>
        <w:jc w:val="both"/>
        <w:rPr>
          <w:sz w:val="22"/>
        </w:rPr>
      </w:pPr>
      <w:r w:rsidRPr="00C71FEB">
        <w:rPr>
          <w:sz w:val="22"/>
        </w:rPr>
        <w:t xml:space="preserve">                      lambda = </w:t>
      </w:r>
      <w:proofErr w:type="spellStart"/>
      <w:r w:rsidRPr="00C71FEB">
        <w:rPr>
          <w:sz w:val="22"/>
        </w:rPr>
        <w:t>cv.lasso$lambda.min</w:t>
      </w:r>
      <w:proofErr w:type="spellEnd"/>
      <w:r w:rsidRPr="00C71FEB">
        <w:rPr>
          <w:sz w:val="22"/>
        </w:rPr>
        <w:t>)</w:t>
      </w:r>
    </w:p>
    <w:p w14:paraId="621CEF0C" w14:textId="77777777" w:rsidR="00C71FEB" w:rsidRPr="00C71FEB" w:rsidRDefault="00C71FEB" w:rsidP="00C71FEB">
      <w:pPr>
        <w:pStyle w:val="ListParagraph"/>
        <w:jc w:val="both"/>
        <w:rPr>
          <w:sz w:val="22"/>
        </w:rPr>
      </w:pPr>
      <w:r w:rsidRPr="00C71FEB">
        <w:rPr>
          <w:sz w:val="22"/>
        </w:rPr>
        <w:t># Make prediction on test data</w:t>
      </w:r>
    </w:p>
    <w:p w14:paraId="0B0B833E" w14:textId="77777777" w:rsidR="00C71FEB" w:rsidRPr="00C71FEB" w:rsidRDefault="00C71FEB" w:rsidP="00C71FEB">
      <w:pPr>
        <w:pStyle w:val="ListParagraph"/>
        <w:jc w:val="both"/>
        <w:rPr>
          <w:sz w:val="22"/>
        </w:rPr>
      </w:pPr>
      <w:proofErr w:type="spellStart"/>
      <w:r w:rsidRPr="00C71FEB">
        <w:rPr>
          <w:sz w:val="22"/>
        </w:rPr>
        <w:t>x.test</w:t>
      </w:r>
      <w:proofErr w:type="spellEnd"/>
      <w:r w:rsidRPr="00C71FEB">
        <w:rPr>
          <w:sz w:val="22"/>
        </w:rPr>
        <w:t xml:space="preserve"> &lt;- </w:t>
      </w:r>
      <w:proofErr w:type="spellStart"/>
      <w:r w:rsidRPr="00C71FEB">
        <w:rPr>
          <w:sz w:val="22"/>
        </w:rPr>
        <w:t>model.matrix</w:t>
      </w:r>
      <w:proofErr w:type="spellEnd"/>
      <w:r w:rsidRPr="00C71FEB">
        <w:rPr>
          <w:sz w:val="22"/>
        </w:rPr>
        <w:t xml:space="preserve">(DEATH_EVENT ~., </w:t>
      </w:r>
      <w:proofErr w:type="spellStart"/>
      <w:r w:rsidRPr="00C71FEB">
        <w:rPr>
          <w:sz w:val="22"/>
        </w:rPr>
        <w:t>test.data</w:t>
      </w:r>
      <w:proofErr w:type="spellEnd"/>
      <w:r w:rsidRPr="00C71FEB">
        <w:rPr>
          <w:sz w:val="22"/>
        </w:rPr>
        <w:t>)[,-1]</w:t>
      </w:r>
    </w:p>
    <w:p w14:paraId="53B699DE" w14:textId="77777777" w:rsidR="00C71FEB" w:rsidRPr="00C71FEB" w:rsidRDefault="00C71FEB" w:rsidP="00C71FEB">
      <w:pPr>
        <w:pStyle w:val="ListParagraph"/>
        <w:jc w:val="both"/>
        <w:rPr>
          <w:sz w:val="22"/>
        </w:rPr>
      </w:pPr>
      <w:r w:rsidRPr="00C71FEB">
        <w:rPr>
          <w:sz w:val="22"/>
        </w:rPr>
        <w:t xml:space="preserve">probabilities &lt;- </w:t>
      </w:r>
      <w:proofErr w:type="spellStart"/>
      <w:r w:rsidRPr="00C71FEB">
        <w:rPr>
          <w:sz w:val="22"/>
        </w:rPr>
        <w:t>lasso.model</w:t>
      </w:r>
      <w:proofErr w:type="spellEnd"/>
      <w:r w:rsidRPr="00C71FEB">
        <w:rPr>
          <w:sz w:val="22"/>
        </w:rPr>
        <w:t xml:space="preserve"> %&gt;% predict(</w:t>
      </w:r>
      <w:proofErr w:type="spellStart"/>
      <w:r w:rsidRPr="00C71FEB">
        <w:rPr>
          <w:sz w:val="22"/>
        </w:rPr>
        <w:t>newx</w:t>
      </w:r>
      <w:proofErr w:type="spellEnd"/>
      <w:r w:rsidRPr="00C71FEB">
        <w:rPr>
          <w:sz w:val="22"/>
        </w:rPr>
        <w:t xml:space="preserve"> = </w:t>
      </w:r>
      <w:proofErr w:type="spellStart"/>
      <w:r w:rsidRPr="00C71FEB">
        <w:rPr>
          <w:sz w:val="22"/>
        </w:rPr>
        <w:t>x.test</w:t>
      </w:r>
      <w:proofErr w:type="spellEnd"/>
      <w:r w:rsidRPr="00C71FEB">
        <w:rPr>
          <w:sz w:val="22"/>
        </w:rPr>
        <w:t>)</w:t>
      </w:r>
    </w:p>
    <w:p w14:paraId="1F39CA45" w14:textId="77777777" w:rsidR="00C71FEB" w:rsidRPr="00C71FEB" w:rsidRDefault="00C71FEB" w:rsidP="00C71FEB">
      <w:pPr>
        <w:pStyle w:val="ListParagraph"/>
        <w:jc w:val="both"/>
        <w:rPr>
          <w:sz w:val="22"/>
        </w:rPr>
      </w:pPr>
      <w:proofErr w:type="spellStart"/>
      <w:r w:rsidRPr="00C71FEB">
        <w:rPr>
          <w:sz w:val="22"/>
        </w:rPr>
        <w:t>predicted.classes</w:t>
      </w:r>
      <w:proofErr w:type="spellEnd"/>
      <w:r w:rsidRPr="00C71FEB">
        <w:rPr>
          <w:sz w:val="22"/>
        </w:rPr>
        <w:t xml:space="preserve"> &lt;- </w:t>
      </w:r>
      <w:proofErr w:type="spellStart"/>
      <w:r w:rsidRPr="00C71FEB">
        <w:rPr>
          <w:sz w:val="22"/>
        </w:rPr>
        <w:t>ifelse</w:t>
      </w:r>
      <w:proofErr w:type="spellEnd"/>
      <w:r w:rsidRPr="00C71FEB">
        <w:rPr>
          <w:sz w:val="22"/>
        </w:rPr>
        <w:t>(probabilities &gt; 0.5, 1, 0)</w:t>
      </w:r>
    </w:p>
    <w:p w14:paraId="07116CC5" w14:textId="77777777" w:rsidR="00C71FEB" w:rsidRPr="00C71FEB" w:rsidRDefault="00C71FEB" w:rsidP="00C71FEB">
      <w:pPr>
        <w:pStyle w:val="ListParagraph"/>
        <w:jc w:val="both"/>
        <w:rPr>
          <w:sz w:val="22"/>
        </w:rPr>
      </w:pPr>
      <w:r w:rsidRPr="00C71FEB">
        <w:rPr>
          <w:sz w:val="22"/>
        </w:rPr>
        <w:t># Model accuracy</w:t>
      </w:r>
    </w:p>
    <w:p w14:paraId="428681C8" w14:textId="77777777" w:rsidR="00C71FEB" w:rsidRPr="00C71FEB" w:rsidRDefault="00C71FEB" w:rsidP="00C71FEB">
      <w:pPr>
        <w:pStyle w:val="ListParagraph"/>
        <w:jc w:val="both"/>
        <w:rPr>
          <w:sz w:val="22"/>
        </w:rPr>
      </w:pPr>
      <w:proofErr w:type="spellStart"/>
      <w:r w:rsidRPr="00C71FEB">
        <w:rPr>
          <w:sz w:val="22"/>
        </w:rPr>
        <w:t>observed.classes</w:t>
      </w:r>
      <w:proofErr w:type="spellEnd"/>
      <w:r w:rsidRPr="00C71FEB">
        <w:rPr>
          <w:sz w:val="22"/>
        </w:rPr>
        <w:t xml:space="preserve"> &lt;- </w:t>
      </w:r>
      <w:proofErr w:type="spellStart"/>
      <w:r w:rsidRPr="00C71FEB">
        <w:rPr>
          <w:sz w:val="22"/>
        </w:rPr>
        <w:t>test.data$DEATH_EVENT</w:t>
      </w:r>
      <w:proofErr w:type="spellEnd"/>
    </w:p>
    <w:p w14:paraId="3D2DA2AF" w14:textId="77777777" w:rsidR="00C71FEB" w:rsidRPr="00C71FEB" w:rsidRDefault="00C71FEB" w:rsidP="00C71FEB">
      <w:pPr>
        <w:pStyle w:val="ListParagraph"/>
        <w:jc w:val="both"/>
        <w:rPr>
          <w:sz w:val="22"/>
        </w:rPr>
      </w:pPr>
      <w:r w:rsidRPr="00C71FEB">
        <w:rPr>
          <w:sz w:val="22"/>
        </w:rPr>
        <w:t>mean(</w:t>
      </w:r>
      <w:proofErr w:type="spellStart"/>
      <w:r w:rsidRPr="00C71FEB">
        <w:rPr>
          <w:sz w:val="22"/>
        </w:rPr>
        <w:t>predicted.classes</w:t>
      </w:r>
      <w:proofErr w:type="spellEnd"/>
      <w:r w:rsidRPr="00C71FEB">
        <w:rPr>
          <w:sz w:val="22"/>
        </w:rPr>
        <w:t xml:space="preserve"> == </w:t>
      </w:r>
      <w:proofErr w:type="spellStart"/>
      <w:r w:rsidRPr="00C71FEB">
        <w:rPr>
          <w:sz w:val="22"/>
        </w:rPr>
        <w:t>observed.classes</w:t>
      </w:r>
      <w:proofErr w:type="spellEnd"/>
      <w:r w:rsidRPr="00C71FEB">
        <w:rPr>
          <w:sz w:val="22"/>
        </w:rPr>
        <w:t>)</w:t>
      </w:r>
    </w:p>
    <w:p w14:paraId="1AC6E2ED" w14:textId="77777777" w:rsidR="00C71FEB" w:rsidRPr="00C71FEB" w:rsidRDefault="00C71FEB" w:rsidP="00C71FEB">
      <w:pPr>
        <w:pStyle w:val="ListParagraph"/>
        <w:jc w:val="both"/>
        <w:rPr>
          <w:sz w:val="22"/>
        </w:rPr>
      </w:pPr>
      <w:r w:rsidRPr="00C71FEB">
        <w:rPr>
          <w:sz w:val="22"/>
        </w:rPr>
        <w:t>```</w:t>
      </w:r>
    </w:p>
    <w:p w14:paraId="5AFC5F49" w14:textId="77777777" w:rsidR="00C71FEB" w:rsidRPr="00C71FEB" w:rsidRDefault="00C71FEB" w:rsidP="00C71FEB">
      <w:pPr>
        <w:pStyle w:val="ListParagraph"/>
        <w:jc w:val="both"/>
        <w:rPr>
          <w:sz w:val="22"/>
        </w:rPr>
      </w:pPr>
    </w:p>
    <w:p w14:paraId="1EE04E69" w14:textId="77777777" w:rsidR="00C71FEB" w:rsidRPr="00C71FEB" w:rsidRDefault="00C71FEB" w:rsidP="00C71FEB">
      <w:pPr>
        <w:pStyle w:val="ListParagraph"/>
        <w:jc w:val="both"/>
        <w:rPr>
          <w:sz w:val="22"/>
        </w:rPr>
      </w:pPr>
      <w:r w:rsidRPr="00C71FEB">
        <w:rPr>
          <w:sz w:val="22"/>
        </w:rPr>
        <w:t>#### Prediction accuracy of Lasso Model lambda.1se</w:t>
      </w:r>
    </w:p>
    <w:p w14:paraId="1E2CD249" w14:textId="77777777" w:rsidR="00C71FEB" w:rsidRPr="00C71FEB" w:rsidRDefault="00C71FEB" w:rsidP="00C71FEB">
      <w:pPr>
        <w:pStyle w:val="ListParagraph"/>
        <w:jc w:val="both"/>
        <w:rPr>
          <w:sz w:val="22"/>
        </w:rPr>
      </w:pPr>
      <w:r w:rsidRPr="00C71FEB">
        <w:rPr>
          <w:sz w:val="22"/>
        </w:rPr>
        <w:t>```{r}</w:t>
      </w:r>
    </w:p>
    <w:p w14:paraId="388C0094" w14:textId="77777777" w:rsidR="00C71FEB" w:rsidRPr="00C71FEB" w:rsidRDefault="00C71FEB" w:rsidP="00C71FEB">
      <w:pPr>
        <w:pStyle w:val="ListParagraph"/>
        <w:jc w:val="both"/>
        <w:rPr>
          <w:sz w:val="22"/>
        </w:rPr>
      </w:pPr>
      <w:r w:rsidRPr="00C71FEB">
        <w:rPr>
          <w:sz w:val="22"/>
        </w:rPr>
        <w:t># Final model with lambda.1se</w:t>
      </w:r>
    </w:p>
    <w:p w14:paraId="6DFF013C" w14:textId="77777777" w:rsidR="00C71FEB" w:rsidRPr="00C71FEB" w:rsidRDefault="00C71FEB" w:rsidP="00C71FEB">
      <w:pPr>
        <w:pStyle w:val="ListParagraph"/>
        <w:jc w:val="both"/>
        <w:rPr>
          <w:sz w:val="22"/>
        </w:rPr>
      </w:pPr>
      <w:proofErr w:type="spellStart"/>
      <w:r w:rsidRPr="00C71FEB">
        <w:rPr>
          <w:sz w:val="22"/>
        </w:rPr>
        <w:t>lasso.model</w:t>
      </w:r>
      <w:proofErr w:type="spellEnd"/>
      <w:r w:rsidRPr="00C71FEB">
        <w:rPr>
          <w:sz w:val="22"/>
        </w:rPr>
        <w:t xml:space="preserve"> &lt;- </w:t>
      </w:r>
      <w:proofErr w:type="spellStart"/>
      <w:r w:rsidRPr="00C71FEB">
        <w:rPr>
          <w:sz w:val="22"/>
        </w:rPr>
        <w:t>glmnet</w:t>
      </w:r>
      <w:proofErr w:type="spellEnd"/>
      <w:r w:rsidRPr="00C71FEB">
        <w:rPr>
          <w:sz w:val="22"/>
        </w:rPr>
        <w:t>(x, y, alpha = 1, family = "binomial",</w:t>
      </w:r>
    </w:p>
    <w:p w14:paraId="6ADF41F9" w14:textId="77777777" w:rsidR="00C71FEB" w:rsidRPr="00C71FEB" w:rsidRDefault="00C71FEB" w:rsidP="00C71FEB">
      <w:pPr>
        <w:pStyle w:val="ListParagraph"/>
        <w:jc w:val="both"/>
        <w:rPr>
          <w:sz w:val="22"/>
        </w:rPr>
      </w:pPr>
      <w:r w:rsidRPr="00C71FEB">
        <w:rPr>
          <w:sz w:val="22"/>
        </w:rPr>
        <w:t xml:space="preserve">                      lambda = cv.lasso$lambda.1se)</w:t>
      </w:r>
    </w:p>
    <w:p w14:paraId="11F2CBF2" w14:textId="77777777" w:rsidR="00C71FEB" w:rsidRPr="00C71FEB" w:rsidRDefault="00C71FEB" w:rsidP="00C71FEB">
      <w:pPr>
        <w:pStyle w:val="ListParagraph"/>
        <w:jc w:val="both"/>
        <w:rPr>
          <w:sz w:val="22"/>
        </w:rPr>
      </w:pPr>
      <w:r w:rsidRPr="00C71FEB">
        <w:rPr>
          <w:sz w:val="22"/>
        </w:rPr>
        <w:t># Make prediction on test data</w:t>
      </w:r>
    </w:p>
    <w:p w14:paraId="2A86B857" w14:textId="77777777" w:rsidR="00C71FEB" w:rsidRPr="00C71FEB" w:rsidRDefault="00C71FEB" w:rsidP="00C71FEB">
      <w:pPr>
        <w:pStyle w:val="ListParagraph"/>
        <w:jc w:val="both"/>
        <w:rPr>
          <w:sz w:val="22"/>
        </w:rPr>
      </w:pPr>
      <w:proofErr w:type="spellStart"/>
      <w:r w:rsidRPr="00C71FEB">
        <w:rPr>
          <w:sz w:val="22"/>
        </w:rPr>
        <w:t>x.test</w:t>
      </w:r>
      <w:proofErr w:type="spellEnd"/>
      <w:r w:rsidRPr="00C71FEB">
        <w:rPr>
          <w:sz w:val="22"/>
        </w:rPr>
        <w:t xml:space="preserve"> &lt;- </w:t>
      </w:r>
      <w:proofErr w:type="spellStart"/>
      <w:r w:rsidRPr="00C71FEB">
        <w:rPr>
          <w:sz w:val="22"/>
        </w:rPr>
        <w:t>model.matrix</w:t>
      </w:r>
      <w:proofErr w:type="spellEnd"/>
      <w:r w:rsidRPr="00C71FEB">
        <w:rPr>
          <w:sz w:val="22"/>
        </w:rPr>
        <w:t xml:space="preserve">(DEATH_EVENT ~., </w:t>
      </w:r>
      <w:proofErr w:type="spellStart"/>
      <w:r w:rsidRPr="00C71FEB">
        <w:rPr>
          <w:sz w:val="22"/>
        </w:rPr>
        <w:t>test.data</w:t>
      </w:r>
      <w:proofErr w:type="spellEnd"/>
      <w:r w:rsidRPr="00C71FEB">
        <w:rPr>
          <w:sz w:val="22"/>
        </w:rPr>
        <w:t>)[,-1]</w:t>
      </w:r>
    </w:p>
    <w:p w14:paraId="0D5AA8A4" w14:textId="77777777" w:rsidR="00C71FEB" w:rsidRPr="00C71FEB" w:rsidRDefault="00C71FEB" w:rsidP="00C71FEB">
      <w:pPr>
        <w:pStyle w:val="ListParagraph"/>
        <w:jc w:val="both"/>
        <w:rPr>
          <w:sz w:val="22"/>
        </w:rPr>
      </w:pPr>
      <w:r w:rsidRPr="00C71FEB">
        <w:rPr>
          <w:sz w:val="22"/>
        </w:rPr>
        <w:t xml:space="preserve">probabilities &lt;- </w:t>
      </w:r>
      <w:proofErr w:type="spellStart"/>
      <w:r w:rsidRPr="00C71FEB">
        <w:rPr>
          <w:sz w:val="22"/>
        </w:rPr>
        <w:t>lasso.model</w:t>
      </w:r>
      <w:proofErr w:type="spellEnd"/>
      <w:r w:rsidRPr="00C71FEB">
        <w:rPr>
          <w:sz w:val="22"/>
        </w:rPr>
        <w:t xml:space="preserve"> %&gt;% predict(</w:t>
      </w:r>
      <w:proofErr w:type="spellStart"/>
      <w:r w:rsidRPr="00C71FEB">
        <w:rPr>
          <w:sz w:val="22"/>
        </w:rPr>
        <w:t>newx</w:t>
      </w:r>
      <w:proofErr w:type="spellEnd"/>
      <w:r w:rsidRPr="00C71FEB">
        <w:rPr>
          <w:sz w:val="22"/>
        </w:rPr>
        <w:t xml:space="preserve"> = </w:t>
      </w:r>
      <w:proofErr w:type="spellStart"/>
      <w:r w:rsidRPr="00C71FEB">
        <w:rPr>
          <w:sz w:val="22"/>
        </w:rPr>
        <w:t>x.test</w:t>
      </w:r>
      <w:proofErr w:type="spellEnd"/>
      <w:r w:rsidRPr="00C71FEB">
        <w:rPr>
          <w:sz w:val="22"/>
        </w:rPr>
        <w:t>)</w:t>
      </w:r>
    </w:p>
    <w:p w14:paraId="6A04568B" w14:textId="77777777" w:rsidR="00C71FEB" w:rsidRPr="00C71FEB" w:rsidRDefault="00C71FEB" w:rsidP="00C71FEB">
      <w:pPr>
        <w:pStyle w:val="ListParagraph"/>
        <w:jc w:val="both"/>
        <w:rPr>
          <w:sz w:val="22"/>
        </w:rPr>
      </w:pPr>
      <w:proofErr w:type="spellStart"/>
      <w:r w:rsidRPr="00C71FEB">
        <w:rPr>
          <w:sz w:val="22"/>
        </w:rPr>
        <w:lastRenderedPageBreak/>
        <w:t>predicted.classes</w:t>
      </w:r>
      <w:proofErr w:type="spellEnd"/>
      <w:r w:rsidRPr="00C71FEB">
        <w:rPr>
          <w:sz w:val="22"/>
        </w:rPr>
        <w:t xml:space="preserve"> &lt;- </w:t>
      </w:r>
      <w:proofErr w:type="spellStart"/>
      <w:r w:rsidRPr="00C71FEB">
        <w:rPr>
          <w:sz w:val="22"/>
        </w:rPr>
        <w:t>ifelse</w:t>
      </w:r>
      <w:proofErr w:type="spellEnd"/>
      <w:r w:rsidRPr="00C71FEB">
        <w:rPr>
          <w:sz w:val="22"/>
        </w:rPr>
        <w:t>(probabilities &gt; 0.5, 1, 0)</w:t>
      </w:r>
    </w:p>
    <w:p w14:paraId="437910D3" w14:textId="77777777" w:rsidR="00C71FEB" w:rsidRPr="00C71FEB" w:rsidRDefault="00C71FEB" w:rsidP="00C71FEB">
      <w:pPr>
        <w:pStyle w:val="ListParagraph"/>
        <w:jc w:val="both"/>
        <w:rPr>
          <w:sz w:val="22"/>
        </w:rPr>
      </w:pPr>
      <w:r w:rsidRPr="00C71FEB">
        <w:rPr>
          <w:sz w:val="22"/>
        </w:rPr>
        <w:t># Model accuracy rate</w:t>
      </w:r>
    </w:p>
    <w:p w14:paraId="168751EF" w14:textId="77777777" w:rsidR="00C71FEB" w:rsidRPr="00C71FEB" w:rsidRDefault="00C71FEB" w:rsidP="00C71FEB">
      <w:pPr>
        <w:pStyle w:val="ListParagraph"/>
        <w:jc w:val="both"/>
        <w:rPr>
          <w:sz w:val="22"/>
        </w:rPr>
      </w:pPr>
      <w:proofErr w:type="spellStart"/>
      <w:r w:rsidRPr="00C71FEB">
        <w:rPr>
          <w:sz w:val="22"/>
        </w:rPr>
        <w:t>observed.classes</w:t>
      </w:r>
      <w:proofErr w:type="spellEnd"/>
      <w:r w:rsidRPr="00C71FEB">
        <w:rPr>
          <w:sz w:val="22"/>
        </w:rPr>
        <w:t xml:space="preserve"> &lt;- </w:t>
      </w:r>
      <w:proofErr w:type="spellStart"/>
      <w:r w:rsidRPr="00C71FEB">
        <w:rPr>
          <w:sz w:val="22"/>
        </w:rPr>
        <w:t>test.data$DEATH_EVENT</w:t>
      </w:r>
      <w:proofErr w:type="spellEnd"/>
    </w:p>
    <w:p w14:paraId="605F0B26" w14:textId="77777777" w:rsidR="00C71FEB" w:rsidRPr="00C71FEB" w:rsidRDefault="00C71FEB" w:rsidP="00C71FEB">
      <w:pPr>
        <w:pStyle w:val="ListParagraph"/>
        <w:jc w:val="both"/>
        <w:rPr>
          <w:sz w:val="22"/>
        </w:rPr>
      </w:pPr>
      <w:r w:rsidRPr="00C71FEB">
        <w:rPr>
          <w:sz w:val="22"/>
        </w:rPr>
        <w:t>mean(</w:t>
      </w:r>
      <w:proofErr w:type="spellStart"/>
      <w:r w:rsidRPr="00C71FEB">
        <w:rPr>
          <w:sz w:val="22"/>
        </w:rPr>
        <w:t>predicted.classes</w:t>
      </w:r>
      <w:proofErr w:type="spellEnd"/>
      <w:r w:rsidRPr="00C71FEB">
        <w:rPr>
          <w:sz w:val="22"/>
        </w:rPr>
        <w:t xml:space="preserve"> == </w:t>
      </w:r>
      <w:proofErr w:type="spellStart"/>
      <w:r w:rsidRPr="00C71FEB">
        <w:rPr>
          <w:sz w:val="22"/>
        </w:rPr>
        <w:t>observed.classes</w:t>
      </w:r>
      <w:proofErr w:type="spellEnd"/>
      <w:r w:rsidRPr="00C71FEB">
        <w:rPr>
          <w:sz w:val="22"/>
        </w:rPr>
        <w:t>)</w:t>
      </w:r>
    </w:p>
    <w:p w14:paraId="393B9C07" w14:textId="77777777" w:rsidR="00C71FEB" w:rsidRPr="00C71FEB" w:rsidRDefault="00C71FEB" w:rsidP="00C71FEB">
      <w:pPr>
        <w:pStyle w:val="ListParagraph"/>
        <w:jc w:val="both"/>
        <w:rPr>
          <w:sz w:val="22"/>
        </w:rPr>
      </w:pPr>
      <w:r w:rsidRPr="00C71FEB">
        <w:rPr>
          <w:sz w:val="22"/>
        </w:rPr>
        <w:t>```</w:t>
      </w:r>
    </w:p>
    <w:p w14:paraId="3EDD8F9C" w14:textId="77777777" w:rsidR="00C71FEB" w:rsidRPr="00C71FEB" w:rsidRDefault="00C71FEB" w:rsidP="00C71FEB">
      <w:pPr>
        <w:pStyle w:val="ListParagraph"/>
        <w:jc w:val="both"/>
        <w:rPr>
          <w:sz w:val="22"/>
        </w:rPr>
      </w:pPr>
    </w:p>
    <w:p w14:paraId="54DB300F" w14:textId="77777777" w:rsidR="00C71FEB" w:rsidRPr="00C71FEB" w:rsidRDefault="00C71FEB" w:rsidP="00C71FEB">
      <w:pPr>
        <w:pStyle w:val="ListParagraph"/>
        <w:jc w:val="both"/>
        <w:rPr>
          <w:sz w:val="22"/>
        </w:rPr>
      </w:pPr>
      <w:r w:rsidRPr="00C71FEB">
        <w:rPr>
          <w:sz w:val="22"/>
        </w:rPr>
        <w:t>## New Model</w:t>
      </w:r>
    </w:p>
    <w:p w14:paraId="77CF87DD" w14:textId="77777777" w:rsidR="00C71FEB" w:rsidRPr="00C71FEB" w:rsidRDefault="00C71FEB" w:rsidP="00C71FEB">
      <w:pPr>
        <w:pStyle w:val="ListParagraph"/>
        <w:jc w:val="both"/>
        <w:rPr>
          <w:sz w:val="22"/>
        </w:rPr>
      </w:pPr>
      <w:r w:rsidRPr="00C71FEB">
        <w:rPr>
          <w:sz w:val="22"/>
        </w:rPr>
        <w:t>```{r}</w:t>
      </w:r>
    </w:p>
    <w:p w14:paraId="6F9C1002" w14:textId="77777777" w:rsidR="00C71FEB" w:rsidRPr="00C71FEB" w:rsidRDefault="00C71FEB" w:rsidP="00C71FEB">
      <w:pPr>
        <w:pStyle w:val="ListParagraph"/>
        <w:jc w:val="both"/>
        <w:rPr>
          <w:sz w:val="22"/>
        </w:rPr>
      </w:pPr>
      <w:r w:rsidRPr="00C71FEB">
        <w:rPr>
          <w:sz w:val="22"/>
        </w:rPr>
        <w:t>#fit multiple regression</w:t>
      </w:r>
    </w:p>
    <w:p w14:paraId="511F1E21" w14:textId="77777777" w:rsidR="00C71FEB" w:rsidRPr="00C71FEB" w:rsidRDefault="00C71FEB" w:rsidP="00C71FEB">
      <w:pPr>
        <w:pStyle w:val="ListParagraph"/>
        <w:jc w:val="both"/>
        <w:rPr>
          <w:sz w:val="22"/>
        </w:rPr>
      </w:pPr>
      <w:proofErr w:type="spellStart"/>
      <w:r w:rsidRPr="00C71FEB">
        <w:rPr>
          <w:sz w:val="22"/>
        </w:rPr>
        <w:t>new_multireg</w:t>
      </w:r>
      <w:proofErr w:type="spellEnd"/>
      <w:r w:rsidRPr="00C71FEB">
        <w:rPr>
          <w:sz w:val="22"/>
        </w:rPr>
        <w:t xml:space="preserve"> &lt;- </w:t>
      </w:r>
      <w:proofErr w:type="spellStart"/>
      <w:r w:rsidRPr="00C71FEB">
        <w:rPr>
          <w:sz w:val="22"/>
        </w:rPr>
        <w:t>glm</w:t>
      </w:r>
      <w:proofErr w:type="spellEnd"/>
      <w:r w:rsidRPr="00C71FEB">
        <w:rPr>
          <w:sz w:val="22"/>
        </w:rPr>
        <w:t>(</w:t>
      </w:r>
      <w:proofErr w:type="spellStart"/>
      <w:r w:rsidRPr="00C71FEB">
        <w:rPr>
          <w:sz w:val="22"/>
        </w:rPr>
        <w:t>DEATH_EVENT~age+ejection_fraction+serum_creatinine+time</w:t>
      </w:r>
      <w:proofErr w:type="spellEnd"/>
      <w:r w:rsidRPr="00C71FEB">
        <w:rPr>
          <w:sz w:val="22"/>
        </w:rPr>
        <w:t xml:space="preserve">, data = </w:t>
      </w:r>
      <w:proofErr w:type="spellStart"/>
      <w:r w:rsidRPr="00C71FEB">
        <w:rPr>
          <w:sz w:val="22"/>
        </w:rPr>
        <w:t>train.data</w:t>
      </w:r>
      <w:proofErr w:type="spellEnd"/>
      <w:r w:rsidRPr="00C71FEB">
        <w:rPr>
          <w:sz w:val="22"/>
        </w:rPr>
        <w:t>, family = binomial)</w:t>
      </w:r>
    </w:p>
    <w:p w14:paraId="31D3A624" w14:textId="77777777" w:rsidR="00C71FEB" w:rsidRPr="00C71FEB" w:rsidRDefault="00C71FEB" w:rsidP="00C71FEB">
      <w:pPr>
        <w:pStyle w:val="ListParagraph"/>
        <w:jc w:val="both"/>
        <w:rPr>
          <w:sz w:val="22"/>
        </w:rPr>
      </w:pPr>
    </w:p>
    <w:p w14:paraId="1F9977DD" w14:textId="77777777" w:rsidR="00C71FEB" w:rsidRPr="00C71FEB" w:rsidRDefault="00C71FEB" w:rsidP="00C71FEB">
      <w:pPr>
        <w:pStyle w:val="ListParagraph"/>
        <w:jc w:val="both"/>
        <w:rPr>
          <w:sz w:val="22"/>
        </w:rPr>
      </w:pPr>
      <w:r w:rsidRPr="00C71FEB">
        <w:rPr>
          <w:sz w:val="22"/>
        </w:rPr>
        <w:t>#get regression output</w:t>
      </w:r>
    </w:p>
    <w:p w14:paraId="5D982962" w14:textId="77777777" w:rsidR="00C71FEB" w:rsidRPr="00C71FEB" w:rsidRDefault="00C71FEB" w:rsidP="00C71FEB">
      <w:pPr>
        <w:pStyle w:val="ListParagraph"/>
        <w:jc w:val="both"/>
        <w:rPr>
          <w:sz w:val="22"/>
        </w:rPr>
      </w:pPr>
      <w:r w:rsidRPr="00C71FEB">
        <w:rPr>
          <w:sz w:val="22"/>
        </w:rPr>
        <w:t>summary(</w:t>
      </w:r>
      <w:proofErr w:type="spellStart"/>
      <w:r w:rsidRPr="00C71FEB">
        <w:rPr>
          <w:sz w:val="22"/>
        </w:rPr>
        <w:t>new_multireg</w:t>
      </w:r>
      <w:proofErr w:type="spellEnd"/>
      <w:r w:rsidRPr="00C71FEB">
        <w:rPr>
          <w:sz w:val="22"/>
        </w:rPr>
        <w:t>)</w:t>
      </w:r>
    </w:p>
    <w:p w14:paraId="3178751C" w14:textId="77777777" w:rsidR="00C71FEB" w:rsidRPr="00C71FEB" w:rsidRDefault="00C71FEB" w:rsidP="00C71FEB">
      <w:pPr>
        <w:pStyle w:val="ListParagraph"/>
        <w:jc w:val="both"/>
        <w:rPr>
          <w:sz w:val="22"/>
        </w:rPr>
      </w:pPr>
    </w:p>
    <w:p w14:paraId="75318B36" w14:textId="77777777" w:rsidR="00C71FEB" w:rsidRPr="00C71FEB" w:rsidRDefault="00C71FEB" w:rsidP="00C71FEB">
      <w:pPr>
        <w:pStyle w:val="ListParagraph"/>
        <w:jc w:val="both"/>
        <w:rPr>
          <w:sz w:val="22"/>
        </w:rPr>
      </w:pPr>
      <w:r w:rsidRPr="00C71FEB">
        <w:rPr>
          <w:sz w:val="22"/>
        </w:rPr>
        <w:t># Make predictions</w:t>
      </w:r>
    </w:p>
    <w:p w14:paraId="08B680DF" w14:textId="77777777" w:rsidR="00C71FEB" w:rsidRPr="00C71FEB" w:rsidRDefault="00C71FEB" w:rsidP="00C71FEB">
      <w:pPr>
        <w:pStyle w:val="ListParagraph"/>
        <w:jc w:val="both"/>
        <w:rPr>
          <w:sz w:val="22"/>
        </w:rPr>
      </w:pPr>
      <w:r w:rsidRPr="00C71FEB">
        <w:rPr>
          <w:sz w:val="22"/>
        </w:rPr>
        <w:t xml:space="preserve">probabilities &lt;- </w:t>
      </w:r>
      <w:proofErr w:type="spellStart"/>
      <w:r w:rsidRPr="00C71FEB">
        <w:rPr>
          <w:sz w:val="22"/>
        </w:rPr>
        <w:t>new_multireg</w:t>
      </w:r>
      <w:proofErr w:type="spellEnd"/>
      <w:r w:rsidRPr="00C71FEB">
        <w:rPr>
          <w:sz w:val="22"/>
        </w:rPr>
        <w:t xml:space="preserve"> %&gt;% predict(</w:t>
      </w:r>
      <w:proofErr w:type="spellStart"/>
      <w:r w:rsidRPr="00C71FEB">
        <w:rPr>
          <w:sz w:val="22"/>
        </w:rPr>
        <w:t>test.data</w:t>
      </w:r>
      <w:proofErr w:type="spellEnd"/>
      <w:r w:rsidRPr="00C71FEB">
        <w:rPr>
          <w:sz w:val="22"/>
        </w:rPr>
        <w:t>, type = "response")</w:t>
      </w:r>
    </w:p>
    <w:p w14:paraId="5C7A8E00" w14:textId="77777777" w:rsidR="00C71FEB" w:rsidRPr="00C71FEB" w:rsidRDefault="00C71FEB" w:rsidP="00C71FEB">
      <w:pPr>
        <w:pStyle w:val="ListParagraph"/>
        <w:jc w:val="both"/>
        <w:rPr>
          <w:sz w:val="22"/>
        </w:rPr>
      </w:pPr>
      <w:proofErr w:type="spellStart"/>
      <w:r w:rsidRPr="00C71FEB">
        <w:rPr>
          <w:sz w:val="22"/>
        </w:rPr>
        <w:t>predicted.classes</w:t>
      </w:r>
      <w:proofErr w:type="spellEnd"/>
      <w:r w:rsidRPr="00C71FEB">
        <w:rPr>
          <w:sz w:val="22"/>
        </w:rPr>
        <w:t xml:space="preserve"> &lt;- </w:t>
      </w:r>
      <w:proofErr w:type="spellStart"/>
      <w:r w:rsidRPr="00C71FEB">
        <w:rPr>
          <w:sz w:val="22"/>
        </w:rPr>
        <w:t>ifelse</w:t>
      </w:r>
      <w:proofErr w:type="spellEnd"/>
      <w:r w:rsidRPr="00C71FEB">
        <w:rPr>
          <w:sz w:val="22"/>
        </w:rPr>
        <w:t>(probabilities &gt; 0.5, 1, 0)</w:t>
      </w:r>
    </w:p>
    <w:p w14:paraId="64A68F88" w14:textId="77777777" w:rsidR="00C71FEB" w:rsidRPr="00C71FEB" w:rsidRDefault="00C71FEB" w:rsidP="00C71FEB">
      <w:pPr>
        <w:pStyle w:val="ListParagraph"/>
        <w:jc w:val="both"/>
        <w:rPr>
          <w:sz w:val="22"/>
        </w:rPr>
      </w:pPr>
      <w:r w:rsidRPr="00C71FEB">
        <w:rPr>
          <w:sz w:val="22"/>
        </w:rPr>
        <w:t># Prediction accuracy</w:t>
      </w:r>
    </w:p>
    <w:p w14:paraId="64DD4612" w14:textId="77777777" w:rsidR="00C71FEB" w:rsidRPr="00C71FEB" w:rsidRDefault="00C71FEB" w:rsidP="00C71FEB">
      <w:pPr>
        <w:pStyle w:val="ListParagraph"/>
        <w:jc w:val="both"/>
        <w:rPr>
          <w:sz w:val="22"/>
        </w:rPr>
      </w:pPr>
      <w:proofErr w:type="spellStart"/>
      <w:r w:rsidRPr="00C71FEB">
        <w:rPr>
          <w:sz w:val="22"/>
        </w:rPr>
        <w:t>observed.classes</w:t>
      </w:r>
      <w:proofErr w:type="spellEnd"/>
      <w:r w:rsidRPr="00C71FEB">
        <w:rPr>
          <w:sz w:val="22"/>
        </w:rPr>
        <w:t xml:space="preserve"> &lt;- </w:t>
      </w:r>
      <w:proofErr w:type="spellStart"/>
      <w:r w:rsidRPr="00C71FEB">
        <w:rPr>
          <w:sz w:val="22"/>
        </w:rPr>
        <w:t>test.data$DEATH_EVENT</w:t>
      </w:r>
      <w:proofErr w:type="spellEnd"/>
    </w:p>
    <w:p w14:paraId="17D60F70" w14:textId="77777777" w:rsidR="00C71FEB" w:rsidRPr="00C71FEB" w:rsidRDefault="00C71FEB" w:rsidP="00C71FEB">
      <w:pPr>
        <w:pStyle w:val="ListParagraph"/>
        <w:jc w:val="both"/>
        <w:rPr>
          <w:sz w:val="22"/>
        </w:rPr>
      </w:pPr>
      <w:r w:rsidRPr="00C71FEB">
        <w:rPr>
          <w:sz w:val="22"/>
        </w:rPr>
        <w:t>mean(</w:t>
      </w:r>
      <w:proofErr w:type="spellStart"/>
      <w:r w:rsidRPr="00C71FEB">
        <w:rPr>
          <w:sz w:val="22"/>
        </w:rPr>
        <w:t>predicted.classes</w:t>
      </w:r>
      <w:proofErr w:type="spellEnd"/>
      <w:r w:rsidRPr="00C71FEB">
        <w:rPr>
          <w:sz w:val="22"/>
        </w:rPr>
        <w:t xml:space="preserve"> == </w:t>
      </w:r>
      <w:proofErr w:type="spellStart"/>
      <w:r w:rsidRPr="00C71FEB">
        <w:rPr>
          <w:sz w:val="22"/>
        </w:rPr>
        <w:t>observed.classes</w:t>
      </w:r>
      <w:proofErr w:type="spellEnd"/>
      <w:r w:rsidRPr="00C71FEB">
        <w:rPr>
          <w:sz w:val="22"/>
        </w:rPr>
        <w:t>)</w:t>
      </w:r>
    </w:p>
    <w:p w14:paraId="0A1AE893" w14:textId="77777777" w:rsidR="00C71FEB" w:rsidRPr="00C71FEB" w:rsidRDefault="00C71FEB" w:rsidP="00C71FEB">
      <w:pPr>
        <w:pStyle w:val="ListParagraph"/>
        <w:jc w:val="both"/>
        <w:rPr>
          <w:sz w:val="22"/>
        </w:rPr>
      </w:pPr>
      <w:r w:rsidRPr="00C71FEB">
        <w:rPr>
          <w:sz w:val="22"/>
        </w:rPr>
        <w:t>```</w:t>
      </w:r>
    </w:p>
    <w:p w14:paraId="4558FB4F" w14:textId="77777777" w:rsidR="00C71FEB" w:rsidRPr="00C71FEB" w:rsidRDefault="00C71FEB" w:rsidP="00C71FEB">
      <w:pPr>
        <w:pStyle w:val="ListParagraph"/>
        <w:jc w:val="both"/>
        <w:rPr>
          <w:sz w:val="22"/>
        </w:rPr>
      </w:pPr>
    </w:p>
    <w:p w14:paraId="01ADF07A" w14:textId="77777777" w:rsidR="00C71FEB" w:rsidRPr="00C71FEB" w:rsidRDefault="00C71FEB" w:rsidP="00C71FEB">
      <w:pPr>
        <w:pStyle w:val="ListParagraph"/>
        <w:jc w:val="both"/>
        <w:rPr>
          <w:sz w:val="22"/>
        </w:rPr>
      </w:pPr>
    </w:p>
    <w:p w14:paraId="08EF2595" w14:textId="77777777" w:rsidR="00C71FEB" w:rsidRPr="00C71FEB" w:rsidRDefault="00C71FEB" w:rsidP="00C71FEB">
      <w:pPr>
        <w:pStyle w:val="ListParagraph"/>
        <w:jc w:val="both"/>
        <w:rPr>
          <w:sz w:val="22"/>
        </w:rPr>
      </w:pPr>
      <w:r w:rsidRPr="00C71FEB">
        <w:rPr>
          <w:sz w:val="22"/>
        </w:rPr>
        <w:t>## Compute Accuracy</w:t>
      </w:r>
    </w:p>
    <w:p w14:paraId="59816D84" w14:textId="77777777" w:rsidR="00C71FEB" w:rsidRPr="00C71FEB" w:rsidRDefault="00C71FEB" w:rsidP="00C71FEB">
      <w:pPr>
        <w:pStyle w:val="ListParagraph"/>
        <w:jc w:val="both"/>
        <w:rPr>
          <w:sz w:val="22"/>
        </w:rPr>
      </w:pPr>
    </w:p>
    <w:p w14:paraId="55534E1D" w14:textId="77777777" w:rsidR="00C71FEB" w:rsidRPr="00C71FEB" w:rsidRDefault="00C71FEB" w:rsidP="00C71FEB">
      <w:pPr>
        <w:pStyle w:val="ListParagraph"/>
        <w:jc w:val="both"/>
        <w:rPr>
          <w:sz w:val="22"/>
        </w:rPr>
      </w:pPr>
      <w:r w:rsidRPr="00C71FEB">
        <w:rPr>
          <w:sz w:val="22"/>
        </w:rPr>
        <w:t>### Matrix</w:t>
      </w:r>
    </w:p>
    <w:p w14:paraId="77E89209" w14:textId="77777777" w:rsidR="00C71FEB" w:rsidRPr="00C71FEB" w:rsidRDefault="00C71FEB" w:rsidP="00C71FEB">
      <w:pPr>
        <w:pStyle w:val="ListParagraph"/>
        <w:jc w:val="both"/>
        <w:rPr>
          <w:sz w:val="22"/>
        </w:rPr>
      </w:pPr>
      <w:r w:rsidRPr="00C71FEB">
        <w:rPr>
          <w:sz w:val="22"/>
        </w:rPr>
        <w:t>```{r}</w:t>
      </w:r>
    </w:p>
    <w:p w14:paraId="30376BDD" w14:textId="77777777" w:rsidR="00C71FEB" w:rsidRPr="00C71FEB" w:rsidRDefault="00C71FEB" w:rsidP="00C71FEB">
      <w:pPr>
        <w:pStyle w:val="ListParagraph"/>
        <w:jc w:val="both"/>
        <w:rPr>
          <w:sz w:val="22"/>
        </w:rPr>
      </w:pPr>
      <w:r w:rsidRPr="00C71FEB">
        <w:rPr>
          <w:sz w:val="22"/>
        </w:rPr>
        <w:t>#use model to predict probability of default</w:t>
      </w:r>
    </w:p>
    <w:p w14:paraId="5931DC38" w14:textId="77777777" w:rsidR="00C71FEB" w:rsidRPr="00C71FEB" w:rsidRDefault="00C71FEB" w:rsidP="00C71FEB">
      <w:pPr>
        <w:pStyle w:val="ListParagraph"/>
        <w:jc w:val="both"/>
        <w:rPr>
          <w:sz w:val="22"/>
        </w:rPr>
      </w:pPr>
      <w:r w:rsidRPr="00C71FEB">
        <w:rPr>
          <w:sz w:val="22"/>
        </w:rPr>
        <w:t>predicted &lt;- predict(</w:t>
      </w:r>
      <w:proofErr w:type="spellStart"/>
      <w:r w:rsidRPr="00C71FEB">
        <w:rPr>
          <w:sz w:val="22"/>
        </w:rPr>
        <w:t>new_multireg</w:t>
      </w:r>
      <w:proofErr w:type="spellEnd"/>
      <w:r w:rsidRPr="00C71FEB">
        <w:rPr>
          <w:sz w:val="22"/>
        </w:rPr>
        <w:t xml:space="preserve">, </w:t>
      </w:r>
      <w:proofErr w:type="spellStart"/>
      <w:r w:rsidRPr="00C71FEB">
        <w:rPr>
          <w:sz w:val="22"/>
        </w:rPr>
        <w:t>test.data</w:t>
      </w:r>
      <w:proofErr w:type="spellEnd"/>
      <w:r w:rsidRPr="00C71FEB">
        <w:rPr>
          <w:sz w:val="22"/>
        </w:rPr>
        <w:t>, type="response")</w:t>
      </w:r>
    </w:p>
    <w:p w14:paraId="68DA2F80" w14:textId="77777777" w:rsidR="00C71FEB" w:rsidRPr="00C71FEB" w:rsidRDefault="00C71FEB" w:rsidP="00C71FEB">
      <w:pPr>
        <w:pStyle w:val="ListParagraph"/>
        <w:jc w:val="both"/>
        <w:rPr>
          <w:sz w:val="22"/>
        </w:rPr>
      </w:pPr>
    </w:p>
    <w:p w14:paraId="155D3591" w14:textId="77777777" w:rsidR="00C71FEB" w:rsidRPr="00C71FEB" w:rsidRDefault="00C71FEB" w:rsidP="00C71FEB">
      <w:pPr>
        <w:pStyle w:val="ListParagraph"/>
        <w:jc w:val="both"/>
        <w:rPr>
          <w:sz w:val="22"/>
        </w:rPr>
      </w:pPr>
      <w:r w:rsidRPr="00C71FEB">
        <w:rPr>
          <w:sz w:val="22"/>
        </w:rPr>
        <w:t>#find optimal cutoff probability to use to maximize accuracy</w:t>
      </w:r>
    </w:p>
    <w:p w14:paraId="33DCBD04" w14:textId="77777777" w:rsidR="00C71FEB" w:rsidRPr="00C71FEB" w:rsidRDefault="00C71FEB" w:rsidP="00C71FEB">
      <w:pPr>
        <w:pStyle w:val="ListParagraph"/>
        <w:jc w:val="both"/>
        <w:rPr>
          <w:sz w:val="22"/>
        </w:rPr>
      </w:pPr>
      <w:r w:rsidRPr="00C71FEB">
        <w:rPr>
          <w:sz w:val="22"/>
        </w:rPr>
        <w:t xml:space="preserve">optimal &lt;- </w:t>
      </w:r>
      <w:proofErr w:type="spellStart"/>
      <w:r w:rsidRPr="00C71FEB">
        <w:rPr>
          <w:sz w:val="22"/>
        </w:rPr>
        <w:t>optimalCutoff</w:t>
      </w:r>
      <w:proofErr w:type="spellEnd"/>
      <w:r w:rsidRPr="00C71FEB">
        <w:rPr>
          <w:sz w:val="22"/>
        </w:rPr>
        <w:t>(</w:t>
      </w:r>
      <w:proofErr w:type="spellStart"/>
      <w:r w:rsidRPr="00C71FEB">
        <w:rPr>
          <w:sz w:val="22"/>
        </w:rPr>
        <w:t>test.data$DEATH_EVENT</w:t>
      </w:r>
      <w:proofErr w:type="spellEnd"/>
      <w:r w:rsidRPr="00C71FEB">
        <w:rPr>
          <w:sz w:val="22"/>
        </w:rPr>
        <w:t>, predicted)[1]</w:t>
      </w:r>
    </w:p>
    <w:p w14:paraId="364C04EA" w14:textId="77777777" w:rsidR="00C71FEB" w:rsidRPr="00C71FEB" w:rsidRDefault="00C71FEB" w:rsidP="00C71FEB">
      <w:pPr>
        <w:pStyle w:val="ListParagraph"/>
        <w:jc w:val="both"/>
        <w:rPr>
          <w:sz w:val="22"/>
        </w:rPr>
      </w:pPr>
    </w:p>
    <w:p w14:paraId="1D656345" w14:textId="77777777" w:rsidR="00C71FEB" w:rsidRPr="00C71FEB" w:rsidRDefault="00C71FEB" w:rsidP="00C71FEB">
      <w:pPr>
        <w:pStyle w:val="ListParagraph"/>
        <w:jc w:val="both"/>
        <w:rPr>
          <w:sz w:val="22"/>
        </w:rPr>
      </w:pPr>
      <w:r w:rsidRPr="00C71FEB">
        <w:rPr>
          <w:sz w:val="22"/>
        </w:rPr>
        <w:t>#create confusion matrix</w:t>
      </w:r>
    </w:p>
    <w:p w14:paraId="559E14DF" w14:textId="77777777" w:rsidR="00C71FEB" w:rsidRPr="00C71FEB" w:rsidRDefault="00C71FEB" w:rsidP="00C71FEB">
      <w:pPr>
        <w:pStyle w:val="ListParagraph"/>
        <w:jc w:val="both"/>
        <w:rPr>
          <w:sz w:val="22"/>
        </w:rPr>
      </w:pPr>
      <w:proofErr w:type="spellStart"/>
      <w:r w:rsidRPr="00C71FEB">
        <w:rPr>
          <w:sz w:val="22"/>
        </w:rPr>
        <w:t>confusionMatrix</w:t>
      </w:r>
      <w:proofErr w:type="spellEnd"/>
      <w:r w:rsidRPr="00C71FEB">
        <w:rPr>
          <w:sz w:val="22"/>
        </w:rPr>
        <w:t>(</w:t>
      </w:r>
      <w:proofErr w:type="spellStart"/>
      <w:r w:rsidRPr="00C71FEB">
        <w:rPr>
          <w:sz w:val="22"/>
        </w:rPr>
        <w:t>test.data$DEATH_EVENT</w:t>
      </w:r>
      <w:proofErr w:type="spellEnd"/>
      <w:r w:rsidRPr="00C71FEB">
        <w:rPr>
          <w:sz w:val="22"/>
        </w:rPr>
        <w:t>, predicted)</w:t>
      </w:r>
    </w:p>
    <w:p w14:paraId="2C93A1CE" w14:textId="77777777" w:rsidR="00C71FEB" w:rsidRPr="00C71FEB" w:rsidRDefault="00C71FEB" w:rsidP="00C71FEB">
      <w:pPr>
        <w:pStyle w:val="ListParagraph"/>
        <w:jc w:val="both"/>
        <w:rPr>
          <w:sz w:val="22"/>
        </w:rPr>
      </w:pPr>
      <w:r w:rsidRPr="00C71FEB">
        <w:rPr>
          <w:sz w:val="22"/>
        </w:rPr>
        <w:t>```</w:t>
      </w:r>
    </w:p>
    <w:p w14:paraId="36B319CD" w14:textId="77777777" w:rsidR="00C71FEB" w:rsidRPr="00C71FEB" w:rsidRDefault="00C71FEB" w:rsidP="00C71FEB">
      <w:pPr>
        <w:pStyle w:val="ListParagraph"/>
        <w:jc w:val="both"/>
        <w:rPr>
          <w:sz w:val="22"/>
        </w:rPr>
      </w:pPr>
    </w:p>
    <w:p w14:paraId="0FF1AFA2" w14:textId="77777777" w:rsidR="00C71FEB" w:rsidRPr="00C71FEB" w:rsidRDefault="00C71FEB" w:rsidP="00C71FEB">
      <w:pPr>
        <w:pStyle w:val="ListParagraph"/>
        <w:jc w:val="both"/>
        <w:rPr>
          <w:sz w:val="22"/>
        </w:rPr>
      </w:pPr>
      <w:r w:rsidRPr="00C71FEB">
        <w:rPr>
          <w:sz w:val="22"/>
        </w:rPr>
        <w:t>### TP TN Rate</w:t>
      </w:r>
    </w:p>
    <w:p w14:paraId="45EB8B61" w14:textId="77777777" w:rsidR="00C71FEB" w:rsidRPr="00C71FEB" w:rsidRDefault="00C71FEB" w:rsidP="00C71FEB">
      <w:pPr>
        <w:pStyle w:val="ListParagraph"/>
        <w:jc w:val="both"/>
        <w:rPr>
          <w:sz w:val="22"/>
        </w:rPr>
      </w:pPr>
      <w:r w:rsidRPr="00C71FEB">
        <w:rPr>
          <w:sz w:val="22"/>
        </w:rPr>
        <w:t>```{r}</w:t>
      </w:r>
    </w:p>
    <w:p w14:paraId="784EE48C" w14:textId="77777777" w:rsidR="00C71FEB" w:rsidRPr="00C71FEB" w:rsidRDefault="00C71FEB" w:rsidP="00C71FEB">
      <w:pPr>
        <w:pStyle w:val="ListParagraph"/>
        <w:jc w:val="both"/>
        <w:rPr>
          <w:sz w:val="22"/>
        </w:rPr>
      </w:pPr>
      <w:r w:rsidRPr="00C71FEB">
        <w:rPr>
          <w:sz w:val="22"/>
        </w:rPr>
        <w:t>#calculate sensitivity (TP Rate)</w:t>
      </w:r>
    </w:p>
    <w:p w14:paraId="05A2C6AC" w14:textId="77777777" w:rsidR="00C71FEB" w:rsidRPr="00C71FEB" w:rsidRDefault="00C71FEB" w:rsidP="00C71FEB">
      <w:pPr>
        <w:pStyle w:val="ListParagraph"/>
        <w:jc w:val="both"/>
        <w:rPr>
          <w:sz w:val="22"/>
        </w:rPr>
      </w:pPr>
      <w:r w:rsidRPr="00C71FEB">
        <w:rPr>
          <w:sz w:val="22"/>
        </w:rPr>
        <w:t>sensitivity(</w:t>
      </w:r>
      <w:proofErr w:type="spellStart"/>
      <w:r w:rsidRPr="00C71FEB">
        <w:rPr>
          <w:sz w:val="22"/>
        </w:rPr>
        <w:t>test.data$DEATH_EVENT</w:t>
      </w:r>
      <w:proofErr w:type="spellEnd"/>
      <w:r w:rsidRPr="00C71FEB">
        <w:rPr>
          <w:sz w:val="22"/>
        </w:rPr>
        <w:t>, predicted)</w:t>
      </w:r>
    </w:p>
    <w:p w14:paraId="50AC790B" w14:textId="77777777" w:rsidR="00C71FEB" w:rsidRPr="00C71FEB" w:rsidRDefault="00C71FEB" w:rsidP="00C71FEB">
      <w:pPr>
        <w:pStyle w:val="ListParagraph"/>
        <w:jc w:val="both"/>
        <w:rPr>
          <w:sz w:val="22"/>
        </w:rPr>
      </w:pPr>
    </w:p>
    <w:p w14:paraId="03AC7C8F" w14:textId="77777777" w:rsidR="00C71FEB" w:rsidRPr="00C71FEB" w:rsidRDefault="00C71FEB" w:rsidP="00C71FEB">
      <w:pPr>
        <w:pStyle w:val="ListParagraph"/>
        <w:jc w:val="both"/>
        <w:rPr>
          <w:sz w:val="22"/>
        </w:rPr>
      </w:pPr>
      <w:r w:rsidRPr="00C71FEB">
        <w:rPr>
          <w:sz w:val="22"/>
        </w:rPr>
        <w:t>#calculate specificity (TN Rate)</w:t>
      </w:r>
    </w:p>
    <w:p w14:paraId="0B331A19" w14:textId="77777777" w:rsidR="00C71FEB" w:rsidRPr="00C71FEB" w:rsidRDefault="00C71FEB" w:rsidP="00C71FEB">
      <w:pPr>
        <w:pStyle w:val="ListParagraph"/>
        <w:jc w:val="both"/>
        <w:rPr>
          <w:sz w:val="22"/>
        </w:rPr>
      </w:pPr>
      <w:r w:rsidRPr="00C71FEB">
        <w:rPr>
          <w:sz w:val="22"/>
        </w:rPr>
        <w:t>specificity(</w:t>
      </w:r>
      <w:proofErr w:type="spellStart"/>
      <w:r w:rsidRPr="00C71FEB">
        <w:rPr>
          <w:sz w:val="22"/>
        </w:rPr>
        <w:t>test.data$DEATH_EVENT</w:t>
      </w:r>
      <w:proofErr w:type="spellEnd"/>
      <w:r w:rsidRPr="00C71FEB">
        <w:rPr>
          <w:sz w:val="22"/>
        </w:rPr>
        <w:t>, predicted)</w:t>
      </w:r>
    </w:p>
    <w:p w14:paraId="427CE1A3" w14:textId="77777777" w:rsidR="00C71FEB" w:rsidRPr="00C71FEB" w:rsidRDefault="00C71FEB" w:rsidP="00C71FEB">
      <w:pPr>
        <w:pStyle w:val="ListParagraph"/>
        <w:jc w:val="both"/>
        <w:rPr>
          <w:sz w:val="22"/>
        </w:rPr>
      </w:pPr>
    </w:p>
    <w:p w14:paraId="4BE8F8AA" w14:textId="77777777" w:rsidR="00C71FEB" w:rsidRPr="00C71FEB" w:rsidRDefault="00C71FEB" w:rsidP="00C71FEB">
      <w:pPr>
        <w:pStyle w:val="ListParagraph"/>
        <w:jc w:val="both"/>
        <w:rPr>
          <w:sz w:val="22"/>
        </w:rPr>
      </w:pPr>
      <w:r w:rsidRPr="00C71FEB">
        <w:rPr>
          <w:sz w:val="22"/>
        </w:rPr>
        <w:t>#calculate total misclassification error rate</w:t>
      </w:r>
    </w:p>
    <w:p w14:paraId="4398726A" w14:textId="77777777" w:rsidR="00C71FEB" w:rsidRPr="00C71FEB" w:rsidRDefault="00C71FEB" w:rsidP="00C71FEB">
      <w:pPr>
        <w:pStyle w:val="ListParagraph"/>
        <w:jc w:val="both"/>
        <w:rPr>
          <w:sz w:val="22"/>
        </w:rPr>
      </w:pPr>
      <w:proofErr w:type="spellStart"/>
      <w:r w:rsidRPr="00C71FEB">
        <w:rPr>
          <w:sz w:val="22"/>
        </w:rPr>
        <w:t>misClassError</w:t>
      </w:r>
      <w:proofErr w:type="spellEnd"/>
      <w:r w:rsidRPr="00C71FEB">
        <w:rPr>
          <w:sz w:val="22"/>
        </w:rPr>
        <w:t>(</w:t>
      </w:r>
      <w:proofErr w:type="spellStart"/>
      <w:r w:rsidRPr="00C71FEB">
        <w:rPr>
          <w:sz w:val="22"/>
        </w:rPr>
        <w:t>test.data$DEATH_EVENT</w:t>
      </w:r>
      <w:proofErr w:type="spellEnd"/>
      <w:r w:rsidRPr="00C71FEB">
        <w:rPr>
          <w:sz w:val="22"/>
        </w:rPr>
        <w:t>, predicted, threshold=optimal)</w:t>
      </w:r>
    </w:p>
    <w:p w14:paraId="4A6A327C" w14:textId="77777777" w:rsidR="00C71FEB" w:rsidRPr="00C71FEB" w:rsidRDefault="00C71FEB" w:rsidP="00C71FEB">
      <w:pPr>
        <w:pStyle w:val="ListParagraph"/>
        <w:jc w:val="both"/>
        <w:rPr>
          <w:sz w:val="22"/>
        </w:rPr>
      </w:pPr>
    </w:p>
    <w:p w14:paraId="671FA10D" w14:textId="77777777" w:rsidR="00C71FEB" w:rsidRPr="00C71FEB" w:rsidRDefault="00C71FEB" w:rsidP="00C71FEB">
      <w:pPr>
        <w:pStyle w:val="ListParagraph"/>
        <w:jc w:val="both"/>
        <w:rPr>
          <w:sz w:val="22"/>
        </w:rPr>
      </w:pPr>
      <w:r w:rsidRPr="00C71FEB">
        <w:rPr>
          <w:sz w:val="22"/>
        </w:rPr>
        <w:t>```</w:t>
      </w:r>
    </w:p>
    <w:p w14:paraId="4372600A" w14:textId="77777777" w:rsidR="00C71FEB" w:rsidRPr="00C71FEB" w:rsidRDefault="00C71FEB" w:rsidP="00C71FEB">
      <w:pPr>
        <w:pStyle w:val="ListParagraph"/>
        <w:jc w:val="both"/>
        <w:rPr>
          <w:sz w:val="22"/>
        </w:rPr>
      </w:pPr>
    </w:p>
    <w:p w14:paraId="15DB4431" w14:textId="77777777" w:rsidR="00C71FEB" w:rsidRPr="00C71FEB" w:rsidRDefault="00C71FEB" w:rsidP="00C71FEB">
      <w:pPr>
        <w:pStyle w:val="ListParagraph"/>
        <w:jc w:val="both"/>
        <w:rPr>
          <w:sz w:val="22"/>
        </w:rPr>
      </w:pPr>
      <w:r w:rsidRPr="00C71FEB">
        <w:rPr>
          <w:sz w:val="22"/>
        </w:rPr>
        <w:lastRenderedPageBreak/>
        <w:t>### AUC</w:t>
      </w:r>
    </w:p>
    <w:p w14:paraId="17D3B623" w14:textId="77777777" w:rsidR="00C71FEB" w:rsidRPr="00C71FEB" w:rsidRDefault="00C71FEB" w:rsidP="00C71FEB">
      <w:pPr>
        <w:pStyle w:val="ListParagraph"/>
        <w:jc w:val="both"/>
        <w:rPr>
          <w:sz w:val="22"/>
        </w:rPr>
      </w:pPr>
      <w:r w:rsidRPr="00C71FEB">
        <w:rPr>
          <w:sz w:val="22"/>
        </w:rPr>
        <w:t>```{r}</w:t>
      </w:r>
    </w:p>
    <w:p w14:paraId="2FFF283E" w14:textId="77777777" w:rsidR="00C71FEB" w:rsidRPr="00C71FEB" w:rsidRDefault="00C71FEB" w:rsidP="00C71FEB">
      <w:pPr>
        <w:pStyle w:val="ListParagraph"/>
        <w:jc w:val="both"/>
        <w:rPr>
          <w:sz w:val="22"/>
        </w:rPr>
      </w:pPr>
      <w:r w:rsidRPr="00C71FEB">
        <w:rPr>
          <w:sz w:val="22"/>
        </w:rPr>
        <w:t>#calculate probability of default for each individual in test dataset</w:t>
      </w:r>
    </w:p>
    <w:p w14:paraId="6AB7AFF5" w14:textId="77777777" w:rsidR="00C71FEB" w:rsidRPr="00C71FEB" w:rsidRDefault="00C71FEB" w:rsidP="00C71FEB">
      <w:pPr>
        <w:pStyle w:val="ListParagraph"/>
        <w:jc w:val="both"/>
        <w:rPr>
          <w:sz w:val="22"/>
        </w:rPr>
      </w:pPr>
      <w:r w:rsidRPr="00C71FEB">
        <w:rPr>
          <w:sz w:val="22"/>
        </w:rPr>
        <w:t>predicted &lt;- predict(</w:t>
      </w:r>
      <w:proofErr w:type="spellStart"/>
      <w:r w:rsidRPr="00C71FEB">
        <w:rPr>
          <w:sz w:val="22"/>
        </w:rPr>
        <w:t>new_multireg</w:t>
      </w:r>
      <w:proofErr w:type="spellEnd"/>
      <w:r w:rsidRPr="00C71FEB">
        <w:rPr>
          <w:sz w:val="22"/>
        </w:rPr>
        <w:t xml:space="preserve">, </w:t>
      </w:r>
      <w:proofErr w:type="spellStart"/>
      <w:r w:rsidRPr="00C71FEB">
        <w:rPr>
          <w:sz w:val="22"/>
        </w:rPr>
        <w:t>test.data</w:t>
      </w:r>
      <w:proofErr w:type="spellEnd"/>
      <w:r w:rsidRPr="00C71FEB">
        <w:rPr>
          <w:sz w:val="22"/>
        </w:rPr>
        <w:t>, type="response")</w:t>
      </w:r>
    </w:p>
    <w:p w14:paraId="23E63740" w14:textId="77777777" w:rsidR="00C71FEB" w:rsidRPr="00C71FEB" w:rsidRDefault="00C71FEB" w:rsidP="00C71FEB">
      <w:pPr>
        <w:pStyle w:val="ListParagraph"/>
        <w:jc w:val="both"/>
        <w:rPr>
          <w:sz w:val="22"/>
        </w:rPr>
      </w:pPr>
    </w:p>
    <w:p w14:paraId="51E265A5" w14:textId="77777777" w:rsidR="00C71FEB" w:rsidRPr="00C71FEB" w:rsidRDefault="00C71FEB" w:rsidP="00C71FEB">
      <w:pPr>
        <w:pStyle w:val="ListParagraph"/>
        <w:jc w:val="both"/>
        <w:rPr>
          <w:sz w:val="22"/>
        </w:rPr>
      </w:pPr>
      <w:r w:rsidRPr="00C71FEB">
        <w:rPr>
          <w:sz w:val="22"/>
        </w:rPr>
        <w:t>#calculate AUC</w:t>
      </w:r>
    </w:p>
    <w:p w14:paraId="75624B25" w14:textId="77777777" w:rsidR="00C71FEB" w:rsidRPr="00C71FEB" w:rsidRDefault="00C71FEB" w:rsidP="00C71FEB">
      <w:pPr>
        <w:pStyle w:val="ListParagraph"/>
        <w:jc w:val="both"/>
        <w:rPr>
          <w:sz w:val="22"/>
        </w:rPr>
      </w:pPr>
      <w:r w:rsidRPr="00C71FEB">
        <w:rPr>
          <w:sz w:val="22"/>
        </w:rPr>
        <w:t>library(</w:t>
      </w:r>
      <w:proofErr w:type="spellStart"/>
      <w:r w:rsidRPr="00C71FEB">
        <w:rPr>
          <w:sz w:val="22"/>
        </w:rPr>
        <w:t>pROC</w:t>
      </w:r>
      <w:proofErr w:type="spellEnd"/>
      <w:r w:rsidRPr="00C71FEB">
        <w:rPr>
          <w:sz w:val="22"/>
        </w:rPr>
        <w:t>)</w:t>
      </w:r>
    </w:p>
    <w:p w14:paraId="56E9D356" w14:textId="77777777" w:rsidR="00C71FEB" w:rsidRPr="00C71FEB" w:rsidRDefault="00C71FEB" w:rsidP="00C71FEB">
      <w:pPr>
        <w:pStyle w:val="ListParagraph"/>
        <w:jc w:val="both"/>
        <w:rPr>
          <w:sz w:val="22"/>
        </w:rPr>
      </w:pPr>
      <w:proofErr w:type="spellStart"/>
      <w:r w:rsidRPr="00C71FEB">
        <w:rPr>
          <w:sz w:val="22"/>
        </w:rPr>
        <w:t>auc</w:t>
      </w:r>
      <w:proofErr w:type="spellEnd"/>
      <w:r w:rsidRPr="00C71FEB">
        <w:rPr>
          <w:sz w:val="22"/>
        </w:rPr>
        <w:t>(</w:t>
      </w:r>
      <w:proofErr w:type="spellStart"/>
      <w:r w:rsidRPr="00C71FEB">
        <w:rPr>
          <w:sz w:val="22"/>
        </w:rPr>
        <w:t>test.data$DEATH_EVENT</w:t>
      </w:r>
      <w:proofErr w:type="spellEnd"/>
      <w:r w:rsidRPr="00C71FEB">
        <w:rPr>
          <w:sz w:val="22"/>
        </w:rPr>
        <w:t>, predicted)</w:t>
      </w:r>
    </w:p>
    <w:p w14:paraId="635D5EAF" w14:textId="77777777" w:rsidR="00C71FEB" w:rsidRPr="00C71FEB" w:rsidRDefault="00C71FEB" w:rsidP="00C71FEB">
      <w:pPr>
        <w:pStyle w:val="ListParagraph"/>
        <w:jc w:val="both"/>
        <w:rPr>
          <w:sz w:val="22"/>
        </w:rPr>
      </w:pPr>
    </w:p>
    <w:p w14:paraId="1734FC4D" w14:textId="1006549E" w:rsidR="00C71FEB" w:rsidRPr="00EF5D54" w:rsidRDefault="00C71FEB" w:rsidP="00C71FEB">
      <w:pPr>
        <w:pStyle w:val="ListParagraph"/>
        <w:jc w:val="both"/>
        <w:rPr>
          <w:sz w:val="22"/>
        </w:rPr>
      </w:pPr>
      <w:r w:rsidRPr="00C71FEB">
        <w:rPr>
          <w:sz w:val="22"/>
        </w:rPr>
        <w:t>```</w:t>
      </w:r>
    </w:p>
    <w:sectPr w:rsidR="00C71FEB" w:rsidRPr="00EF5D54" w:rsidSect="001C25B7">
      <w:type w:val="continuous"/>
      <w:pgSz w:w="12240" w:h="15840" w:code="1"/>
      <w:pgMar w:top="1440" w:right="1397" w:bottom="1440" w:left="149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E14AA6" w14:textId="77777777" w:rsidR="00E905BE" w:rsidRDefault="00E905BE">
      <w:r>
        <w:separator/>
      </w:r>
    </w:p>
  </w:endnote>
  <w:endnote w:type="continuationSeparator" w:id="0">
    <w:p w14:paraId="79C8ED10" w14:textId="77777777" w:rsidR="00E905BE" w:rsidRDefault="00E90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5D809A" w14:textId="77777777" w:rsidR="00E905BE" w:rsidRDefault="00E905BE">
      <w:r>
        <w:separator/>
      </w:r>
    </w:p>
  </w:footnote>
  <w:footnote w:type="continuationSeparator" w:id="0">
    <w:p w14:paraId="58DBB550" w14:textId="77777777" w:rsidR="00E905BE" w:rsidRDefault="00E905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C32DC" w14:textId="77777777" w:rsidR="003A4BC8" w:rsidRDefault="003A4BC8">
    <w:pPr>
      <w:pStyle w:val="Header"/>
      <w:jc w:val="right"/>
      <w:rPr>
        <w:sz w:val="16"/>
      </w:rPr>
    </w:pPr>
    <w:r>
      <w:rPr>
        <w:sz w:val="16"/>
      </w:rPr>
      <w:t xml:space="preserve">Page </w:t>
    </w:r>
    <w:r>
      <w:rPr>
        <w:sz w:val="16"/>
      </w:rPr>
      <w:fldChar w:fldCharType="begin"/>
    </w:r>
    <w:r>
      <w:rPr>
        <w:sz w:val="16"/>
      </w:rPr>
      <w:instrText xml:space="preserve"> PAGE </w:instrText>
    </w:r>
    <w:r>
      <w:rPr>
        <w:sz w:val="16"/>
      </w:rPr>
      <w:fldChar w:fldCharType="separate"/>
    </w:r>
    <w:r w:rsidR="00457A1D">
      <w:rPr>
        <w:noProof/>
        <w:sz w:val="16"/>
      </w:rPr>
      <w:t>2</w:t>
    </w:r>
    <w:r>
      <w:rPr>
        <w:sz w:val="16"/>
      </w:rPr>
      <w:fldChar w:fldCharType="end"/>
    </w:r>
    <w:r>
      <w:rPr>
        <w:sz w:val="16"/>
      </w:rPr>
      <w:t xml:space="preserve"> of </w:t>
    </w:r>
    <w:r>
      <w:rPr>
        <w:sz w:val="16"/>
      </w:rPr>
      <w:fldChar w:fldCharType="begin"/>
    </w:r>
    <w:r>
      <w:rPr>
        <w:sz w:val="16"/>
      </w:rPr>
      <w:instrText xml:space="preserve"> NUMPAGES </w:instrText>
    </w:r>
    <w:r>
      <w:rPr>
        <w:sz w:val="16"/>
      </w:rPr>
      <w:fldChar w:fldCharType="separate"/>
    </w:r>
    <w:r w:rsidR="00457A1D">
      <w:rPr>
        <w:noProof/>
        <w:sz w:val="16"/>
      </w:rPr>
      <w:t>2</w:t>
    </w:r>
    <w:r>
      <w:rPr>
        <w:sz w:val="16"/>
      </w:rPr>
      <w:fldChar w:fldCharType="end"/>
    </w:r>
  </w:p>
  <w:p w14:paraId="77280C78" w14:textId="77777777" w:rsidR="00764E7F" w:rsidRDefault="00764E7F">
    <w:pPr>
      <w:pStyle w:val="Header"/>
      <w:jc w:val="right"/>
      <w:rPr>
        <w:sz w:val="16"/>
      </w:rPr>
    </w:pPr>
    <w:r w:rsidRPr="00764E7F">
      <w:rPr>
        <w:sz w:val="16"/>
      </w:rPr>
      <w:t>Predicting Heart Failure Survivability Using Logistic Regression</w:t>
    </w:r>
  </w:p>
  <w:p w14:paraId="56733CAC" w14:textId="77777777" w:rsidR="003A4BC8" w:rsidRDefault="004220B4">
    <w:pPr>
      <w:pStyle w:val="Header"/>
      <w:jc w:val="right"/>
      <w:rPr>
        <w:sz w:val="16"/>
      </w:rPr>
    </w:pPr>
    <w:r>
      <w:rPr>
        <w:sz w:val="16"/>
      </w:rP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B3B7E" w14:textId="77777777" w:rsidR="003A4BC8" w:rsidRDefault="003A4BC8">
    <w:pPr>
      <w:pStyle w:val="Header"/>
      <w:jc w:val="right"/>
      <w:rPr>
        <w:sz w:val="16"/>
      </w:rPr>
    </w:pPr>
    <w:r>
      <w:rPr>
        <w:sz w:val="16"/>
      </w:rPr>
      <w:t xml:space="preserve">Page </w:t>
    </w:r>
    <w:r>
      <w:rPr>
        <w:sz w:val="16"/>
      </w:rPr>
      <w:fldChar w:fldCharType="begin"/>
    </w:r>
    <w:r>
      <w:rPr>
        <w:sz w:val="16"/>
      </w:rPr>
      <w:instrText xml:space="preserve"> PAGE </w:instrText>
    </w:r>
    <w:r>
      <w:rPr>
        <w:sz w:val="16"/>
      </w:rPr>
      <w:fldChar w:fldCharType="separate"/>
    </w:r>
    <w:r w:rsidR="00457A1D">
      <w:rPr>
        <w:noProof/>
        <w:sz w:val="16"/>
      </w:rPr>
      <w:t>1</w:t>
    </w:r>
    <w:r>
      <w:rPr>
        <w:sz w:val="16"/>
      </w:rPr>
      <w:fldChar w:fldCharType="end"/>
    </w:r>
    <w:r>
      <w:rPr>
        <w:sz w:val="16"/>
      </w:rPr>
      <w:t xml:space="preserve"> of </w:t>
    </w:r>
    <w:r>
      <w:rPr>
        <w:sz w:val="16"/>
      </w:rPr>
      <w:fldChar w:fldCharType="begin"/>
    </w:r>
    <w:r>
      <w:rPr>
        <w:sz w:val="16"/>
      </w:rPr>
      <w:instrText xml:space="preserve"> NUMPAGES </w:instrText>
    </w:r>
    <w:r>
      <w:rPr>
        <w:sz w:val="16"/>
      </w:rPr>
      <w:fldChar w:fldCharType="separate"/>
    </w:r>
    <w:r w:rsidR="00457A1D">
      <w:rPr>
        <w:noProof/>
        <w:sz w:val="16"/>
      </w:rPr>
      <w:t>1</w:t>
    </w:r>
    <w:r>
      <w:rPr>
        <w:sz w:val="16"/>
      </w:rPr>
      <w:fldChar w:fldCharType="end"/>
    </w:r>
  </w:p>
  <w:p w14:paraId="54865313" w14:textId="77777777" w:rsidR="003A4BC8" w:rsidRDefault="00443094">
    <w:pPr>
      <w:pStyle w:val="Header"/>
      <w:jc w:val="right"/>
      <w:rPr>
        <w:sz w:val="16"/>
      </w:rPr>
    </w:pPr>
    <w:r>
      <w:rPr>
        <w:sz w:val="16"/>
      </w:rPr>
      <w:t>STAT</w:t>
    </w:r>
    <w:r w:rsidR="003A4BC8">
      <w:rPr>
        <w:sz w:val="16"/>
      </w:rPr>
      <w:t xml:space="preserve"> </w:t>
    </w:r>
    <w:r w:rsidR="006352DA">
      <w:rPr>
        <w:sz w:val="16"/>
      </w:rPr>
      <w:t>497</w:t>
    </w:r>
    <w:r w:rsidR="003A4BC8">
      <w:rPr>
        <w:sz w:val="16"/>
      </w:rPr>
      <w:t xml:space="preserve">:  </w:t>
    </w:r>
    <w:r>
      <w:rPr>
        <w:i/>
        <w:sz w:val="16"/>
      </w:rPr>
      <w:t>Statistics Research Capstone</w:t>
    </w:r>
  </w:p>
  <w:p w14:paraId="402DD4F2" w14:textId="77777777" w:rsidR="003A4BC8" w:rsidRDefault="003A4BC8">
    <w:pPr>
      <w:pStyle w:val="Header"/>
      <w:jc w:val="right"/>
      <w:rPr>
        <w:sz w:val="16"/>
      </w:rPr>
    </w:pPr>
    <w:r>
      <w:rPr>
        <w:sz w:val="16"/>
      </w:rPr>
      <w:t xml:space="preserve">Spring, </w:t>
    </w:r>
    <w:r w:rsidR="00443094">
      <w:rPr>
        <w:sz w:val="16"/>
      </w:rPr>
      <w:t>2022</w:t>
    </w:r>
  </w:p>
  <w:p w14:paraId="394F27F9" w14:textId="77777777" w:rsidR="003A4BC8" w:rsidRDefault="003A4BC8" w:rsidP="003A4BC8">
    <w:pPr>
      <w:pStyle w:val="Header"/>
      <w:jc w:val="center"/>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92000"/>
    <w:multiLevelType w:val="hybridMultilevel"/>
    <w:tmpl w:val="B62AF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523EE"/>
    <w:multiLevelType w:val="hybridMultilevel"/>
    <w:tmpl w:val="CB52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336947"/>
    <w:multiLevelType w:val="hybridMultilevel"/>
    <w:tmpl w:val="5D7E0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833AEC"/>
    <w:multiLevelType w:val="hybridMultilevel"/>
    <w:tmpl w:val="B62AF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2A2A96"/>
    <w:multiLevelType w:val="hybridMultilevel"/>
    <w:tmpl w:val="B62AF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2C22CD"/>
    <w:multiLevelType w:val="hybridMultilevel"/>
    <w:tmpl w:val="64D81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4B7AF5"/>
    <w:multiLevelType w:val="hybridMultilevel"/>
    <w:tmpl w:val="CBC4C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6"/>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spelling="clean"/>
  <w:attachedTemplate r:id="rId1"/>
  <w:defaultTabStop w:val="720"/>
  <w:evenAndOddHeaders/>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094"/>
    <w:rsid w:val="00001B08"/>
    <w:rsid w:val="00024D36"/>
    <w:rsid w:val="00027A7A"/>
    <w:rsid w:val="00034BED"/>
    <w:rsid w:val="00064A48"/>
    <w:rsid w:val="00065F34"/>
    <w:rsid w:val="000736A9"/>
    <w:rsid w:val="000A777A"/>
    <w:rsid w:val="000D1A6E"/>
    <w:rsid w:val="000F0D9F"/>
    <w:rsid w:val="000F4C9D"/>
    <w:rsid w:val="00116A5F"/>
    <w:rsid w:val="0012453F"/>
    <w:rsid w:val="001349EE"/>
    <w:rsid w:val="0014397C"/>
    <w:rsid w:val="00156265"/>
    <w:rsid w:val="0016338C"/>
    <w:rsid w:val="00166263"/>
    <w:rsid w:val="0019098B"/>
    <w:rsid w:val="001B35D0"/>
    <w:rsid w:val="001C25B7"/>
    <w:rsid w:val="001C3D0B"/>
    <w:rsid w:val="001F2425"/>
    <w:rsid w:val="001F4C56"/>
    <w:rsid w:val="001F6868"/>
    <w:rsid w:val="00244BA7"/>
    <w:rsid w:val="002B44E7"/>
    <w:rsid w:val="002C23B8"/>
    <w:rsid w:val="002C54EA"/>
    <w:rsid w:val="002D2DC3"/>
    <w:rsid w:val="002D52CB"/>
    <w:rsid w:val="0030660A"/>
    <w:rsid w:val="00324449"/>
    <w:rsid w:val="0033309A"/>
    <w:rsid w:val="0034267C"/>
    <w:rsid w:val="0034345B"/>
    <w:rsid w:val="0037549D"/>
    <w:rsid w:val="00385685"/>
    <w:rsid w:val="003A4BC8"/>
    <w:rsid w:val="003C2A99"/>
    <w:rsid w:val="003D19A4"/>
    <w:rsid w:val="003D62DC"/>
    <w:rsid w:val="003F39C5"/>
    <w:rsid w:val="004220B4"/>
    <w:rsid w:val="004321DB"/>
    <w:rsid w:val="00443094"/>
    <w:rsid w:val="00452708"/>
    <w:rsid w:val="00455AC6"/>
    <w:rsid w:val="00457A1D"/>
    <w:rsid w:val="0046600B"/>
    <w:rsid w:val="00473898"/>
    <w:rsid w:val="00496DC2"/>
    <w:rsid w:val="004B1632"/>
    <w:rsid w:val="004B7DCF"/>
    <w:rsid w:val="004E10EB"/>
    <w:rsid w:val="004F25D3"/>
    <w:rsid w:val="00524E7B"/>
    <w:rsid w:val="00577E19"/>
    <w:rsid w:val="00580FA8"/>
    <w:rsid w:val="00591A78"/>
    <w:rsid w:val="005C1A18"/>
    <w:rsid w:val="005E2EA7"/>
    <w:rsid w:val="00604ED0"/>
    <w:rsid w:val="00632B42"/>
    <w:rsid w:val="006352DA"/>
    <w:rsid w:val="00652692"/>
    <w:rsid w:val="00663A4D"/>
    <w:rsid w:val="006656DD"/>
    <w:rsid w:val="006842D8"/>
    <w:rsid w:val="00695F12"/>
    <w:rsid w:val="006C27E9"/>
    <w:rsid w:val="006F51E4"/>
    <w:rsid w:val="007141E6"/>
    <w:rsid w:val="0072176E"/>
    <w:rsid w:val="00743A49"/>
    <w:rsid w:val="00743CB1"/>
    <w:rsid w:val="00764E7F"/>
    <w:rsid w:val="00777008"/>
    <w:rsid w:val="00793586"/>
    <w:rsid w:val="007B5026"/>
    <w:rsid w:val="007D0824"/>
    <w:rsid w:val="007E01A1"/>
    <w:rsid w:val="007E4453"/>
    <w:rsid w:val="00810C4F"/>
    <w:rsid w:val="0082126D"/>
    <w:rsid w:val="00837BAA"/>
    <w:rsid w:val="008427C3"/>
    <w:rsid w:val="00850A3E"/>
    <w:rsid w:val="008579F5"/>
    <w:rsid w:val="00865252"/>
    <w:rsid w:val="00875B3A"/>
    <w:rsid w:val="008817D2"/>
    <w:rsid w:val="008853B5"/>
    <w:rsid w:val="00896B5F"/>
    <w:rsid w:val="0089748A"/>
    <w:rsid w:val="008A58B9"/>
    <w:rsid w:val="008B5036"/>
    <w:rsid w:val="008D7E34"/>
    <w:rsid w:val="008F52EF"/>
    <w:rsid w:val="009057C0"/>
    <w:rsid w:val="0091744B"/>
    <w:rsid w:val="00922432"/>
    <w:rsid w:val="00954B28"/>
    <w:rsid w:val="00972E13"/>
    <w:rsid w:val="00973747"/>
    <w:rsid w:val="009A04FC"/>
    <w:rsid w:val="009C0807"/>
    <w:rsid w:val="009D4A64"/>
    <w:rsid w:val="009D7159"/>
    <w:rsid w:val="009E58C8"/>
    <w:rsid w:val="00A02C3D"/>
    <w:rsid w:val="00A421FA"/>
    <w:rsid w:val="00A46B66"/>
    <w:rsid w:val="00A4769F"/>
    <w:rsid w:val="00A50DC8"/>
    <w:rsid w:val="00A51A7F"/>
    <w:rsid w:val="00A53425"/>
    <w:rsid w:val="00A53515"/>
    <w:rsid w:val="00A856A8"/>
    <w:rsid w:val="00AB0E7D"/>
    <w:rsid w:val="00AC2B0D"/>
    <w:rsid w:val="00B107DB"/>
    <w:rsid w:val="00B5328C"/>
    <w:rsid w:val="00B72F8B"/>
    <w:rsid w:val="00B83001"/>
    <w:rsid w:val="00BB37D6"/>
    <w:rsid w:val="00BC0C22"/>
    <w:rsid w:val="00BC39F0"/>
    <w:rsid w:val="00C14E9D"/>
    <w:rsid w:val="00C431E7"/>
    <w:rsid w:val="00C607BB"/>
    <w:rsid w:val="00C63BAA"/>
    <w:rsid w:val="00C65747"/>
    <w:rsid w:val="00C71FEB"/>
    <w:rsid w:val="00C9186E"/>
    <w:rsid w:val="00C95E98"/>
    <w:rsid w:val="00CA3563"/>
    <w:rsid w:val="00CB7AED"/>
    <w:rsid w:val="00CC0270"/>
    <w:rsid w:val="00CC1A2A"/>
    <w:rsid w:val="00CC7B6F"/>
    <w:rsid w:val="00CE4A5B"/>
    <w:rsid w:val="00CF16B9"/>
    <w:rsid w:val="00CF26E5"/>
    <w:rsid w:val="00D04CEC"/>
    <w:rsid w:val="00D20368"/>
    <w:rsid w:val="00D206B0"/>
    <w:rsid w:val="00D40B52"/>
    <w:rsid w:val="00D41C8E"/>
    <w:rsid w:val="00D52564"/>
    <w:rsid w:val="00D65EE4"/>
    <w:rsid w:val="00D77365"/>
    <w:rsid w:val="00D85AB2"/>
    <w:rsid w:val="00DA602D"/>
    <w:rsid w:val="00DA64BB"/>
    <w:rsid w:val="00DB11A3"/>
    <w:rsid w:val="00E02AA6"/>
    <w:rsid w:val="00E2035F"/>
    <w:rsid w:val="00E220B1"/>
    <w:rsid w:val="00E275E2"/>
    <w:rsid w:val="00E3073E"/>
    <w:rsid w:val="00E52D50"/>
    <w:rsid w:val="00E905BE"/>
    <w:rsid w:val="00E92743"/>
    <w:rsid w:val="00E92DE3"/>
    <w:rsid w:val="00EB1A1F"/>
    <w:rsid w:val="00EC3B2C"/>
    <w:rsid w:val="00EF542F"/>
    <w:rsid w:val="00EF5D54"/>
    <w:rsid w:val="00F01F52"/>
    <w:rsid w:val="00F42E72"/>
    <w:rsid w:val="00F44B61"/>
    <w:rsid w:val="00FB5EC1"/>
    <w:rsid w:val="00FC480E"/>
    <w:rsid w:val="00FD44E6"/>
    <w:rsid w:val="00FF66AB"/>
    <w:rsid w:val="00FF7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E8AD33"/>
  <w14:defaultImageDpi w14:val="300"/>
  <w15:chartTrackingRefBased/>
  <w15:docId w15:val="{E4304459-1191-E947-807F-15E847D78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paragraph" w:styleId="BodyText">
    <w:name w:val="Body Text"/>
    <w:basedOn w:val="Normal"/>
    <w:semiHidden/>
    <w:pPr>
      <w:jc w:val="both"/>
    </w:pPr>
  </w:style>
  <w:style w:type="character" w:styleId="PlaceholderText">
    <w:name w:val="Placeholder Text"/>
    <w:basedOn w:val="DefaultParagraphFont"/>
    <w:rsid w:val="003D19A4"/>
    <w:rPr>
      <w:color w:val="808080"/>
    </w:rPr>
  </w:style>
  <w:style w:type="paragraph" w:styleId="NormalWeb">
    <w:name w:val="Normal (Web)"/>
    <w:basedOn w:val="Normal"/>
    <w:uiPriority w:val="99"/>
    <w:unhideWhenUsed/>
    <w:rsid w:val="001F6868"/>
    <w:pPr>
      <w:spacing w:before="100" w:beforeAutospacing="1" w:after="100" w:afterAutospacing="1"/>
    </w:pPr>
  </w:style>
  <w:style w:type="character" w:styleId="Hyperlink">
    <w:name w:val="Hyperlink"/>
    <w:basedOn w:val="DefaultParagraphFont"/>
    <w:rsid w:val="00EF5D54"/>
    <w:rPr>
      <w:color w:val="0563C1" w:themeColor="hyperlink"/>
      <w:u w:val="single"/>
    </w:rPr>
  </w:style>
  <w:style w:type="character" w:styleId="UnresolvedMention">
    <w:name w:val="Unresolved Mention"/>
    <w:basedOn w:val="DefaultParagraphFont"/>
    <w:uiPriority w:val="99"/>
    <w:semiHidden/>
    <w:unhideWhenUsed/>
    <w:rsid w:val="00EF5D54"/>
    <w:rPr>
      <w:color w:val="605E5C"/>
      <w:shd w:val="clear" w:color="auto" w:fill="E1DFDD"/>
    </w:rPr>
  </w:style>
  <w:style w:type="paragraph" w:styleId="ListParagraph">
    <w:name w:val="List Paragraph"/>
    <w:basedOn w:val="Normal"/>
    <w:qFormat/>
    <w:rsid w:val="00EF5D54"/>
    <w:pPr>
      <w:ind w:left="720"/>
      <w:contextualSpacing/>
    </w:pPr>
  </w:style>
  <w:style w:type="character" w:styleId="FollowedHyperlink">
    <w:name w:val="FollowedHyperlink"/>
    <w:basedOn w:val="DefaultParagraphFont"/>
    <w:rsid w:val="00EF5D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02778">
      <w:bodyDiv w:val="1"/>
      <w:marLeft w:val="0"/>
      <w:marRight w:val="0"/>
      <w:marTop w:val="0"/>
      <w:marBottom w:val="0"/>
      <w:divBdr>
        <w:top w:val="none" w:sz="0" w:space="0" w:color="auto"/>
        <w:left w:val="none" w:sz="0" w:space="0" w:color="auto"/>
        <w:bottom w:val="none" w:sz="0" w:space="0" w:color="auto"/>
        <w:right w:val="none" w:sz="0" w:space="0" w:color="auto"/>
      </w:divBdr>
    </w:div>
    <w:div w:id="125634588">
      <w:bodyDiv w:val="1"/>
      <w:marLeft w:val="0"/>
      <w:marRight w:val="0"/>
      <w:marTop w:val="0"/>
      <w:marBottom w:val="0"/>
      <w:divBdr>
        <w:top w:val="none" w:sz="0" w:space="0" w:color="auto"/>
        <w:left w:val="none" w:sz="0" w:space="0" w:color="auto"/>
        <w:bottom w:val="none" w:sz="0" w:space="0" w:color="auto"/>
        <w:right w:val="none" w:sz="0" w:space="0" w:color="auto"/>
      </w:divBdr>
    </w:div>
    <w:div w:id="180707249">
      <w:bodyDiv w:val="1"/>
      <w:marLeft w:val="0"/>
      <w:marRight w:val="0"/>
      <w:marTop w:val="0"/>
      <w:marBottom w:val="0"/>
      <w:divBdr>
        <w:top w:val="none" w:sz="0" w:space="0" w:color="auto"/>
        <w:left w:val="none" w:sz="0" w:space="0" w:color="auto"/>
        <w:bottom w:val="none" w:sz="0" w:space="0" w:color="auto"/>
        <w:right w:val="none" w:sz="0" w:space="0" w:color="auto"/>
      </w:divBdr>
    </w:div>
    <w:div w:id="340620562">
      <w:bodyDiv w:val="1"/>
      <w:marLeft w:val="0"/>
      <w:marRight w:val="0"/>
      <w:marTop w:val="0"/>
      <w:marBottom w:val="0"/>
      <w:divBdr>
        <w:top w:val="none" w:sz="0" w:space="0" w:color="auto"/>
        <w:left w:val="none" w:sz="0" w:space="0" w:color="auto"/>
        <w:bottom w:val="none" w:sz="0" w:space="0" w:color="auto"/>
        <w:right w:val="none" w:sz="0" w:space="0" w:color="auto"/>
      </w:divBdr>
    </w:div>
    <w:div w:id="382995201">
      <w:bodyDiv w:val="1"/>
      <w:marLeft w:val="0"/>
      <w:marRight w:val="0"/>
      <w:marTop w:val="0"/>
      <w:marBottom w:val="0"/>
      <w:divBdr>
        <w:top w:val="none" w:sz="0" w:space="0" w:color="auto"/>
        <w:left w:val="none" w:sz="0" w:space="0" w:color="auto"/>
        <w:bottom w:val="none" w:sz="0" w:space="0" w:color="auto"/>
        <w:right w:val="none" w:sz="0" w:space="0" w:color="auto"/>
      </w:divBdr>
    </w:div>
    <w:div w:id="550772021">
      <w:bodyDiv w:val="1"/>
      <w:marLeft w:val="0"/>
      <w:marRight w:val="0"/>
      <w:marTop w:val="0"/>
      <w:marBottom w:val="0"/>
      <w:divBdr>
        <w:top w:val="none" w:sz="0" w:space="0" w:color="auto"/>
        <w:left w:val="none" w:sz="0" w:space="0" w:color="auto"/>
        <w:bottom w:val="none" w:sz="0" w:space="0" w:color="auto"/>
        <w:right w:val="none" w:sz="0" w:space="0" w:color="auto"/>
      </w:divBdr>
    </w:div>
    <w:div w:id="639311651">
      <w:bodyDiv w:val="1"/>
      <w:marLeft w:val="0"/>
      <w:marRight w:val="0"/>
      <w:marTop w:val="0"/>
      <w:marBottom w:val="0"/>
      <w:divBdr>
        <w:top w:val="none" w:sz="0" w:space="0" w:color="auto"/>
        <w:left w:val="none" w:sz="0" w:space="0" w:color="auto"/>
        <w:bottom w:val="none" w:sz="0" w:space="0" w:color="auto"/>
        <w:right w:val="none" w:sz="0" w:space="0" w:color="auto"/>
      </w:divBdr>
    </w:div>
    <w:div w:id="888956611">
      <w:bodyDiv w:val="1"/>
      <w:marLeft w:val="0"/>
      <w:marRight w:val="0"/>
      <w:marTop w:val="0"/>
      <w:marBottom w:val="0"/>
      <w:divBdr>
        <w:top w:val="none" w:sz="0" w:space="0" w:color="auto"/>
        <w:left w:val="none" w:sz="0" w:space="0" w:color="auto"/>
        <w:bottom w:val="none" w:sz="0" w:space="0" w:color="auto"/>
        <w:right w:val="none" w:sz="0" w:space="0" w:color="auto"/>
      </w:divBdr>
    </w:div>
    <w:div w:id="957028120">
      <w:bodyDiv w:val="1"/>
      <w:marLeft w:val="0"/>
      <w:marRight w:val="0"/>
      <w:marTop w:val="0"/>
      <w:marBottom w:val="0"/>
      <w:divBdr>
        <w:top w:val="none" w:sz="0" w:space="0" w:color="auto"/>
        <w:left w:val="none" w:sz="0" w:space="0" w:color="auto"/>
        <w:bottom w:val="none" w:sz="0" w:space="0" w:color="auto"/>
        <w:right w:val="none" w:sz="0" w:space="0" w:color="auto"/>
      </w:divBdr>
    </w:div>
    <w:div w:id="957487217">
      <w:bodyDiv w:val="1"/>
      <w:marLeft w:val="0"/>
      <w:marRight w:val="0"/>
      <w:marTop w:val="0"/>
      <w:marBottom w:val="0"/>
      <w:divBdr>
        <w:top w:val="none" w:sz="0" w:space="0" w:color="auto"/>
        <w:left w:val="none" w:sz="0" w:space="0" w:color="auto"/>
        <w:bottom w:val="none" w:sz="0" w:space="0" w:color="auto"/>
        <w:right w:val="none" w:sz="0" w:space="0" w:color="auto"/>
      </w:divBdr>
    </w:div>
    <w:div w:id="1053963443">
      <w:bodyDiv w:val="1"/>
      <w:marLeft w:val="0"/>
      <w:marRight w:val="0"/>
      <w:marTop w:val="0"/>
      <w:marBottom w:val="0"/>
      <w:divBdr>
        <w:top w:val="none" w:sz="0" w:space="0" w:color="auto"/>
        <w:left w:val="none" w:sz="0" w:space="0" w:color="auto"/>
        <w:bottom w:val="none" w:sz="0" w:space="0" w:color="auto"/>
        <w:right w:val="none" w:sz="0" w:space="0" w:color="auto"/>
      </w:divBdr>
    </w:div>
    <w:div w:id="1207255703">
      <w:bodyDiv w:val="1"/>
      <w:marLeft w:val="0"/>
      <w:marRight w:val="0"/>
      <w:marTop w:val="0"/>
      <w:marBottom w:val="0"/>
      <w:divBdr>
        <w:top w:val="none" w:sz="0" w:space="0" w:color="auto"/>
        <w:left w:val="none" w:sz="0" w:space="0" w:color="auto"/>
        <w:bottom w:val="none" w:sz="0" w:space="0" w:color="auto"/>
        <w:right w:val="none" w:sz="0" w:space="0" w:color="auto"/>
      </w:divBdr>
    </w:div>
    <w:div w:id="1263298831">
      <w:bodyDiv w:val="1"/>
      <w:marLeft w:val="0"/>
      <w:marRight w:val="0"/>
      <w:marTop w:val="0"/>
      <w:marBottom w:val="0"/>
      <w:divBdr>
        <w:top w:val="none" w:sz="0" w:space="0" w:color="auto"/>
        <w:left w:val="none" w:sz="0" w:space="0" w:color="auto"/>
        <w:bottom w:val="none" w:sz="0" w:space="0" w:color="auto"/>
        <w:right w:val="none" w:sz="0" w:space="0" w:color="auto"/>
      </w:divBdr>
    </w:div>
    <w:div w:id="1307316720">
      <w:bodyDiv w:val="1"/>
      <w:marLeft w:val="0"/>
      <w:marRight w:val="0"/>
      <w:marTop w:val="0"/>
      <w:marBottom w:val="0"/>
      <w:divBdr>
        <w:top w:val="none" w:sz="0" w:space="0" w:color="auto"/>
        <w:left w:val="none" w:sz="0" w:space="0" w:color="auto"/>
        <w:bottom w:val="none" w:sz="0" w:space="0" w:color="auto"/>
        <w:right w:val="none" w:sz="0" w:space="0" w:color="auto"/>
      </w:divBdr>
    </w:div>
    <w:div w:id="1574004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hyperlink" Target="https://www.heart.org/en/health-topics/heart-failure/diagnosing-heart-failure/ejection-fraction-heart-failure-measurement" TargetMode="Externa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hyperlink" Target="https://www.nhlbi.nih.gov/health/heart-failur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hyperlink" Target="https://www.who.int/news-room/fact-sheets/detail/cardiovascular-diseases-(cvd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ed/Library/Group%20Containers/UBF8T346G9.Office/User%20Content.localized/Templates.localized/Research%20Pap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 Template.dotx</Template>
  <TotalTime>28</TotalTime>
  <Pages>14</Pages>
  <Words>3246</Words>
  <Characters>18505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21708</CharactersWithSpaces>
  <SharedDoc>false</SharedDoc>
  <HLinks>
    <vt:vector size="6" baseType="variant">
      <vt:variant>
        <vt:i4>4522074</vt:i4>
      </vt:variant>
      <vt:variant>
        <vt:i4>4336</vt:i4>
      </vt:variant>
      <vt:variant>
        <vt:i4>1025</vt:i4>
      </vt:variant>
      <vt:variant>
        <vt:i4>1</vt:i4>
      </vt:variant>
      <vt:variant>
        <vt:lpwstr>Figure3-eps-converted-to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 Nagle</dc:creator>
  <cp:keywords/>
  <dc:description/>
  <cp:lastModifiedBy>Fred Nagle</cp:lastModifiedBy>
  <cp:revision>10</cp:revision>
  <dcterms:created xsi:type="dcterms:W3CDTF">2022-05-03T02:02:00Z</dcterms:created>
  <dcterms:modified xsi:type="dcterms:W3CDTF">2022-05-03T23:27:00Z</dcterms:modified>
</cp:coreProperties>
</file>